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7973575"/>
        <w:docPartObj>
          <w:docPartGallery w:val="Cover Pages"/>
          <w:docPartUnique/>
        </w:docPartObj>
      </w:sdtPr>
      <w:sdtEndPr>
        <w:rPr>
          <w:b/>
          <w:lang w:val="de-DE"/>
        </w:rPr>
      </w:sdtEndPr>
      <w:sdtContent>
        <w:p w:rsidR="00817F47" w:rsidRPr="00951BBB" w:rsidRDefault="00817F47" w:rsidP="00951BBB">
          <w:pPr>
            <w:pStyle w:val="Aufzhlungszeichen3"/>
            <w:numPr>
              <w:ilvl w:val="0"/>
              <w:numId w:val="0"/>
            </w:numPr>
          </w:pPr>
          <w:r w:rsidRPr="004A2286">
            <w:rPr>
              <w:noProof/>
              <w:lang w:eastAsia="de-CH"/>
            </w:rPr>
            <mc:AlternateContent>
              <mc:Choice Requires="wps">
                <w:drawing>
                  <wp:anchor distT="0" distB="0" distL="114300" distR="114300" simplePos="0" relativeHeight="251663360" behindDoc="0" locked="0" layoutInCell="1" allowOverlap="1" wp14:anchorId="2BD2522F" wp14:editId="3EA797FC">
                    <wp:simplePos x="0" y="0"/>
                    <wp:positionH relativeFrom="column">
                      <wp:posOffset>1270</wp:posOffset>
                    </wp:positionH>
                    <wp:positionV relativeFrom="page">
                      <wp:posOffset>8124825</wp:posOffset>
                    </wp:positionV>
                    <wp:extent cx="6008370" cy="1601470"/>
                    <wp:effectExtent l="0" t="0" r="0" b="0"/>
                    <wp:wrapNone/>
                    <wp:docPr id="22" name="Textfeld 22"/>
                    <wp:cNvGraphicFramePr/>
                    <a:graphic xmlns:a="http://schemas.openxmlformats.org/drawingml/2006/main">
                      <a:graphicData uri="http://schemas.microsoft.com/office/word/2010/wordprocessingShape">
                        <wps:wsp>
                          <wps:cNvSpPr txBox="1"/>
                          <wps:spPr>
                            <a:xfrm>
                              <a:off x="0" y="0"/>
                              <a:ext cx="6008370" cy="1601470"/>
                            </a:xfrm>
                            <a:prstGeom prst="rect">
                              <a:avLst/>
                            </a:prstGeom>
                            <a:noFill/>
                            <a:ln w="6350">
                              <a:noFill/>
                            </a:ln>
                          </wps:spPr>
                          <wps:txbx>
                            <w:txbxContent>
                              <w:p w:rsidR="00C90EE2" w:rsidRDefault="00C90EE2" w:rsidP="004A2286">
                                <w:pPr>
                                  <w:pStyle w:val="UntertitelTitelseite"/>
                                  <w:tabs>
                                    <w:tab w:val="left" w:pos="2268"/>
                                  </w:tabs>
                                  <w:spacing w:line="400" w:lineRule="exact"/>
                                  <w:rPr>
                                    <w:color w:val="000000" w:themeColor="text1"/>
                                    <w:sz w:val="24"/>
                                  </w:rPr>
                                </w:pP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7D4C6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7D4C66">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7D4C66">
                                  <w:rPr>
                                    <w:color w:val="000000" w:themeColor="text1"/>
                                    <w:sz w:val="24"/>
                                  </w:rPr>
                                  <w:t>04.02.2021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BD2522F" id="_x0000_t202" coordsize="21600,21600" o:spt="202" path="m,l,21600r21600,l21600,xe">
                    <v:stroke joinstyle="miter"/>
                    <v:path gradientshapeok="t" o:connecttype="rect"/>
                  </v:shapetype>
                  <v:shape id="Textfeld 22" o:spid="_x0000_s1026" type="#_x0000_t202" style="position:absolute;margin-left:.1pt;margin-top:639.75pt;width:473.1pt;height:126.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" filled="f" stroked="f" strokeweight=".5pt">
                    <v:textbox>
                      <w:txbxContent>
                        <w:p w:rsidR="00C90EE2" w:rsidRDefault="00C90EE2" w:rsidP="004A2286">
                          <w:pPr>
                            <w:pStyle w:val="UntertitelTitelseite"/>
                            <w:tabs>
                              <w:tab w:val="left" w:pos="2268"/>
                            </w:tabs>
                            <w:spacing w:line="400" w:lineRule="exact"/>
                            <w:rPr>
                              <w:color w:val="000000" w:themeColor="text1"/>
                              <w:sz w:val="24"/>
                            </w:rPr>
                          </w:pP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Auftraggeber:</w:t>
                          </w:r>
                          <w:r>
                            <w:rPr>
                              <w:color w:val="000000" w:themeColor="text1"/>
                              <w:sz w:val="24"/>
                            </w:rPr>
                            <w:tab/>
                            <w:t>ICT Berufsbildungscenter AG</w:t>
                          </w:r>
                        </w:p>
                        <w:p w:rsidR="002B09A3" w:rsidRDefault="002B09A3" w:rsidP="007D4C66">
                          <w:pPr>
                            <w:pStyle w:val="UntertitelTitelseite"/>
                            <w:tabs>
                              <w:tab w:val="left" w:pos="2268"/>
                            </w:tabs>
                            <w:spacing w:line="400" w:lineRule="exact"/>
                            <w:rPr>
                              <w:color w:val="000000" w:themeColor="text1"/>
                              <w:sz w:val="24"/>
                            </w:rPr>
                          </w:pPr>
                          <w:r>
                            <w:rPr>
                              <w:color w:val="000000" w:themeColor="text1"/>
                              <w:sz w:val="24"/>
                            </w:rPr>
                            <w:t>Betreuer:</w:t>
                          </w:r>
                          <w:r>
                            <w:rPr>
                              <w:color w:val="000000" w:themeColor="text1"/>
                              <w:sz w:val="24"/>
                            </w:rPr>
                            <w:tab/>
                            <w:t>Marco Farine</w:t>
                          </w:r>
                        </w:p>
                        <w:p w:rsidR="002B09A3" w:rsidRDefault="002B09A3" w:rsidP="004A2286">
                          <w:pPr>
                            <w:pStyle w:val="UntertitelTitelseite"/>
                            <w:tabs>
                              <w:tab w:val="left" w:pos="2268"/>
                            </w:tabs>
                            <w:spacing w:line="400" w:lineRule="exact"/>
                            <w:rPr>
                              <w:color w:val="000000" w:themeColor="text1"/>
                              <w:sz w:val="24"/>
                            </w:rPr>
                          </w:pPr>
                          <w:r>
                            <w:rPr>
                              <w:color w:val="000000" w:themeColor="text1"/>
                              <w:sz w:val="24"/>
                            </w:rPr>
                            <w:t>Autor:</w:t>
                          </w:r>
                          <w:r>
                            <w:rPr>
                              <w:color w:val="000000" w:themeColor="text1"/>
                              <w:sz w:val="24"/>
                            </w:rPr>
                            <w:tab/>
                          </w:r>
                          <w:r w:rsidR="007D4C66">
                            <w:rPr>
                              <w:color w:val="000000" w:themeColor="text1"/>
                              <w:sz w:val="24"/>
                            </w:rPr>
                            <w:t>Armin Weinmann</w:t>
                          </w:r>
                        </w:p>
                        <w:p w:rsidR="002B09A3" w:rsidRPr="0075698C" w:rsidRDefault="002B09A3" w:rsidP="004A2286">
                          <w:pPr>
                            <w:pStyle w:val="UntertitelTitelseite"/>
                            <w:tabs>
                              <w:tab w:val="left" w:pos="2268"/>
                            </w:tabs>
                            <w:spacing w:line="400" w:lineRule="exact"/>
                            <w:rPr>
                              <w:color w:val="000000" w:themeColor="text1"/>
                              <w:sz w:val="24"/>
                            </w:rPr>
                          </w:pPr>
                          <w:r>
                            <w:rPr>
                              <w:color w:val="000000" w:themeColor="text1"/>
                              <w:sz w:val="24"/>
                            </w:rPr>
                            <w:t>Datum:</w:t>
                          </w:r>
                          <w:r>
                            <w:rPr>
                              <w:color w:val="000000" w:themeColor="text1"/>
                              <w:sz w:val="24"/>
                            </w:rPr>
                            <w:tab/>
                          </w:r>
                          <w:r w:rsidR="007D4C66">
                            <w:rPr>
                              <w:color w:val="000000" w:themeColor="text1"/>
                              <w:sz w:val="24"/>
                            </w:rPr>
                            <w:t>04.02.2021</w:t>
                          </w:r>
                        </w:p>
                      </w:txbxContent>
                    </v:textbox>
                    <w10:wrap anchory="page"/>
                  </v:shape>
                </w:pict>
              </mc:Fallback>
            </mc:AlternateContent>
          </w:r>
          <w:r w:rsidRPr="004A2286">
            <w:rPr>
              <w:noProof/>
              <w:lang w:eastAsia="de-CH"/>
            </w:rPr>
            <mc:AlternateContent>
              <mc:Choice Requires="wps">
                <w:drawing>
                  <wp:anchor distT="0" distB="0" distL="114300" distR="114300" simplePos="0" relativeHeight="251665408" behindDoc="0" locked="0" layoutInCell="1" allowOverlap="1" wp14:anchorId="41C09820" wp14:editId="1498D2D4">
                    <wp:simplePos x="0" y="0"/>
                    <wp:positionH relativeFrom="column">
                      <wp:posOffset>635</wp:posOffset>
                    </wp:positionH>
                    <wp:positionV relativeFrom="page">
                      <wp:posOffset>5410504</wp:posOffset>
                    </wp:positionV>
                    <wp:extent cx="6008370" cy="1241425"/>
                    <wp:effectExtent l="0" t="0" r="0" b="0"/>
                    <wp:wrapNone/>
                    <wp:docPr id="24" name="Textfeld 24"/>
                    <wp:cNvGraphicFramePr/>
                    <a:graphic xmlns:a="http://schemas.openxmlformats.org/drawingml/2006/main">
                      <a:graphicData uri="http://schemas.microsoft.com/office/word/2010/wordprocessingShape">
                        <wps:wsp>
                          <wps:cNvSpPr txBox="1"/>
                          <wps:spPr>
                            <a:xfrm>
                              <a:off x="0" y="0"/>
                              <a:ext cx="6008370" cy="1241425"/>
                            </a:xfrm>
                            <a:prstGeom prst="rect">
                              <a:avLst/>
                            </a:prstGeom>
                            <a:noFill/>
                            <a:ln w="6350">
                              <a:noFill/>
                            </a:ln>
                          </wps:spPr>
                          <wps:txbx>
                            <w:txbxContent>
                              <w:p w:rsidR="002B09A3" w:rsidRPr="008562FE" w:rsidRDefault="002B09A3" w:rsidP="004A2286">
                                <w:pPr>
                                  <w:pStyle w:val="TitelTitelseite"/>
                                </w:pPr>
                                <w:r>
                                  <w:t>Titel</w:t>
                                </w:r>
                              </w:p>
                              <w:p w:rsidR="002B09A3" w:rsidRDefault="002B09A3" w:rsidP="004A2286">
                                <w:pPr>
                                  <w:pStyle w:val="UntertitelTitelseite"/>
                                </w:pPr>
                                <w:r>
                                  <w:t>Individuelle Projektarbeit</w:t>
                                </w:r>
                              </w:p>
                              <w:p w:rsidR="002B09A3" w:rsidRPr="00963DB7" w:rsidRDefault="002B09A3" w:rsidP="004A2286">
                                <w:pPr>
                                  <w:pStyle w:val="UntertitelTitelseite"/>
                                  <w:spacing w:line="400" w:lineRule="exact"/>
                                  <w:rPr>
                                    <w:color w:val="000000" w:themeColor="text1"/>
                                    <w:sz w:val="24"/>
                                  </w:rPr>
                                </w:pPr>
                                <w:r>
                                  <w:rPr>
                                    <w:color w:val="000000" w:themeColor="text1"/>
                                    <w:sz w:val="24"/>
                                  </w:rPr>
                                  <w:t>Zwei Sätze Kurzbeschreibung von Projekt.</w:t>
                                </w:r>
                              </w:p>
                              <w:p w:rsidR="002B09A3" w:rsidRDefault="002B09A3" w:rsidP="004A2286">
                                <w:r>
                                  <w:t>Version 1.0.3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C09820" id="Textfeld 24" o:spid="_x0000_s1027" type="#_x0000_t202" style="position:absolute;margin-left:.05pt;margin-top:426pt;width:473.1pt;height:97.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" filled="f" stroked="f" strokeweight=".5pt">
                    <v:textbox>
                      <w:txbxContent>
                        <w:p w:rsidR="002B09A3" w:rsidRPr="008562FE" w:rsidRDefault="002B09A3" w:rsidP="004A2286">
                          <w:pPr>
                            <w:pStyle w:val="TitelTitelseite"/>
                          </w:pPr>
                          <w:r>
                            <w:t>Titel</w:t>
                          </w:r>
                        </w:p>
                        <w:p w:rsidR="002B09A3" w:rsidRDefault="002B09A3" w:rsidP="004A2286">
                          <w:pPr>
                            <w:pStyle w:val="UntertitelTitelseite"/>
                          </w:pPr>
                          <w:r>
                            <w:t>Individuelle Projektarbeit</w:t>
                          </w:r>
                        </w:p>
                        <w:p w:rsidR="002B09A3" w:rsidRPr="00963DB7" w:rsidRDefault="002B09A3" w:rsidP="004A2286">
                          <w:pPr>
                            <w:pStyle w:val="UntertitelTitelseite"/>
                            <w:spacing w:line="400" w:lineRule="exact"/>
                            <w:rPr>
                              <w:color w:val="000000" w:themeColor="text1"/>
                              <w:sz w:val="24"/>
                            </w:rPr>
                          </w:pPr>
                          <w:r>
                            <w:rPr>
                              <w:color w:val="000000" w:themeColor="text1"/>
                              <w:sz w:val="24"/>
                            </w:rPr>
                            <w:t>Zwei Sätze Kurzbeschreibung von Projekt.</w:t>
                          </w:r>
                        </w:p>
                        <w:p w:rsidR="002B09A3" w:rsidRDefault="002B09A3" w:rsidP="004A2286">
                          <w:r>
                            <w:t>Version 1.0.3</w:t>
                          </w:r>
                        </w:p>
                      </w:txbxContent>
                    </v:textbox>
                    <w10:wrap anchory="page"/>
                  </v:shape>
                </w:pict>
              </mc:Fallback>
            </mc:AlternateContent>
          </w:r>
          <w:r>
            <w:rPr>
              <w:noProof/>
              <w:lang w:eastAsia="de-CH"/>
            </w:rPr>
            <w:drawing>
              <wp:anchor distT="0" distB="0" distL="114300" distR="114300" simplePos="0" relativeHeight="251661312" behindDoc="0" locked="0" layoutInCell="1" allowOverlap="1" wp14:anchorId="45DCC244" wp14:editId="41158DD5">
                <wp:simplePos x="0" y="0"/>
                <wp:positionH relativeFrom="page">
                  <wp:align>left</wp:align>
                </wp:positionH>
                <wp:positionV relativeFrom="paragraph">
                  <wp:posOffset>8705602</wp:posOffset>
                </wp:positionV>
                <wp:extent cx="3752491" cy="1291590"/>
                <wp:effectExtent l="0" t="0" r="0" b="3810"/>
                <wp:wrapNone/>
                <wp:docPr id="26" name="Grafik 26" descr="Y:\_Projekte\062 - Bbc ReDesign\_Finals\Vorlagen\Booklets\Word\BookletFro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Y:\_Projekte\062 - Bbc ReDesign\_Finals\Vorlagen\Booklets\Word\BookletFront.png"/>
                        <pic:cNvPicPr>
                          <a:picLocks noChangeAspect="1" noChangeArrowheads="1"/>
                        </pic:cNvPicPr>
                      </pic:nvPicPr>
                      <pic:blipFill rotWithShape="1">
                        <a:blip r:embed="rId8">
                          <a:extLst>
                            <a:ext uri="{28A0092B-C50C-407E-A947-70E740481C1C}">
                              <a14:useLocalDpi xmlns:a14="http://schemas.microsoft.com/office/drawing/2010/main" val="0"/>
                            </a:ext>
                          </a:extLst>
                        </a:blip>
                        <a:srcRect t="80916" r="21548"/>
                        <a:stretch/>
                      </pic:blipFill>
                      <pic:spPr bwMode="auto">
                        <a:xfrm>
                          <a:off x="0" y="0"/>
                          <a:ext cx="3752491" cy="12915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8B146E">
            <w:rPr>
              <w:noProof/>
              <w:lang w:eastAsia="de-CH"/>
            </w:rPr>
            <w:drawing>
              <wp:anchor distT="0" distB="0" distL="114300" distR="114300" simplePos="0" relativeHeight="251662336" behindDoc="0" locked="0" layoutInCell="1" allowOverlap="1" wp14:anchorId="72EF0A21" wp14:editId="57648774">
                <wp:simplePos x="0" y="0"/>
                <wp:positionH relativeFrom="column">
                  <wp:posOffset>5538709</wp:posOffset>
                </wp:positionH>
                <wp:positionV relativeFrom="paragraph">
                  <wp:posOffset>8658860</wp:posOffset>
                </wp:positionV>
                <wp:extent cx="990000" cy="1137600"/>
                <wp:effectExtent l="0" t="0" r="635" b="5715"/>
                <wp:wrapNone/>
                <wp:docPr id="27" name="Grafik 27" descr="C:\Users\BbcRedesign\AppData\Local\Microsoft\Windows\INetCache\Content.Word\Bbc_Logo_Wortmarke_inklSchutzra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BbcRedesign\AppData\Local\Microsoft\Windows\INetCache\Content.Word\Bbc_Logo_Wortmarke_inklSchutzraum.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90000" cy="11376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878D0">
            <w:rPr>
              <w:noProof/>
              <w:lang w:eastAsia="de-CH"/>
            </w:rPr>
            <mc:AlternateContent>
              <mc:Choice Requires="wps">
                <w:drawing>
                  <wp:anchor distT="0" distB="0" distL="114300" distR="114300" simplePos="0" relativeHeight="251660288" behindDoc="0" locked="0" layoutInCell="1" allowOverlap="1" wp14:anchorId="46AD4388" wp14:editId="0004A2CF">
                    <wp:simplePos x="0" y="0"/>
                    <wp:positionH relativeFrom="page">
                      <wp:align>left</wp:align>
                    </wp:positionH>
                    <wp:positionV relativeFrom="paragraph">
                      <wp:posOffset>3354677</wp:posOffset>
                    </wp:positionV>
                    <wp:extent cx="7697972" cy="2160000"/>
                    <wp:effectExtent l="0" t="0" r="0" b="0"/>
                    <wp:wrapNone/>
                    <wp:docPr id="25" name="Rechteck 8"/>
                    <wp:cNvGraphicFramePr/>
                    <a:graphic xmlns:a="http://schemas.openxmlformats.org/drawingml/2006/main">
                      <a:graphicData uri="http://schemas.microsoft.com/office/word/2010/wordprocessingShape">
                        <wps:wsp>
                          <wps:cNvSpPr/>
                          <wps:spPr>
                            <a:xfrm>
                              <a:off x="0" y="0"/>
                              <a:ext cx="7697972" cy="2160000"/>
                            </a:xfrm>
                            <a:custGeom>
                              <a:avLst/>
                              <a:gdLst>
                                <a:gd name="connsiteX0" fmla="*/ 0 w 4319270"/>
                                <a:gd name="connsiteY0" fmla="*/ 0 h 2379980"/>
                                <a:gd name="connsiteX1" fmla="*/ 4319270 w 4319270"/>
                                <a:gd name="connsiteY1" fmla="*/ 0 h 2379980"/>
                                <a:gd name="connsiteX2" fmla="*/ 4319270 w 4319270"/>
                                <a:gd name="connsiteY2" fmla="*/ 2379980 h 2379980"/>
                                <a:gd name="connsiteX3" fmla="*/ 0 w 4319270"/>
                                <a:gd name="connsiteY3" fmla="*/ 2379980 h 2379980"/>
                                <a:gd name="connsiteX4" fmla="*/ 0 w 4319270"/>
                                <a:gd name="connsiteY4" fmla="*/ 0 h 2379980"/>
                                <a:gd name="connsiteX0" fmla="*/ 0 w 5186374"/>
                                <a:gd name="connsiteY0" fmla="*/ 0 h 6037580"/>
                                <a:gd name="connsiteX1" fmla="*/ 5186374 w 5186374"/>
                                <a:gd name="connsiteY1" fmla="*/ 3657600 h 6037580"/>
                                <a:gd name="connsiteX2" fmla="*/ 5186374 w 5186374"/>
                                <a:gd name="connsiteY2" fmla="*/ 6037580 h 6037580"/>
                                <a:gd name="connsiteX3" fmla="*/ 867104 w 5186374"/>
                                <a:gd name="connsiteY3" fmla="*/ 6037580 h 6037580"/>
                                <a:gd name="connsiteX4" fmla="*/ 0 w 5186374"/>
                                <a:gd name="connsiteY4" fmla="*/ 0 h 6037580"/>
                                <a:gd name="connsiteX0" fmla="*/ 0 w 7566827"/>
                                <a:gd name="connsiteY0" fmla="*/ 0 h 6037580"/>
                                <a:gd name="connsiteX1" fmla="*/ 7566827 w 7566827"/>
                                <a:gd name="connsiteY1" fmla="*/ 0 h 6037580"/>
                                <a:gd name="connsiteX2" fmla="*/ 5186374 w 7566827"/>
                                <a:gd name="connsiteY2" fmla="*/ 6037580 h 6037580"/>
                                <a:gd name="connsiteX3" fmla="*/ 867104 w 7566827"/>
                                <a:gd name="connsiteY3" fmla="*/ 6037580 h 6037580"/>
                                <a:gd name="connsiteX4" fmla="*/ 0 w 7566827"/>
                                <a:gd name="connsiteY4" fmla="*/ 0 h 6037580"/>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0 w 7566827"/>
                                <a:gd name="connsiteY4" fmla="*/ 0 h 7377367"/>
                                <a:gd name="connsiteX0" fmla="*/ 0 w 7566827"/>
                                <a:gd name="connsiteY0" fmla="*/ 0 h 7377367"/>
                                <a:gd name="connsiteX1" fmla="*/ 7566827 w 7566827"/>
                                <a:gd name="connsiteY1" fmla="*/ 0 h 7377367"/>
                                <a:gd name="connsiteX2" fmla="*/ 7519526 w 7566827"/>
                                <a:gd name="connsiteY2" fmla="*/ 7377367 h 7377367"/>
                                <a:gd name="connsiteX3" fmla="*/ 867104 w 7566827"/>
                                <a:gd name="connsiteY3" fmla="*/ 6037580 h 7377367"/>
                                <a:gd name="connsiteX4" fmla="*/ 630550 w 7566827"/>
                                <a:gd name="connsiteY4" fmla="*/ 4507776 h 7377367"/>
                                <a:gd name="connsiteX5" fmla="*/ 0 w 7566827"/>
                                <a:gd name="connsiteY5" fmla="*/ 0 h 7377367"/>
                                <a:gd name="connsiteX0" fmla="*/ 15797 w 7582624"/>
                                <a:gd name="connsiteY0" fmla="*/ 0 h 7770650"/>
                                <a:gd name="connsiteX1" fmla="*/ 7582624 w 7582624"/>
                                <a:gd name="connsiteY1" fmla="*/ 0 h 7770650"/>
                                <a:gd name="connsiteX2" fmla="*/ 7535323 w 7582624"/>
                                <a:gd name="connsiteY2" fmla="*/ 7377367 h 7770650"/>
                                <a:gd name="connsiteX3" fmla="*/ 882901 w 7582624"/>
                                <a:gd name="connsiteY3" fmla="*/ 6037580 h 7770650"/>
                                <a:gd name="connsiteX4" fmla="*/ 0 w 7582624"/>
                                <a:gd name="connsiteY4" fmla="*/ 7770650 h 7770650"/>
                                <a:gd name="connsiteX5" fmla="*/ 15797 w 7582624"/>
                                <a:gd name="connsiteY5" fmla="*/ 0 h 7770650"/>
                                <a:gd name="connsiteX0" fmla="*/ 15797 w 7582624"/>
                                <a:gd name="connsiteY0" fmla="*/ 0 h 9142688"/>
                                <a:gd name="connsiteX1" fmla="*/ 7582624 w 7582624"/>
                                <a:gd name="connsiteY1" fmla="*/ 0 h 9142688"/>
                                <a:gd name="connsiteX2" fmla="*/ 7535323 w 7582624"/>
                                <a:gd name="connsiteY2" fmla="*/ 7377367 h 9142688"/>
                                <a:gd name="connsiteX3" fmla="*/ 583378 w 7582624"/>
                                <a:gd name="connsiteY3" fmla="*/ 9142688 h 9142688"/>
                                <a:gd name="connsiteX4" fmla="*/ 0 w 7582624"/>
                                <a:gd name="connsiteY4" fmla="*/ 7770650 h 9142688"/>
                                <a:gd name="connsiteX5" fmla="*/ 15797 w 7582624"/>
                                <a:gd name="connsiteY5" fmla="*/ 0 h 9142688"/>
                                <a:gd name="connsiteX0" fmla="*/ 15797 w 7582624"/>
                                <a:gd name="connsiteY0" fmla="*/ 0 h 8827445"/>
                                <a:gd name="connsiteX1" fmla="*/ 7582624 w 7582624"/>
                                <a:gd name="connsiteY1" fmla="*/ 0 h 8827445"/>
                                <a:gd name="connsiteX2" fmla="*/ 7535323 w 7582624"/>
                                <a:gd name="connsiteY2" fmla="*/ 7377367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8827445"/>
                                <a:gd name="connsiteX1" fmla="*/ 7582624 w 7582624"/>
                                <a:gd name="connsiteY1" fmla="*/ 0 h 8827445"/>
                                <a:gd name="connsiteX2" fmla="*/ 7551087 w 7582624"/>
                                <a:gd name="connsiteY2" fmla="*/ 7913259 h 8827445"/>
                                <a:gd name="connsiteX3" fmla="*/ 441499 w 7582624"/>
                                <a:gd name="connsiteY3" fmla="*/ 8827445 h 8827445"/>
                                <a:gd name="connsiteX4" fmla="*/ 0 w 7582624"/>
                                <a:gd name="connsiteY4" fmla="*/ 7770650 h 8827445"/>
                                <a:gd name="connsiteX5" fmla="*/ 15797 w 7582624"/>
                                <a:gd name="connsiteY5" fmla="*/ 0 h 8827445"/>
                                <a:gd name="connsiteX0" fmla="*/ 15797 w 7582624"/>
                                <a:gd name="connsiteY0" fmla="*/ 0 h 9457381"/>
                                <a:gd name="connsiteX1" fmla="*/ 7582624 w 7582624"/>
                                <a:gd name="connsiteY1" fmla="*/ 0 h 9457381"/>
                                <a:gd name="connsiteX2" fmla="*/ 7551087 w 7582624"/>
                                <a:gd name="connsiteY2" fmla="*/ 7913259 h 9457381"/>
                                <a:gd name="connsiteX3" fmla="*/ 0 w 7582624"/>
                                <a:gd name="connsiteY3" fmla="*/ 9457381 h 9457381"/>
                                <a:gd name="connsiteX4" fmla="*/ 0 w 7582624"/>
                                <a:gd name="connsiteY4" fmla="*/ 7770650 h 9457381"/>
                                <a:gd name="connsiteX5" fmla="*/ 15797 w 7582624"/>
                                <a:gd name="connsiteY5" fmla="*/ 0 h 9457381"/>
                                <a:gd name="connsiteX0" fmla="*/ 15797 w 7582624"/>
                                <a:gd name="connsiteY0" fmla="*/ 0 h 9457556"/>
                                <a:gd name="connsiteX1" fmla="*/ 7582624 w 7582624"/>
                                <a:gd name="connsiteY1" fmla="*/ 0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15797 w 7582624"/>
                                <a:gd name="connsiteY0" fmla="*/ 0 h 9457556"/>
                                <a:gd name="connsiteX1" fmla="*/ 7582624 w 7582624"/>
                                <a:gd name="connsiteY1" fmla="*/ 7286499 h 9457556"/>
                                <a:gd name="connsiteX2" fmla="*/ 7582624 w 7582624"/>
                                <a:gd name="connsiteY2" fmla="*/ 9457556 h 9457556"/>
                                <a:gd name="connsiteX3" fmla="*/ 0 w 7582624"/>
                                <a:gd name="connsiteY3" fmla="*/ 9457381 h 9457556"/>
                                <a:gd name="connsiteX4" fmla="*/ 0 w 7582624"/>
                                <a:gd name="connsiteY4" fmla="*/ 7770650 h 9457556"/>
                                <a:gd name="connsiteX5" fmla="*/ 15797 w 7582624"/>
                                <a:gd name="connsiteY5" fmla="*/ 0 h 9457556"/>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2880153 w 7582624"/>
                                <a:gd name="connsiteY0" fmla="*/ 0 h 4088978"/>
                                <a:gd name="connsiteX1" fmla="*/ 7582624 w 7582624"/>
                                <a:gd name="connsiteY1" fmla="*/ 1917921 h 4088978"/>
                                <a:gd name="connsiteX2" fmla="*/ 7582624 w 7582624"/>
                                <a:gd name="connsiteY2" fmla="*/ 4088978 h 4088978"/>
                                <a:gd name="connsiteX3" fmla="*/ 0 w 7582624"/>
                                <a:gd name="connsiteY3" fmla="*/ 4088803 h 4088978"/>
                                <a:gd name="connsiteX4" fmla="*/ 0 w 7582624"/>
                                <a:gd name="connsiteY4" fmla="*/ 2402072 h 4088978"/>
                                <a:gd name="connsiteX5" fmla="*/ 2880153 w 7582624"/>
                                <a:gd name="connsiteY5" fmla="*/ 0 h 4088978"/>
                                <a:gd name="connsiteX0" fmla="*/ 1800095 w 7582624"/>
                                <a:gd name="connsiteY0" fmla="*/ 826310 h 2171057"/>
                                <a:gd name="connsiteX1" fmla="*/ 7582624 w 7582624"/>
                                <a:gd name="connsiteY1" fmla="*/ 0 h 2171057"/>
                                <a:gd name="connsiteX2" fmla="*/ 7582624 w 7582624"/>
                                <a:gd name="connsiteY2" fmla="*/ 2171057 h 2171057"/>
                                <a:gd name="connsiteX3" fmla="*/ 0 w 7582624"/>
                                <a:gd name="connsiteY3" fmla="*/ 2170882 h 2171057"/>
                                <a:gd name="connsiteX4" fmla="*/ 0 w 7582624"/>
                                <a:gd name="connsiteY4" fmla="*/ 484151 h 2171057"/>
                                <a:gd name="connsiteX5" fmla="*/ 1800095 w 7582624"/>
                                <a:gd name="connsiteY5" fmla="*/ 826310 h 2171057"/>
                                <a:gd name="connsiteX0" fmla="*/ 1800095 w 7582624"/>
                                <a:gd name="connsiteY0" fmla="*/ 1489182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1800095 w 7582624"/>
                                <a:gd name="connsiteY5" fmla="*/ 1489182 h 2833929"/>
                                <a:gd name="connsiteX0" fmla="*/ 720038 w 7582624"/>
                                <a:gd name="connsiteY0" fmla="*/ 1338456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338456 h 2833929"/>
                                <a:gd name="connsiteX0" fmla="*/ 720038 w 7582624"/>
                                <a:gd name="connsiteY0" fmla="*/ 1808978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1808978 h 2833929"/>
                                <a:gd name="connsiteX0" fmla="*/ 720038 w 7582624"/>
                                <a:gd name="connsiteY0" fmla="*/ 2026143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720038 w 7582624"/>
                                <a:gd name="connsiteY5" fmla="*/ 2026143 h 2833929"/>
                                <a:gd name="connsiteX0" fmla="*/ 420515 w 7582624"/>
                                <a:gd name="connsiteY0" fmla="*/ 978421 h 2833929"/>
                                <a:gd name="connsiteX1" fmla="*/ 7582624 w 7582624"/>
                                <a:gd name="connsiteY1" fmla="*/ 662872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97842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0 h 2833929"/>
                                <a:gd name="connsiteX5" fmla="*/ 420515 w 7582624"/>
                                <a:gd name="connsiteY5" fmla="*/ 978421 h 2833929"/>
                                <a:gd name="connsiteX0" fmla="*/ 420515 w 7582624"/>
                                <a:gd name="connsiteY0" fmla="*/ 1073012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420515 w 7582624"/>
                                <a:gd name="connsiteY5" fmla="*/ 1073012 h 2928520"/>
                                <a:gd name="connsiteX0" fmla="*/ 331052 w 7582624"/>
                                <a:gd name="connsiteY0" fmla="*/ 806775 h 2928520"/>
                                <a:gd name="connsiteX1" fmla="*/ 7582624 w 7582624"/>
                                <a:gd name="connsiteY1" fmla="*/ 94591 h 2928520"/>
                                <a:gd name="connsiteX2" fmla="*/ 7582624 w 7582624"/>
                                <a:gd name="connsiteY2" fmla="*/ 2928520 h 2928520"/>
                                <a:gd name="connsiteX3" fmla="*/ 0 w 7582624"/>
                                <a:gd name="connsiteY3" fmla="*/ 2928345 h 2928520"/>
                                <a:gd name="connsiteX4" fmla="*/ 0 w 7582624"/>
                                <a:gd name="connsiteY4" fmla="*/ 0 h 2928520"/>
                                <a:gd name="connsiteX5" fmla="*/ 331052 w 7582624"/>
                                <a:gd name="connsiteY5" fmla="*/ 806775 h 2928520"/>
                                <a:gd name="connsiteX0" fmla="*/ 331052 w 7582624"/>
                                <a:gd name="connsiteY0" fmla="*/ 712184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331052 w 7582624"/>
                                <a:gd name="connsiteY5" fmla="*/ 712184 h 2833929"/>
                                <a:gd name="connsiteX0" fmla="*/ 720038 w 7582624"/>
                                <a:gd name="connsiteY0" fmla="*/ 0 h 5091525"/>
                                <a:gd name="connsiteX1" fmla="*/ 7582624 w 7582624"/>
                                <a:gd name="connsiteY1" fmla="*/ 2257596 h 5091525"/>
                                <a:gd name="connsiteX2" fmla="*/ 7582624 w 7582624"/>
                                <a:gd name="connsiteY2" fmla="*/ 5091525 h 5091525"/>
                                <a:gd name="connsiteX3" fmla="*/ 0 w 7582624"/>
                                <a:gd name="connsiteY3" fmla="*/ 5091350 h 5091525"/>
                                <a:gd name="connsiteX4" fmla="*/ 0 w 7582624"/>
                                <a:gd name="connsiteY4" fmla="*/ 2454598 h 5091525"/>
                                <a:gd name="connsiteX5" fmla="*/ 720038 w 7582624"/>
                                <a:gd name="connsiteY5" fmla="*/ 0 h 5091525"/>
                                <a:gd name="connsiteX0" fmla="*/ 720038 w 7582624"/>
                                <a:gd name="connsiteY0" fmla="*/ 769011 h 2833929"/>
                                <a:gd name="connsiteX1" fmla="*/ 7582624 w 7582624"/>
                                <a:gd name="connsiteY1" fmla="*/ 0 h 2833929"/>
                                <a:gd name="connsiteX2" fmla="*/ 7582624 w 7582624"/>
                                <a:gd name="connsiteY2" fmla="*/ 2833929 h 2833929"/>
                                <a:gd name="connsiteX3" fmla="*/ 0 w 7582624"/>
                                <a:gd name="connsiteY3" fmla="*/ 2833754 h 2833929"/>
                                <a:gd name="connsiteX4" fmla="*/ 0 w 7582624"/>
                                <a:gd name="connsiteY4" fmla="*/ 197002 h 2833929"/>
                                <a:gd name="connsiteX5" fmla="*/ 720038 w 7582624"/>
                                <a:gd name="connsiteY5" fmla="*/ 769011 h 2833929"/>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564713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136722 h 3201640"/>
                                <a:gd name="connsiteX1" fmla="*/ 7582624 w 7582624"/>
                                <a:gd name="connsiteY1" fmla="*/ 0 h 3201640"/>
                                <a:gd name="connsiteX2" fmla="*/ 7582624 w 7582624"/>
                                <a:gd name="connsiteY2" fmla="*/ 3201640 h 3201640"/>
                                <a:gd name="connsiteX3" fmla="*/ 0 w 7582624"/>
                                <a:gd name="connsiteY3" fmla="*/ 3201465 h 3201640"/>
                                <a:gd name="connsiteX4" fmla="*/ 0 w 7582624"/>
                                <a:gd name="connsiteY4" fmla="*/ 316722 h 3201640"/>
                                <a:gd name="connsiteX5" fmla="*/ 720038 w 7582624"/>
                                <a:gd name="connsiteY5" fmla="*/ 1136722 h 3201640"/>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87750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778493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474185 h 3372668"/>
                                <a:gd name="connsiteX5" fmla="*/ 720038 w 7582624"/>
                                <a:gd name="connsiteY5" fmla="*/ 1307750 h 3372668"/>
                                <a:gd name="connsiteX0" fmla="*/ 720038 w 7582624"/>
                                <a:gd name="connsiteY0" fmla="*/ 1307750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720038 w 7582624"/>
                                <a:gd name="connsiteY5" fmla="*/ 1307750 h 3372668"/>
                                <a:gd name="connsiteX0" fmla="*/ 662104 w 7582624"/>
                                <a:gd name="connsiteY0" fmla="*/ 990764 h 3372668"/>
                                <a:gd name="connsiteX1" fmla="*/ 7582624 w 7582624"/>
                                <a:gd name="connsiteY1" fmla="*/ 0 h 3372668"/>
                                <a:gd name="connsiteX2" fmla="*/ 7582624 w 7582624"/>
                                <a:gd name="connsiteY2" fmla="*/ 3372668 h 3372668"/>
                                <a:gd name="connsiteX3" fmla="*/ 0 w 7582624"/>
                                <a:gd name="connsiteY3" fmla="*/ 3372493 h 3372668"/>
                                <a:gd name="connsiteX4" fmla="*/ 0 w 7582624"/>
                                <a:gd name="connsiteY4" fmla="*/ 131840 h 3372668"/>
                                <a:gd name="connsiteX5" fmla="*/ 662104 w 7582624"/>
                                <a:gd name="connsiteY5" fmla="*/ 990764 h 3372668"/>
                                <a:gd name="connsiteX0" fmla="*/ 662104 w 7582624"/>
                                <a:gd name="connsiteY0" fmla="*/ 1257033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257033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398109 h 3638937"/>
                                <a:gd name="connsiteX5" fmla="*/ 662104 w 7582624"/>
                                <a:gd name="connsiteY5" fmla="*/ 1396514 h 3638937"/>
                                <a:gd name="connsiteX0" fmla="*/ 662104 w 7582624"/>
                                <a:gd name="connsiteY0" fmla="*/ 1396514 h 3638937"/>
                                <a:gd name="connsiteX1" fmla="*/ 7581989 w 7582624"/>
                                <a:gd name="connsiteY1" fmla="*/ 0 h 3638937"/>
                                <a:gd name="connsiteX2" fmla="*/ 7582624 w 7582624"/>
                                <a:gd name="connsiteY2" fmla="*/ 3638937 h 3638937"/>
                                <a:gd name="connsiteX3" fmla="*/ 0 w 7582624"/>
                                <a:gd name="connsiteY3" fmla="*/ 3638762 h 3638937"/>
                                <a:gd name="connsiteX4" fmla="*/ 0 w 7582624"/>
                                <a:gd name="connsiteY4" fmla="*/ 588311 h 3638937"/>
                                <a:gd name="connsiteX5" fmla="*/ 662104 w 7582624"/>
                                <a:gd name="connsiteY5" fmla="*/ 1396514 h 3638937"/>
                                <a:gd name="connsiteX0" fmla="*/ 662104 w 7582685"/>
                                <a:gd name="connsiteY0" fmla="*/ 1218991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662104 w 7582685"/>
                                <a:gd name="connsiteY5" fmla="*/ 1218991 h 3461414"/>
                                <a:gd name="connsiteX0" fmla="*/ 725710 w 7582685"/>
                                <a:gd name="connsiteY0" fmla="*/ 1270156 h 3461414"/>
                                <a:gd name="connsiteX1" fmla="*/ 7582624 w 7582685"/>
                                <a:gd name="connsiteY1" fmla="*/ 0 h 3461414"/>
                                <a:gd name="connsiteX2" fmla="*/ 7582624 w 7582685"/>
                                <a:gd name="connsiteY2" fmla="*/ 3461414 h 3461414"/>
                                <a:gd name="connsiteX3" fmla="*/ 0 w 7582685"/>
                                <a:gd name="connsiteY3" fmla="*/ 3461239 h 3461414"/>
                                <a:gd name="connsiteX4" fmla="*/ 0 w 7582685"/>
                                <a:gd name="connsiteY4" fmla="*/ 410788 h 3461414"/>
                                <a:gd name="connsiteX5" fmla="*/ 725710 w 7582685"/>
                                <a:gd name="connsiteY5" fmla="*/ 1270156 h 346141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582685" h="3461414">
                                  <a:moveTo>
                                    <a:pt x="725710" y="1270156"/>
                                  </a:moveTo>
                                  <a:lnTo>
                                    <a:pt x="7582624" y="0"/>
                                  </a:lnTo>
                                  <a:cubicBezTo>
                                    <a:pt x="7582836" y="1212979"/>
                                    <a:pt x="7582412" y="2248435"/>
                                    <a:pt x="7582624" y="3461414"/>
                                  </a:cubicBezTo>
                                  <a:lnTo>
                                    <a:pt x="0" y="3461239"/>
                                  </a:lnTo>
                                  <a:lnTo>
                                    <a:pt x="0" y="410788"/>
                                  </a:lnTo>
                                  <a:lnTo>
                                    <a:pt x="725710" y="1270156"/>
                                  </a:lnTo>
                                  <a:close/>
                                </a:path>
                              </a:pathLst>
                            </a:cu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3784B4" id="Rechteck 8" o:spid="_x0000_s1026" style="position:absolute;margin-left:0;margin-top:264.15pt;width:606.15pt;height:170.1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coordsize="7582685,34614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" path="m725710,1270156l7582624,v212,1212979,-212,2248435,,3461414l,3461239,,410788r725710,859368xe" fillcolor="white [3212]" stroked="f" strokeweight="1pt">
                    <v:stroke joinstyle="miter"/>
                    <v:path arrowok="t" o:connecttype="custom" o:connectlocs="736744,792606;7697910,0;7697910,2160000;0,2159891;0,256341;736744,792606" o:connectangles="0,0,0,0,0,0"/>
                    <w10:wrap anchorx="page"/>
                  </v:shape>
                </w:pict>
              </mc:Fallback>
            </mc:AlternateContent>
          </w:r>
          <w:r w:rsidRPr="00F878D0">
            <w:rPr>
              <w:noProof/>
              <w:lang w:eastAsia="de-CH"/>
            </w:rPr>
            <w:drawing>
              <wp:anchor distT="0" distB="0" distL="114300" distR="114300" simplePos="0" relativeHeight="251659264" behindDoc="1" locked="0" layoutInCell="1" allowOverlap="1" wp14:anchorId="4CE68FFA" wp14:editId="442E4D2D">
                <wp:simplePos x="0" y="0"/>
                <wp:positionH relativeFrom="page">
                  <wp:align>left</wp:align>
                </wp:positionH>
                <wp:positionV relativeFrom="paragraph">
                  <wp:posOffset>-724204</wp:posOffset>
                </wp:positionV>
                <wp:extent cx="7559749" cy="6209414"/>
                <wp:effectExtent l="0" t="0" r="3175" b="1270"/>
                <wp:wrapNone/>
                <wp:docPr id="28" name="Bild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749" cy="620941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70977" w:rsidRPr="00670977" w:rsidRDefault="00817F47" w:rsidP="0000348C">
          <w:pPr>
            <w:spacing w:after="160" w:line="259" w:lineRule="auto"/>
            <w:rPr>
              <w:lang w:val="de-DE"/>
            </w:rPr>
          </w:pPr>
          <w:r>
            <w:rPr>
              <w:b/>
              <w:lang w:val="de-DE"/>
            </w:rPr>
            <w:br w:type="page"/>
          </w:r>
        </w:p>
      </w:sdtContent>
    </w:sdt>
    <w:p w:rsidR="00702D86" w:rsidRDefault="00702D86" w:rsidP="00702D86">
      <w:pPr>
        <w:rPr>
          <w:lang w:val="de-DE"/>
        </w:rPr>
      </w:pPr>
      <w:r>
        <w:rPr>
          <w:lang w:val="de-DE"/>
        </w:rPr>
        <w:lastRenderedPageBreak/>
        <w:br w:type="page"/>
      </w:r>
    </w:p>
    <w:p w:rsidR="00702D86" w:rsidRDefault="009F5F8C" w:rsidP="00702D86">
      <w:pPr>
        <w:pStyle w:val="Inhaltsverzeichnisberschrift"/>
        <w:rPr>
          <w:rFonts w:eastAsiaTheme="minorHAnsi"/>
          <w:lang w:val="de-DE"/>
        </w:rPr>
      </w:pPr>
      <w:r>
        <w:rPr>
          <w:rFonts w:eastAsiaTheme="minorHAnsi"/>
          <w:lang w:val="de-DE"/>
        </w:rPr>
        <w:lastRenderedPageBreak/>
        <w:t>Zusammenfassung</w:t>
      </w:r>
    </w:p>
    <w:p w:rsidR="00D7328A" w:rsidRPr="005F2930" w:rsidRDefault="005F2930" w:rsidP="000A4AA6">
      <w:pPr>
        <w:jc w:val="both"/>
        <w:rPr>
          <w:i/>
          <w:lang w:val="de-DE" w:eastAsia="de-CH"/>
        </w:rPr>
      </w:pPr>
      <w:r w:rsidRPr="005F2930">
        <w:rPr>
          <w:i/>
          <w:lang w:val="de-DE" w:eastAsia="de-CH"/>
        </w:rPr>
        <w:t>Ausgangslage; Bedarf, was wird benötigt.</w:t>
      </w:r>
    </w:p>
    <w:p w:rsidR="00670977" w:rsidRPr="005F2930" w:rsidRDefault="005F2930" w:rsidP="000A4AA6">
      <w:pPr>
        <w:jc w:val="both"/>
        <w:rPr>
          <w:rFonts w:eastAsiaTheme="minorEastAsia"/>
          <w:i/>
          <w:lang w:val="de-DE" w:eastAsia="de-CH"/>
        </w:rPr>
      </w:pPr>
      <w:r>
        <w:rPr>
          <w:i/>
          <w:lang w:val="de-DE" w:eastAsia="de-CH"/>
        </w:rPr>
        <w:t>Auftrag/Aufgabenstellung; was wird konkret verlangt.</w:t>
      </w:r>
    </w:p>
    <w:p w:rsidR="00670977" w:rsidRDefault="007F33AC" w:rsidP="000A4AA6">
      <w:pPr>
        <w:jc w:val="both"/>
        <w:rPr>
          <w:rFonts w:eastAsiaTheme="minorEastAsia"/>
          <w:i/>
          <w:lang w:val="de-DE" w:eastAsia="de-CH"/>
        </w:rPr>
      </w:pPr>
      <w:r>
        <w:rPr>
          <w:rFonts w:eastAsiaTheme="minorEastAsia"/>
          <w:i/>
          <w:lang w:val="de-DE" w:eastAsia="de-CH"/>
        </w:rPr>
        <w:t>Resultat; wie sieht das Produkt aus und was funktioniert.</w:t>
      </w:r>
    </w:p>
    <w:p w:rsidR="007F33AC" w:rsidRDefault="007F33AC" w:rsidP="000A4AA6">
      <w:pPr>
        <w:jc w:val="both"/>
        <w:rPr>
          <w:rFonts w:eastAsiaTheme="minorEastAsia"/>
          <w:i/>
          <w:lang w:val="de-DE" w:eastAsia="de-CH"/>
        </w:rPr>
      </w:pPr>
      <w:r>
        <w:rPr>
          <w:rFonts w:eastAsiaTheme="minorEastAsia"/>
          <w:i/>
          <w:lang w:val="de-DE" w:eastAsia="de-CH"/>
        </w:rPr>
        <w:t>Vorgehen; ………………</w:t>
      </w:r>
    </w:p>
    <w:p w:rsidR="007F33AC" w:rsidRPr="005F2930" w:rsidRDefault="007F33AC" w:rsidP="000A4AA6">
      <w:pPr>
        <w:jc w:val="both"/>
        <w:rPr>
          <w:rFonts w:eastAsiaTheme="minorEastAsia"/>
          <w:i/>
          <w:lang w:val="de-DE" w:eastAsia="de-CH"/>
        </w:rPr>
      </w:pPr>
      <w:r>
        <w:rPr>
          <w:rFonts w:eastAsiaTheme="minorEastAsia"/>
          <w:i/>
          <w:lang w:val="de-DE" w:eastAsia="de-CH"/>
        </w:rPr>
        <w:t>Folgerungen; was funktioniert noch nicht und wie könnte es behoben werden, was würdest du allgemein nächstes Mal besser machen.</w:t>
      </w:r>
    </w:p>
    <w:p w:rsidR="00702D86" w:rsidRDefault="00702D86" w:rsidP="00702D86">
      <w:pPr>
        <w:rPr>
          <w:lang w:val="de-DE"/>
        </w:rPr>
      </w:pPr>
      <w:r>
        <w:rPr>
          <w:lang w:val="de-DE"/>
        </w:rPr>
        <w:br w:type="page"/>
      </w:r>
    </w:p>
    <w:sdt>
      <w:sdtPr>
        <w:rPr>
          <w:rFonts w:eastAsiaTheme="minorHAnsi" w:cstheme="minorBidi"/>
          <w:b w:val="0"/>
          <w:color w:val="auto"/>
          <w:sz w:val="22"/>
          <w:szCs w:val="22"/>
          <w:lang w:val="de-DE" w:eastAsia="en-US"/>
        </w:rPr>
        <w:id w:val="-471831413"/>
        <w:docPartObj>
          <w:docPartGallery w:val="Table of Contents"/>
          <w:docPartUnique/>
        </w:docPartObj>
      </w:sdtPr>
      <w:sdtEndPr>
        <w:rPr>
          <w:bCs/>
        </w:rPr>
      </w:sdtEndPr>
      <w:sdtContent>
        <w:p w:rsidR="00542759" w:rsidRDefault="00542759">
          <w:pPr>
            <w:pStyle w:val="Inhaltsverzeichnisberschrift"/>
          </w:pPr>
          <w:r>
            <w:rPr>
              <w:lang w:val="de-DE"/>
            </w:rPr>
            <w:t>Inhaltsverzeichnis</w:t>
          </w:r>
        </w:p>
        <w:p w:rsidR="00E90EBB" w:rsidRDefault="00542759">
          <w:pPr>
            <w:pStyle w:val="Verzeichnis1"/>
            <w:rPr>
              <w:rFonts w:asciiTheme="minorHAnsi" w:eastAsiaTheme="minorEastAsia" w:hAnsiTheme="minorHAnsi"/>
              <w:b w:val="0"/>
              <w:lang w:eastAsia="de-CH"/>
            </w:rPr>
          </w:pPr>
          <w:r>
            <w:rPr>
              <w:bCs/>
              <w:lang w:val="de-DE"/>
            </w:rPr>
            <w:fldChar w:fldCharType="begin"/>
          </w:r>
          <w:r>
            <w:rPr>
              <w:bCs/>
              <w:lang w:val="de-DE"/>
            </w:rPr>
            <w:instrText xml:space="preserve"> TOC \o "1-3" \h \z \u </w:instrText>
          </w:r>
          <w:r>
            <w:rPr>
              <w:bCs/>
              <w:lang w:val="de-DE"/>
            </w:rPr>
            <w:fldChar w:fldCharType="separate"/>
          </w:r>
          <w:hyperlink w:anchor="_Toc59526794" w:history="1">
            <w:r w:rsidR="00E90EBB" w:rsidRPr="00E92CEC">
              <w:rPr>
                <w:rStyle w:val="Hyperlink"/>
              </w:rPr>
              <w:t>1</w:t>
            </w:r>
            <w:r w:rsidR="00E90EBB">
              <w:rPr>
                <w:rFonts w:asciiTheme="minorHAnsi" w:eastAsiaTheme="minorEastAsia" w:hAnsiTheme="minorHAnsi"/>
                <w:b w:val="0"/>
                <w:lang w:eastAsia="de-CH"/>
              </w:rPr>
              <w:tab/>
            </w:r>
            <w:r w:rsidR="00E90EBB" w:rsidRPr="00E92CEC">
              <w:rPr>
                <w:rStyle w:val="Hyperlink"/>
              </w:rPr>
              <w:t>Einleitung</w:t>
            </w:r>
            <w:r w:rsidR="00E90EBB">
              <w:rPr>
                <w:webHidden/>
              </w:rPr>
              <w:tab/>
            </w:r>
            <w:r w:rsidR="00E90EBB">
              <w:rPr>
                <w:webHidden/>
              </w:rPr>
              <w:fldChar w:fldCharType="begin"/>
            </w:r>
            <w:r w:rsidR="00E90EBB">
              <w:rPr>
                <w:webHidden/>
              </w:rPr>
              <w:instrText xml:space="preserve"> PAGEREF _Toc59526794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795" w:history="1">
            <w:r w:rsidR="00E90EBB" w:rsidRPr="00E92CEC">
              <w:rPr>
                <w:rStyle w:val="Hyperlink"/>
              </w:rPr>
              <w:t>1.1</w:t>
            </w:r>
            <w:r w:rsidR="00E90EBB">
              <w:rPr>
                <w:rFonts w:asciiTheme="minorHAnsi" w:eastAsiaTheme="minorEastAsia" w:hAnsiTheme="minorHAnsi"/>
                <w:lang w:eastAsia="de-CH"/>
              </w:rPr>
              <w:tab/>
            </w:r>
            <w:r w:rsidR="00E90EBB" w:rsidRPr="00E92CEC">
              <w:rPr>
                <w:rStyle w:val="Hyperlink"/>
              </w:rPr>
              <w:t>Auftrag</w:t>
            </w:r>
            <w:r w:rsidR="00E90EBB">
              <w:rPr>
                <w:webHidden/>
              </w:rPr>
              <w:tab/>
            </w:r>
            <w:r w:rsidR="00E90EBB">
              <w:rPr>
                <w:webHidden/>
              </w:rPr>
              <w:fldChar w:fldCharType="begin"/>
            </w:r>
            <w:r w:rsidR="00E90EBB">
              <w:rPr>
                <w:webHidden/>
              </w:rPr>
              <w:instrText xml:space="preserve"> PAGEREF _Toc59526795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796" w:history="1">
            <w:r w:rsidR="00E90EBB" w:rsidRPr="00E92CEC">
              <w:rPr>
                <w:rStyle w:val="Hyperlink"/>
              </w:rPr>
              <w:t>1.2</w:t>
            </w:r>
            <w:r w:rsidR="00E90EBB">
              <w:rPr>
                <w:rFonts w:asciiTheme="minorHAnsi" w:eastAsiaTheme="minorEastAsia" w:hAnsiTheme="minorHAnsi"/>
                <w:lang w:eastAsia="de-CH"/>
              </w:rPr>
              <w:tab/>
            </w:r>
            <w:r w:rsidR="00E90EBB" w:rsidRPr="00E92CEC">
              <w:rPr>
                <w:rStyle w:val="Hyperlink"/>
              </w:rPr>
              <w:t>Ausgangslage</w:t>
            </w:r>
            <w:r w:rsidR="00E90EBB">
              <w:rPr>
                <w:webHidden/>
              </w:rPr>
              <w:tab/>
            </w:r>
            <w:r w:rsidR="00E90EBB">
              <w:rPr>
                <w:webHidden/>
              </w:rPr>
              <w:fldChar w:fldCharType="begin"/>
            </w:r>
            <w:r w:rsidR="00E90EBB">
              <w:rPr>
                <w:webHidden/>
              </w:rPr>
              <w:instrText xml:space="preserve"> PAGEREF _Toc59526796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797" w:history="1">
            <w:r w:rsidR="00E90EBB" w:rsidRPr="00E92CEC">
              <w:rPr>
                <w:rStyle w:val="Hyperlink"/>
              </w:rPr>
              <w:t>1.3</w:t>
            </w:r>
            <w:r w:rsidR="00E90EBB">
              <w:rPr>
                <w:rFonts w:asciiTheme="minorHAnsi" w:eastAsiaTheme="minorEastAsia" w:hAnsiTheme="minorHAnsi"/>
                <w:lang w:eastAsia="de-CH"/>
              </w:rPr>
              <w:tab/>
            </w:r>
            <w:r w:rsidR="00E90EBB" w:rsidRPr="00E92CEC">
              <w:rPr>
                <w:rStyle w:val="Hyperlink"/>
              </w:rPr>
              <w:t>Vorgehen (Konzept)</w:t>
            </w:r>
            <w:r w:rsidR="00E90EBB">
              <w:rPr>
                <w:webHidden/>
              </w:rPr>
              <w:tab/>
            </w:r>
            <w:r w:rsidR="00E90EBB">
              <w:rPr>
                <w:webHidden/>
              </w:rPr>
              <w:fldChar w:fldCharType="begin"/>
            </w:r>
            <w:r w:rsidR="00E90EBB">
              <w:rPr>
                <w:webHidden/>
              </w:rPr>
              <w:instrText xml:space="preserve"> PAGEREF _Toc59526797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1"/>
            <w:rPr>
              <w:rFonts w:asciiTheme="minorHAnsi" w:eastAsiaTheme="minorEastAsia" w:hAnsiTheme="minorHAnsi"/>
              <w:b w:val="0"/>
              <w:lang w:eastAsia="de-CH"/>
            </w:rPr>
          </w:pPr>
          <w:hyperlink w:anchor="_Toc59526798" w:history="1">
            <w:r w:rsidR="00E90EBB" w:rsidRPr="00E92CEC">
              <w:rPr>
                <w:rStyle w:val="Hyperlink"/>
              </w:rPr>
              <w:t>2</w:t>
            </w:r>
            <w:r w:rsidR="00E90EBB">
              <w:rPr>
                <w:rFonts w:asciiTheme="minorHAnsi" w:eastAsiaTheme="minorEastAsia" w:hAnsiTheme="minorHAnsi"/>
                <w:b w:val="0"/>
                <w:lang w:eastAsia="de-CH"/>
              </w:rPr>
              <w:tab/>
            </w:r>
            <w:r w:rsidR="00E90EBB" w:rsidRPr="00E92CEC">
              <w:rPr>
                <w:rStyle w:val="Hyperlink"/>
              </w:rPr>
              <w:t>Hardware</w:t>
            </w:r>
            <w:r w:rsidR="00E90EBB">
              <w:rPr>
                <w:webHidden/>
              </w:rPr>
              <w:tab/>
            </w:r>
            <w:r w:rsidR="00E90EBB">
              <w:rPr>
                <w:webHidden/>
              </w:rPr>
              <w:fldChar w:fldCharType="begin"/>
            </w:r>
            <w:r w:rsidR="00E90EBB">
              <w:rPr>
                <w:webHidden/>
              </w:rPr>
              <w:instrText xml:space="preserve"> PAGEREF _Toc59526798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799" w:history="1">
            <w:r w:rsidR="00E90EBB" w:rsidRPr="00E92CEC">
              <w:rPr>
                <w:rStyle w:val="Hyperlink"/>
              </w:rPr>
              <w:t>2.1</w:t>
            </w:r>
            <w:r w:rsidR="00E90EBB">
              <w:rPr>
                <w:rFonts w:asciiTheme="minorHAnsi" w:eastAsiaTheme="minorEastAsia" w:hAnsiTheme="minorHAnsi"/>
                <w:lang w:eastAsia="de-CH"/>
              </w:rPr>
              <w:tab/>
            </w:r>
            <w:r w:rsidR="00E90EBB" w:rsidRPr="00E92CEC">
              <w:rPr>
                <w:rStyle w:val="Hyperlink"/>
              </w:rPr>
              <w:t>Blockschaltbild / Übersicht</w:t>
            </w:r>
            <w:r w:rsidR="00E90EBB">
              <w:rPr>
                <w:webHidden/>
              </w:rPr>
              <w:tab/>
            </w:r>
            <w:r w:rsidR="00E90EBB">
              <w:rPr>
                <w:webHidden/>
              </w:rPr>
              <w:fldChar w:fldCharType="begin"/>
            </w:r>
            <w:r w:rsidR="00E90EBB">
              <w:rPr>
                <w:webHidden/>
              </w:rPr>
              <w:instrText xml:space="preserve"> PAGEREF _Toc59526799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0" w:history="1">
            <w:r w:rsidR="00E90EBB" w:rsidRPr="00E92CEC">
              <w:rPr>
                <w:rStyle w:val="Hyperlink"/>
              </w:rPr>
              <w:t>2.2</w:t>
            </w:r>
            <w:r w:rsidR="00E90EBB">
              <w:rPr>
                <w:rFonts w:asciiTheme="minorHAnsi" w:eastAsiaTheme="minorEastAsia" w:hAnsiTheme="minorHAnsi"/>
                <w:lang w:eastAsia="de-CH"/>
              </w:rPr>
              <w:tab/>
            </w:r>
            <w:r w:rsidR="00E90EBB" w:rsidRPr="00E92CEC">
              <w:rPr>
                <w:rStyle w:val="Hyperlink"/>
              </w:rPr>
              <w:t>Pulsgenerator und Sensor</w:t>
            </w:r>
            <w:r w:rsidR="00E90EBB">
              <w:rPr>
                <w:webHidden/>
              </w:rPr>
              <w:tab/>
            </w:r>
            <w:r w:rsidR="00E90EBB">
              <w:rPr>
                <w:webHidden/>
              </w:rPr>
              <w:fldChar w:fldCharType="begin"/>
            </w:r>
            <w:r w:rsidR="00E90EBB">
              <w:rPr>
                <w:webHidden/>
              </w:rPr>
              <w:instrText xml:space="preserve"> PAGEREF _Toc59526800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1" w:history="1">
            <w:r w:rsidR="00E90EBB" w:rsidRPr="00E92CEC">
              <w:rPr>
                <w:rStyle w:val="Hyperlink"/>
              </w:rPr>
              <w:t>2.3</w:t>
            </w:r>
            <w:r w:rsidR="00E90EBB">
              <w:rPr>
                <w:rFonts w:asciiTheme="minorHAnsi" w:eastAsiaTheme="minorEastAsia" w:hAnsiTheme="minorHAnsi"/>
                <w:lang w:eastAsia="de-CH"/>
              </w:rPr>
              <w:tab/>
            </w:r>
            <w:r w:rsidR="00E90EBB" w:rsidRPr="00E92CEC">
              <w:rPr>
                <w:rStyle w:val="Hyperlink"/>
              </w:rPr>
              <w:t>Sensor Simulation</w:t>
            </w:r>
            <w:r w:rsidR="00E90EBB">
              <w:rPr>
                <w:webHidden/>
              </w:rPr>
              <w:tab/>
            </w:r>
            <w:r w:rsidR="00E90EBB">
              <w:rPr>
                <w:webHidden/>
              </w:rPr>
              <w:fldChar w:fldCharType="begin"/>
            </w:r>
            <w:r w:rsidR="00E90EBB">
              <w:rPr>
                <w:webHidden/>
              </w:rPr>
              <w:instrText xml:space="preserve"> PAGEREF _Toc59526801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2" w:history="1">
            <w:r w:rsidR="00E90EBB" w:rsidRPr="00E92CEC">
              <w:rPr>
                <w:rStyle w:val="Hyperlink"/>
              </w:rPr>
              <w:t>2.4</w:t>
            </w:r>
            <w:r w:rsidR="00E90EBB">
              <w:rPr>
                <w:rFonts w:asciiTheme="minorHAnsi" w:eastAsiaTheme="minorEastAsia" w:hAnsiTheme="minorHAnsi"/>
                <w:lang w:eastAsia="de-CH"/>
              </w:rPr>
              <w:tab/>
            </w:r>
            <w:r w:rsidR="00E90EBB" w:rsidRPr="00E92CEC">
              <w:rPr>
                <w:rStyle w:val="Hyperlink"/>
              </w:rPr>
              <w:t>Weiterverarbeitung der Messung</w:t>
            </w:r>
            <w:r w:rsidR="00E90EBB">
              <w:rPr>
                <w:webHidden/>
              </w:rPr>
              <w:tab/>
            </w:r>
            <w:r w:rsidR="00E90EBB">
              <w:rPr>
                <w:webHidden/>
              </w:rPr>
              <w:fldChar w:fldCharType="begin"/>
            </w:r>
            <w:r w:rsidR="00E90EBB">
              <w:rPr>
                <w:webHidden/>
              </w:rPr>
              <w:instrText xml:space="preserve"> PAGEREF _Toc59526802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3" w:history="1">
            <w:r w:rsidR="00E90EBB" w:rsidRPr="00E92CEC">
              <w:rPr>
                <w:rStyle w:val="Hyperlink"/>
              </w:rPr>
              <w:t>2.5</w:t>
            </w:r>
            <w:r w:rsidR="00E90EBB">
              <w:rPr>
                <w:rFonts w:asciiTheme="minorHAnsi" w:eastAsiaTheme="minorEastAsia" w:hAnsiTheme="minorHAnsi"/>
                <w:lang w:eastAsia="de-CH"/>
              </w:rPr>
              <w:tab/>
            </w:r>
            <w:r w:rsidR="00E90EBB" w:rsidRPr="00E92CEC">
              <w:rPr>
                <w:rStyle w:val="Hyperlink"/>
              </w:rPr>
              <w:t>Balkenanzeige</w:t>
            </w:r>
            <w:r w:rsidR="00E90EBB">
              <w:rPr>
                <w:webHidden/>
              </w:rPr>
              <w:tab/>
            </w:r>
            <w:r w:rsidR="00E90EBB">
              <w:rPr>
                <w:webHidden/>
              </w:rPr>
              <w:fldChar w:fldCharType="begin"/>
            </w:r>
            <w:r w:rsidR="00E90EBB">
              <w:rPr>
                <w:webHidden/>
              </w:rPr>
              <w:instrText xml:space="preserve"> PAGEREF _Toc59526803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4" w:history="1">
            <w:r w:rsidR="00E90EBB" w:rsidRPr="00E92CEC">
              <w:rPr>
                <w:rStyle w:val="Hyperlink"/>
              </w:rPr>
              <w:t>2.6</w:t>
            </w:r>
            <w:r w:rsidR="00E90EBB">
              <w:rPr>
                <w:rFonts w:asciiTheme="minorHAnsi" w:eastAsiaTheme="minorEastAsia" w:hAnsiTheme="minorHAnsi"/>
                <w:lang w:eastAsia="de-CH"/>
              </w:rPr>
              <w:tab/>
            </w:r>
            <w:r w:rsidR="00E90EBB" w:rsidRPr="00E92CEC">
              <w:rPr>
                <w:rStyle w:val="Hyperlink"/>
              </w:rPr>
              <w:t>Speisung</w:t>
            </w:r>
            <w:r w:rsidR="00E90EBB">
              <w:rPr>
                <w:webHidden/>
              </w:rPr>
              <w:tab/>
            </w:r>
            <w:r w:rsidR="00E90EBB">
              <w:rPr>
                <w:webHidden/>
              </w:rPr>
              <w:fldChar w:fldCharType="begin"/>
            </w:r>
            <w:r w:rsidR="00E90EBB">
              <w:rPr>
                <w:webHidden/>
              </w:rPr>
              <w:instrText xml:space="preserve"> PAGEREF _Toc59526804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5" w:history="1">
            <w:r w:rsidR="00E90EBB" w:rsidRPr="00E92CEC">
              <w:rPr>
                <w:rStyle w:val="Hyperlink"/>
              </w:rPr>
              <w:t>2.7</w:t>
            </w:r>
            <w:r w:rsidR="00E90EBB">
              <w:rPr>
                <w:rFonts w:asciiTheme="minorHAnsi" w:eastAsiaTheme="minorEastAsia" w:hAnsiTheme="minorHAnsi"/>
                <w:lang w:eastAsia="de-CH"/>
              </w:rPr>
              <w:tab/>
            </w:r>
            <w:r w:rsidR="00E90EBB" w:rsidRPr="00E92CEC">
              <w:rPr>
                <w:rStyle w:val="Hyperlink"/>
              </w:rPr>
              <w:t>Test</w:t>
            </w:r>
            <w:r w:rsidR="00E90EBB">
              <w:rPr>
                <w:webHidden/>
              </w:rPr>
              <w:tab/>
            </w:r>
            <w:r w:rsidR="00E90EBB">
              <w:rPr>
                <w:webHidden/>
              </w:rPr>
              <w:fldChar w:fldCharType="begin"/>
            </w:r>
            <w:r w:rsidR="00E90EBB">
              <w:rPr>
                <w:webHidden/>
              </w:rPr>
              <w:instrText xml:space="preserve"> PAGEREF _Toc59526805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06" w:history="1">
            <w:r w:rsidR="00E90EBB" w:rsidRPr="00E92CEC">
              <w:rPr>
                <w:rStyle w:val="Hyperlink"/>
              </w:rPr>
              <w:t>2.8</w:t>
            </w:r>
            <w:r w:rsidR="00E90EBB">
              <w:rPr>
                <w:rFonts w:asciiTheme="minorHAnsi" w:eastAsiaTheme="minorEastAsia" w:hAnsiTheme="minorHAnsi"/>
                <w:lang w:eastAsia="de-CH"/>
              </w:rPr>
              <w:tab/>
            </w:r>
            <w:r w:rsidR="00E90EBB" w:rsidRPr="00E92CEC">
              <w:rPr>
                <w:rStyle w:val="Hyperlink"/>
              </w:rPr>
              <w:t>Spezifische Funktionen</w:t>
            </w:r>
            <w:r w:rsidR="00E90EBB">
              <w:rPr>
                <w:webHidden/>
              </w:rPr>
              <w:tab/>
            </w:r>
            <w:r w:rsidR="00E90EBB">
              <w:rPr>
                <w:webHidden/>
              </w:rPr>
              <w:fldChar w:fldCharType="begin"/>
            </w:r>
            <w:r w:rsidR="00E90EBB">
              <w:rPr>
                <w:webHidden/>
              </w:rPr>
              <w:instrText xml:space="preserve"> PAGEREF _Toc59526806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3"/>
            <w:rPr>
              <w:rFonts w:asciiTheme="minorHAnsi" w:eastAsiaTheme="minorEastAsia" w:hAnsiTheme="minorHAnsi"/>
              <w:noProof/>
              <w:lang w:eastAsia="de-CH"/>
            </w:rPr>
          </w:pPr>
          <w:hyperlink w:anchor="_Toc59526807" w:history="1">
            <w:r w:rsidR="00E90EBB" w:rsidRPr="00E92CEC">
              <w:rPr>
                <w:rStyle w:val="Hyperlink"/>
                <w:noProof/>
              </w:rPr>
              <w:t>2.8.1</w:t>
            </w:r>
            <w:r w:rsidR="00E90EBB">
              <w:rPr>
                <w:rFonts w:asciiTheme="minorHAnsi" w:eastAsiaTheme="minorEastAsia" w:hAnsiTheme="minorHAnsi"/>
                <w:noProof/>
                <w:lang w:eastAsia="de-CH"/>
              </w:rPr>
              <w:tab/>
            </w:r>
            <w:r w:rsidR="00E90EBB" w:rsidRPr="00E92CEC">
              <w:rPr>
                <w:rStyle w:val="Hyperlink"/>
                <w:noProof/>
              </w:rPr>
              <w:t>Simulation des Sensors</w:t>
            </w:r>
            <w:r w:rsidR="00E90EBB">
              <w:rPr>
                <w:noProof/>
                <w:webHidden/>
              </w:rPr>
              <w:tab/>
            </w:r>
            <w:r w:rsidR="00E90EBB">
              <w:rPr>
                <w:noProof/>
                <w:webHidden/>
              </w:rPr>
              <w:fldChar w:fldCharType="begin"/>
            </w:r>
            <w:r w:rsidR="00E90EBB">
              <w:rPr>
                <w:noProof/>
                <w:webHidden/>
              </w:rPr>
              <w:instrText xml:space="preserve"> PAGEREF _Toc59526807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6B6254">
          <w:pPr>
            <w:pStyle w:val="Verzeichnis3"/>
            <w:rPr>
              <w:rFonts w:asciiTheme="minorHAnsi" w:eastAsiaTheme="minorEastAsia" w:hAnsiTheme="minorHAnsi"/>
              <w:noProof/>
              <w:lang w:eastAsia="de-CH"/>
            </w:rPr>
          </w:pPr>
          <w:hyperlink w:anchor="_Toc59526808" w:history="1">
            <w:r w:rsidR="00E90EBB" w:rsidRPr="00E92CEC">
              <w:rPr>
                <w:rStyle w:val="Hyperlink"/>
                <w:noProof/>
              </w:rPr>
              <w:t>2.8.2</w:t>
            </w:r>
            <w:r w:rsidR="00E90EBB">
              <w:rPr>
                <w:rFonts w:asciiTheme="minorHAnsi" w:eastAsiaTheme="minorEastAsia" w:hAnsiTheme="minorHAnsi"/>
                <w:noProof/>
                <w:lang w:eastAsia="de-CH"/>
              </w:rPr>
              <w:tab/>
            </w:r>
            <w:r w:rsidR="00E90EBB" w:rsidRPr="00E92CEC">
              <w:rPr>
                <w:rStyle w:val="Hyperlink"/>
                <w:noProof/>
              </w:rPr>
              <w:t>Feinjustierung am Pulsgenerator</w:t>
            </w:r>
            <w:r w:rsidR="00E90EBB">
              <w:rPr>
                <w:noProof/>
                <w:webHidden/>
              </w:rPr>
              <w:tab/>
            </w:r>
            <w:r w:rsidR="00E90EBB">
              <w:rPr>
                <w:noProof/>
                <w:webHidden/>
              </w:rPr>
              <w:fldChar w:fldCharType="begin"/>
            </w:r>
            <w:r w:rsidR="00E90EBB">
              <w:rPr>
                <w:noProof/>
                <w:webHidden/>
              </w:rPr>
              <w:instrText xml:space="preserve"> PAGEREF _Toc59526808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6B6254">
          <w:pPr>
            <w:pStyle w:val="Verzeichnis3"/>
            <w:rPr>
              <w:rFonts w:asciiTheme="minorHAnsi" w:eastAsiaTheme="minorEastAsia" w:hAnsiTheme="minorHAnsi"/>
              <w:noProof/>
              <w:lang w:eastAsia="de-CH"/>
            </w:rPr>
          </w:pPr>
          <w:hyperlink w:anchor="_Toc59526809" w:history="1">
            <w:r w:rsidR="00E90EBB" w:rsidRPr="00E92CEC">
              <w:rPr>
                <w:rStyle w:val="Hyperlink"/>
                <w:noProof/>
              </w:rPr>
              <w:t>2.8.3</w:t>
            </w:r>
            <w:r w:rsidR="00E90EBB">
              <w:rPr>
                <w:rFonts w:asciiTheme="minorHAnsi" w:eastAsiaTheme="minorEastAsia" w:hAnsiTheme="minorHAnsi"/>
                <w:noProof/>
                <w:lang w:eastAsia="de-CH"/>
              </w:rPr>
              <w:tab/>
            </w:r>
            <w:r w:rsidR="00E90EBB" w:rsidRPr="00E92CEC">
              <w:rPr>
                <w:rStyle w:val="Hyperlink"/>
                <w:noProof/>
              </w:rPr>
              <w:t>Die Range</w:t>
            </w:r>
            <w:r w:rsidR="00E90EBB">
              <w:rPr>
                <w:noProof/>
                <w:webHidden/>
              </w:rPr>
              <w:tab/>
            </w:r>
            <w:r w:rsidR="00E90EBB">
              <w:rPr>
                <w:noProof/>
                <w:webHidden/>
              </w:rPr>
              <w:fldChar w:fldCharType="begin"/>
            </w:r>
            <w:r w:rsidR="00E90EBB">
              <w:rPr>
                <w:noProof/>
                <w:webHidden/>
              </w:rPr>
              <w:instrText xml:space="preserve"> PAGEREF _Toc59526809 \h </w:instrText>
            </w:r>
            <w:r w:rsidR="00E90EBB">
              <w:rPr>
                <w:noProof/>
                <w:webHidden/>
              </w:rPr>
            </w:r>
            <w:r w:rsidR="00E90EBB">
              <w:rPr>
                <w:noProof/>
                <w:webHidden/>
              </w:rPr>
              <w:fldChar w:fldCharType="separate"/>
            </w:r>
            <w:r w:rsidR="007D4C66">
              <w:rPr>
                <w:noProof/>
                <w:webHidden/>
              </w:rPr>
              <w:t>3</w:t>
            </w:r>
            <w:r w:rsidR="00E90EBB">
              <w:rPr>
                <w:noProof/>
                <w:webHidden/>
              </w:rPr>
              <w:fldChar w:fldCharType="end"/>
            </w:r>
          </w:hyperlink>
        </w:p>
        <w:p w:rsidR="00E90EBB" w:rsidRDefault="006B6254">
          <w:pPr>
            <w:pStyle w:val="Verzeichnis1"/>
            <w:rPr>
              <w:rFonts w:asciiTheme="minorHAnsi" w:eastAsiaTheme="minorEastAsia" w:hAnsiTheme="minorHAnsi"/>
              <w:b w:val="0"/>
              <w:lang w:eastAsia="de-CH"/>
            </w:rPr>
          </w:pPr>
          <w:hyperlink w:anchor="_Toc59526810" w:history="1">
            <w:r w:rsidR="00E90EBB" w:rsidRPr="00E92CEC">
              <w:rPr>
                <w:rStyle w:val="Hyperlink"/>
              </w:rPr>
              <w:t>3</w:t>
            </w:r>
            <w:r w:rsidR="00E90EBB">
              <w:rPr>
                <w:rFonts w:asciiTheme="minorHAnsi" w:eastAsiaTheme="minorEastAsia" w:hAnsiTheme="minorHAnsi"/>
                <w:b w:val="0"/>
                <w:lang w:eastAsia="de-CH"/>
              </w:rPr>
              <w:tab/>
            </w:r>
            <w:r w:rsidR="00E90EBB" w:rsidRPr="00E92CEC">
              <w:rPr>
                <w:rStyle w:val="Hyperlink"/>
              </w:rPr>
              <w:t>Schlussbetrachtung</w:t>
            </w:r>
            <w:r w:rsidR="00E90EBB">
              <w:rPr>
                <w:webHidden/>
              </w:rPr>
              <w:tab/>
            </w:r>
            <w:r w:rsidR="00E90EBB">
              <w:rPr>
                <w:webHidden/>
              </w:rPr>
              <w:fldChar w:fldCharType="begin"/>
            </w:r>
            <w:r w:rsidR="00E90EBB">
              <w:rPr>
                <w:webHidden/>
              </w:rPr>
              <w:instrText xml:space="preserve"> PAGEREF _Toc59526810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11" w:history="1">
            <w:r w:rsidR="00E90EBB" w:rsidRPr="00E92CEC">
              <w:rPr>
                <w:rStyle w:val="Hyperlink"/>
              </w:rPr>
              <w:t>3.1</w:t>
            </w:r>
            <w:r w:rsidR="00E90EBB">
              <w:rPr>
                <w:rFonts w:asciiTheme="minorHAnsi" w:eastAsiaTheme="minorEastAsia" w:hAnsiTheme="minorHAnsi"/>
                <w:lang w:eastAsia="de-CH"/>
              </w:rPr>
              <w:tab/>
            </w:r>
            <w:r w:rsidR="00E90EBB" w:rsidRPr="00E92CEC">
              <w:rPr>
                <w:rStyle w:val="Hyperlink"/>
              </w:rPr>
              <w:t>Resultat der Arbeit</w:t>
            </w:r>
            <w:r w:rsidR="00E90EBB">
              <w:rPr>
                <w:webHidden/>
              </w:rPr>
              <w:tab/>
            </w:r>
            <w:r w:rsidR="00E90EBB">
              <w:rPr>
                <w:webHidden/>
              </w:rPr>
              <w:fldChar w:fldCharType="begin"/>
            </w:r>
            <w:r w:rsidR="00E90EBB">
              <w:rPr>
                <w:webHidden/>
              </w:rPr>
              <w:instrText xml:space="preserve"> PAGEREF _Toc59526811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2"/>
            <w:rPr>
              <w:rFonts w:asciiTheme="minorHAnsi" w:eastAsiaTheme="minorEastAsia" w:hAnsiTheme="minorHAnsi"/>
              <w:lang w:eastAsia="de-CH"/>
            </w:rPr>
          </w:pPr>
          <w:hyperlink w:anchor="_Toc59526812" w:history="1">
            <w:r w:rsidR="00E90EBB" w:rsidRPr="00E92CEC">
              <w:rPr>
                <w:rStyle w:val="Hyperlink"/>
              </w:rPr>
              <w:t>3.2</w:t>
            </w:r>
            <w:r w:rsidR="00E90EBB">
              <w:rPr>
                <w:rFonts w:asciiTheme="minorHAnsi" w:eastAsiaTheme="minorEastAsia" w:hAnsiTheme="minorHAnsi"/>
                <w:lang w:eastAsia="de-CH"/>
              </w:rPr>
              <w:tab/>
            </w:r>
            <w:r w:rsidR="00E90EBB" w:rsidRPr="00E92CEC">
              <w:rPr>
                <w:rStyle w:val="Hyperlink"/>
              </w:rPr>
              <w:t>Persönliches Fazit</w:t>
            </w:r>
            <w:r w:rsidR="00E90EBB">
              <w:rPr>
                <w:webHidden/>
              </w:rPr>
              <w:tab/>
            </w:r>
            <w:r w:rsidR="00E90EBB">
              <w:rPr>
                <w:webHidden/>
              </w:rPr>
              <w:fldChar w:fldCharType="begin"/>
            </w:r>
            <w:r w:rsidR="00E90EBB">
              <w:rPr>
                <w:webHidden/>
              </w:rPr>
              <w:instrText xml:space="preserve"> PAGEREF _Toc59526812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1"/>
            <w:rPr>
              <w:rFonts w:asciiTheme="minorHAnsi" w:eastAsiaTheme="minorEastAsia" w:hAnsiTheme="minorHAnsi"/>
              <w:b w:val="0"/>
              <w:lang w:eastAsia="de-CH"/>
            </w:rPr>
          </w:pPr>
          <w:hyperlink w:anchor="_Toc59526813" w:history="1">
            <w:r w:rsidR="00E90EBB" w:rsidRPr="00E92CEC">
              <w:rPr>
                <w:rStyle w:val="Hyperlink"/>
              </w:rPr>
              <w:t>4</w:t>
            </w:r>
            <w:r w:rsidR="00E90EBB">
              <w:rPr>
                <w:rFonts w:asciiTheme="minorHAnsi" w:eastAsiaTheme="minorEastAsia" w:hAnsiTheme="minorHAnsi"/>
                <w:b w:val="0"/>
                <w:lang w:eastAsia="de-CH"/>
              </w:rPr>
              <w:tab/>
            </w:r>
            <w:r w:rsidR="00E90EBB" w:rsidRPr="00E92CEC">
              <w:rPr>
                <w:rStyle w:val="Hyperlink"/>
              </w:rPr>
              <w:t>Literatur- und Quellenverzeichnis</w:t>
            </w:r>
            <w:r w:rsidR="00E90EBB">
              <w:rPr>
                <w:webHidden/>
              </w:rPr>
              <w:tab/>
            </w:r>
            <w:r w:rsidR="00E90EBB">
              <w:rPr>
                <w:webHidden/>
              </w:rPr>
              <w:fldChar w:fldCharType="begin"/>
            </w:r>
            <w:r w:rsidR="00E90EBB">
              <w:rPr>
                <w:webHidden/>
              </w:rPr>
              <w:instrText xml:space="preserve"> PAGEREF _Toc59526813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1"/>
            <w:rPr>
              <w:rFonts w:asciiTheme="minorHAnsi" w:eastAsiaTheme="minorEastAsia" w:hAnsiTheme="minorHAnsi"/>
              <w:b w:val="0"/>
              <w:lang w:eastAsia="de-CH"/>
            </w:rPr>
          </w:pPr>
          <w:hyperlink w:anchor="_Toc59526814" w:history="1">
            <w:r w:rsidR="00E90EBB" w:rsidRPr="00E92CEC">
              <w:rPr>
                <w:rStyle w:val="Hyperlink"/>
              </w:rPr>
              <w:t>5</w:t>
            </w:r>
            <w:r w:rsidR="00E90EBB">
              <w:rPr>
                <w:rFonts w:asciiTheme="minorHAnsi" w:eastAsiaTheme="minorEastAsia" w:hAnsiTheme="minorHAnsi"/>
                <w:b w:val="0"/>
                <w:lang w:eastAsia="de-CH"/>
              </w:rPr>
              <w:tab/>
            </w:r>
            <w:r w:rsidR="00E90EBB" w:rsidRPr="00E92CEC">
              <w:rPr>
                <w:rStyle w:val="Hyperlink"/>
              </w:rPr>
              <w:t>(Abkürzungsverzeichnis)</w:t>
            </w:r>
            <w:r w:rsidR="00E90EBB">
              <w:rPr>
                <w:webHidden/>
              </w:rPr>
              <w:tab/>
            </w:r>
            <w:r w:rsidR="00E90EBB">
              <w:rPr>
                <w:webHidden/>
              </w:rPr>
              <w:fldChar w:fldCharType="begin"/>
            </w:r>
            <w:r w:rsidR="00E90EBB">
              <w:rPr>
                <w:webHidden/>
              </w:rPr>
              <w:instrText xml:space="preserve"> PAGEREF _Toc59526814 \h </w:instrText>
            </w:r>
            <w:r w:rsidR="00E90EBB">
              <w:rPr>
                <w:webHidden/>
              </w:rPr>
            </w:r>
            <w:r w:rsidR="00E90EBB">
              <w:rPr>
                <w:webHidden/>
              </w:rPr>
              <w:fldChar w:fldCharType="separate"/>
            </w:r>
            <w:r w:rsidR="007D4C66">
              <w:rPr>
                <w:webHidden/>
              </w:rPr>
              <w:t>3</w:t>
            </w:r>
            <w:r w:rsidR="00E90EBB">
              <w:rPr>
                <w:webHidden/>
              </w:rPr>
              <w:fldChar w:fldCharType="end"/>
            </w:r>
          </w:hyperlink>
        </w:p>
        <w:p w:rsidR="00E90EBB" w:rsidRDefault="006B6254">
          <w:pPr>
            <w:pStyle w:val="Verzeichnis1"/>
            <w:rPr>
              <w:rFonts w:asciiTheme="minorHAnsi" w:eastAsiaTheme="minorEastAsia" w:hAnsiTheme="minorHAnsi"/>
              <w:b w:val="0"/>
              <w:lang w:eastAsia="de-CH"/>
            </w:rPr>
          </w:pPr>
          <w:hyperlink w:anchor="_Toc59526815" w:history="1">
            <w:r w:rsidR="00E90EBB" w:rsidRPr="00E92CEC">
              <w:rPr>
                <w:rStyle w:val="Hyperlink"/>
              </w:rPr>
              <w:t>A</w:t>
            </w:r>
            <w:r w:rsidR="00E90EBB">
              <w:rPr>
                <w:rFonts w:asciiTheme="minorHAnsi" w:eastAsiaTheme="minorEastAsia" w:hAnsiTheme="minorHAnsi"/>
                <w:b w:val="0"/>
                <w:lang w:eastAsia="de-CH"/>
              </w:rPr>
              <w:tab/>
            </w:r>
            <w:r w:rsidR="00E90EBB" w:rsidRPr="00E92CEC">
              <w:rPr>
                <w:rStyle w:val="Hyperlink"/>
              </w:rPr>
              <w:t>Anhang</w:t>
            </w:r>
            <w:r w:rsidR="00E90EBB">
              <w:rPr>
                <w:webHidden/>
              </w:rPr>
              <w:tab/>
            </w:r>
            <w:r w:rsidR="00E90EBB">
              <w:rPr>
                <w:webHidden/>
              </w:rPr>
              <w:fldChar w:fldCharType="begin"/>
            </w:r>
            <w:r w:rsidR="00E90EBB">
              <w:rPr>
                <w:webHidden/>
              </w:rPr>
              <w:instrText xml:space="preserve"> PAGEREF _Toc59526815 \h </w:instrText>
            </w:r>
            <w:r w:rsidR="00E90EBB">
              <w:rPr>
                <w:webHidden/>
              </w:rPr>
            </w:r>
            <w:r w:rsidR="00E90EBB">
              <w:rPr>
                <w:webHidden/>
              </w:rPr>
              <w:fldChar w:fldCharType="separate"/>
            </w:r>
            <w:r w:rsidR="007D4C66">
              <w:rPr>
                <w:webHidden/>
              </w:rPr>
              <w:t>3</w:t>
            </w:r>
            <w:r w:rsidR="00E90EBB">
              <w:rPr>
                <w:webHidden/>
              </w:rPr>
              <w:fldChar w:fldCharType="end"/>
            </w:r>
          </w:hyperlink>
        </w:p>
        <w:p w:rsidR="00542759" w:rsidRPr="0037238D" w:rsidRDefault="00542759" w:rsidP="00542759">
          <w:r>
            <w:rPr>
              <w:b/>
              <w:bCs/>
              <w:lang w:val="de-DE"/>
            </w:rPr>
            <w:fldChar w:fldCharType="end"/>
          </w:r>
        </w:p>
      </w:sdtContent>
    </w:sdt>
    <w:p w:rsidR="009F5F8C" w:rsidRDefault="009F5F8C" w:rsidP="009F5F8C">
      <w:pPr>
        <w:pStyle w:val="Inhaltsverzeichnisberschrift"/>
        <w:rPr>
          <w:lang w:val="de-DE"/>
        </w:rPr>
      </w:pPr>
      <w:r>
        <w:rPr>
          <w:lang w:val="de-DE"/>
        </w:rPr>
        <w:t>Abbildungsverzeichnis</w:t>
      </w:r>
    </w:p>
    <w:p w:rsidR="007740E7" w:rsidRPr="001423B4" w:rsidRDefault="00250CD2">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rPr>
        <w:fldChar w:fldCharType="begin"/>
      </w:r>
      <w:r w:rsidRPr="001423B4">
        <w:rPr>
          <w:rFonts w:ascii="Titillium" w:hAnsi="Titillium"/>
          <w:caps w:val="0"/>
        </w:rPr>
        <w:instrText xml:space="preserve"> TOC \c "Abbildung" </w:instrText>
      </w:r>
      <w:r w:rsidRPr="001423B4">
        <w:rPr>
          <w:rFonts w:ascii="Titillium" w:hAnsi="Titillium"/>
          <w:caps w:val="0"/>
        </w:rPr>
        <w:fldChar w:fldCharType="separate"/>
      </w:r>
      <w:r w:rsidR="007740E7" w:rsidRPr="001423B4">
        <w:rPr>
          <w:rFonts w:ascii="Titillium" w:hAnsi="Titillium"/>
          <w:caps w:val="0"/>
          <w:noProof/>
        </w:rPr>
        <w:t>Abbildung 1 Blockschaltbild</w:t>
      </w:r>
      <w:r w:rsidR="007740E7" w:rsidRPr="001423B4">
        <w:rPr>
          <w:rFonts w:ascii="Titillium" w:hAnsi="Titillium"/>
          <w:caps w:val="0"/>
          <w:noProof/>
        </w:rPr>
        <w:tab/>
      </w:r>
      <w:r w:rsidR="007740E7" w:rsidRPr="001423B4">
        <w:rPr>
          <w:rFonts w:ascii="Titillium" w:hAnsi="Titillium"/>
          <w:caps w:val="0"/>
          <w:noProof/>
        </w:rPr>
        <w:fldChar w:fldCharType="begin"/>
      </w:r>
      <w:r w:rsidR="007740E7" w:rsidRPr="001423B4">
        <w:rPr>
          <w:rFonts w:ascii="Titillium" w:hAnsi="Titillium"/>
          <w:caps w:val="0"/>
          <w:noProof/>
        </w:rPr>
        <w:instrText xml:space="preserve"> PAGEREF _Toc56513230 \h </w:instrText>
      </w:r>
      <w:r w:rsidR="007740E7" w:rsidRPr="001423B4">
        <w:rPr>
          <w:rFonts w:ascii="Titillium" w:hAnsi="Titillium"/>
          <w:caps w:val="0"/>
          <w:noProof/>
        </w:rPr>
      </w:r>
      <w:r w:rsidR="007740E7" w:rsidRPr="001423B4">
        <w:rPr>
          <w:rFonts w:ascii="Titillium" w:hAnsi="Titillium"/>
          <w:caps w:val="0"/>
          <w:noProof/>
        </w:rPr>
        <w:fldChar w:fldCharType="separate"/>
      </w:r>
      <w:r w:rsidR="007D4C66">
        <w:rPr>
          <w:rFonts w:ascii="Titillium" w:hAnsi="Titillium"/>
          <w:caps w:val="0"/>
          <w:noProof/>
        </w:rPr>
        <w:t>3</w:t>
      </w:r>
      <w:r w:rsidR="007740E7"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2 Pulsgenerator und Sensor</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_Toc56513231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3 Sensor Simulation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_Toc56513232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4 Signal Verarbeitung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_Toc56513233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5 Balkenanzeige</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_Toc56513234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6 Speisung</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_Toc56513235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7 Schema</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_Toc56513236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7740E7" w:rsidRPr="001423B4" w:rsidRDefault="007740E7">
      <w:pPr>
        <w:pStyle w:val="Abbildungsverzeichnis"/>
        <w:tabs>
          <w:tab w:val="right" w:leader="dot" w:pos="9629"/>
        </w:tabs>
        <w:rPr>
          <w:rFonts w:ascii="Titillium" w:eastAsiaTheme="minorEastAsia" w:hAnsi="Titillium" w:cstheme="minorBidi"/>
          <w:caps w:val="0"/>
          <w:noProof/>
          <w:sz w:val="22"/>
          <w:szCs w:val="22"/>
          <w:lang w:eastAsia="de-CH"/>
        </w:rPr>
      </w:pPr>
      <w:r w:rsidRPr="001423B4">
        <w:rPr>
          <w:rFonts w:ascii="Titillium" w:hAnsi="Titillium"/>
          <w:caps w:val="0"/>
          <w:noProof/>
        </w:rPr>
        <w:t>Abbildung 8 Bestückungsplan</w:t>
      </w:r>
      <w:r w:rsidRPr="001423B4">
        <w:rPr>
          <w:rFonts w:ascii="Titillium" w:hAnsi="Titillium"/>
          <w:caps w:val="0"/>
          <w:noProof/>
        </w:rPr>
        <w:tab/>
      </w:r>
      <w:r w:rsidRPr="001423B4">
        <w:rPr>
          <w:rFonts w:ascii="Titillium" w:hAnsi="Titillium"/>
          <w:caps w:val="0"/>
          <w:noProof/>
        </w:rPr>
        <w:fldChar w:fldCharType="begin"/>
      </w:r>
      <w:r w:rsidRPr="001423B4">
        <w:rPr>
          <w:rFonts w:ascii="Titillium" w:hAnsi="Titillium"/>
          <w:caps w:val="0"/>
          <w:noProof/>
        </w:rPr>
        <w:instrText xml:space="preserve"> PAGEREF _Toc56513237 \h </w:instrText>
      </w:r>
      <w:r w:rsidRPr="001423B4">
        <w:rPr>
          <w:rFonts w:ascii="Titillium" w:hAnsi="Titillium"/>
          <w:caps w:val="0"/>
          <w:noProof/>
        </w:rPr>
      </w:r>
      <w:r w:rsidRPr="001423B4">
        <w:rPr>
          <w:rFonts w:ascii="Titillium" w:hAnsi="Titillium"/>
          <w:caps w:val="0"/>
          <w:noProof/>
        </w:rPr>
        <w:fldChar w:fldCharType="separate"/>
      </w:r>
      <w:r w:rsidR="007D4C66">
        <w:rPr>
          <w:rFonts w:ascii="Titillium" w:hAnsi="Titillium"/>
          <w:caps w:val="0"/>
          <w:noProof/>
        </w:rPr>
        <w:t>3</w:t>
      </w:r>
      <w:r w:rsidRPr="001423B4">
        <w:rPr>
          <w:rFonts w:ascii="Titillium" w:hAnsi="Titillium"/>
          <w:caps w:val="0"/>
          <w:noProof/>
        </w:rPr>
        <w:fldChar w:fldCharType="end"/>
      </w:r>
    </w:p>
    <w:p w:rsidR="009F5F8C" w:rsidRDefault="00250CD2" w:rsidP="00532CFE">
      <w:r w:rsidRPr="001423B4">
        <w:fldChar w:fldCharType="end"/>
      </w:r>
    </w:p>
    <w:p w:rsidR="009F5F8C" w:rsidRDefault="009F5F8C" w:rsidP="009F5F8C">
      <w:pPr>
        <w:pStyle w:val="Inhaltsverzeichnisberschrift"/>
      </w:pPr>
      <w:r>
        <w:t>Tabellenverzeichnis</w:t>
      </w:r>
    </w:p>
    <w:p w:rsidR="007740E7" w:rsidRDefault="00AA41D5">
      <w:pPr>
        <w:pStyle w:val="Abbildungsverzeichnis"/>
        <w:tabs>
          <w:tab w:val="right" w:leader="dot" w:pos="9629"/>
        </w:tabs>
        <w:rPr>
          <w:rFonts w:eastAsiaTheme="minorEastAsia" w:cstheme="minorBidi"/>
          <w:caps w:val="0"/>
          <w:noProof/>
          <w:sz w:val="22"/>
          <w:szCs w:val="22"/>
          <w:lang w:eastAsia="de-CH"/>
        </w:rPr>
      </w:pPr>
      <w:r>
        <w:fldChar w:fldCharType="begin"/>
      </w:r>
      <w:r>
        <w:instrText xml:space="preserve"> TOC \h \z \c "Tabelle" </w:instrText>
      </w:r>
      <w:r>
        <w:fldChar w:fldCharType="separate"/>
      </w:r>
      <w:hyperlink r:id="rId11" w:anchor="_Toc56513238" w:history="1">
        <w:r w:rsidR="007740E7" w:rsidRPr="00027FD1">
          <w:rPr>
            <w:rStyle w:val="Hyperlink"/>
            <w:noProof/>
          </w:rPr>
          <w:t>Tabelle 1 Stückliste</w:t>
        </w:r>
        <w:r w:rsidR="007740E7">
          <w:rPr>
            <w:noProof/>
            <w:webHidden/>
          </w:rPr>
          <w:tab/>
        </w:r>
        <w:r w:rsidR="007740E7">
          <w:rPr>
            <w:noProof/>
            <w:webHidden/>
          </w:rPr>
          <w:fldChar w:fldCharType="begin"/>
        </w:r>
        <w:r w:rsidR="007740E7">
          <w:rPr>
            <w:noProof/>
            <w:webHidden/>
          </w:rPr>
          <w:instrText xml:space="preserve"> PAGEREF _Toc56513238 \h </w:instrText>
        </w:r>
        <w:r w:rsidR="007740E7">
          <w:rPr>
            <w:noProof/>
            <w:webHidden/>
          </w:rPr>
        </w:r>
        <w:r w:rsidR="007740E7">
          <w:rPr>
            <w:noProof/>
            <w:webHidden/>
          </w:rPr>
          <w:fldChar w:fldCharType="separate"/>
        </w:r>
        <w:r w:rsidR="007D4C66">
          <w:rPr>
            <w:noProof/>
            <w:webHidden/>
          </w:rPr>
          <w:t>3</w:t>
        </w:r>
        <w:r w:rsidR="007740E7">
          <w:rPr>
            <w:noProof/>
            <w:webHidden/>
          </w:rPr>
          <w:fldChar w:fldCharType="end"/>
        </w:r>
      </w:hyperlink>
    </w:p>
    <w:p w:rsidR="001F3872" w:rsidRDefault="00AA41D5" w:rsidP="001F3872">
      <w:r>
        <w:rPr>
          <w:b/>
          <w:bCs/>
          <w:noProof/>
          <w:lang w:val="de-DE"/>
        </w:rPr>
        <w:fldChar w:fldCharType="end"/>
      </w:r>
    </w:p>
    <w:p w:rsidR="009F5F8C" w:rsidRDefault="009F5F8C">
      <w:pPr>
        <w:spacing w:after="160" w:line="259" w:lineRule="auto"/>
      </w:pPr>
      <w:r>
        <w:br w:type="page"/>
      </w:r>
    </w:p>
    <w:p w:rsidR="00CF62B9" w:rsidRDefault="009F5F8C" w:rsidP="00CF62B9">
      <w:pPr>
        <w:pStyle w:val="berschrift1ohneAbstnde"/>
      </w:pPr>
      <w:bookmarkStart w:id="0" w:name="_Toc59526794"/>
      <w:r>
        <w:lastRenderedPageBreak/>
        <w:t>Einleitung</w:t>
      </w:r>
      <w:bookmarkEnd w:id="0"/>
    </w:p>
    <w:p w:rsidR="00CF62B9" w:rsidRPr="00CF62B9" w:rsidRDefault="007D4C66" w:rsidP="007D4C66">
      <w:r>
        <w:t>D</w:t>
      </w:r>
      <w:r w:rsidR="007B2593">
        <w:t xml:space="preserve">iese Dokumentation beschreibt den </w:t>
      </w:r>
    </w:p>
    <w:p w:rsidR="009F5F8C" w:rsidRDefault="009F5F8C" w:rsidP="00696CD4">
      <w:pPr>
        <w:pStyle w:val="berschrift2ohneabstnde"/>
      </w:pPr>
      <w:bookmarkStart w:id="1" w:name="_Toc59526795"/>
      <w:r>
        <w:t>Auftrag</w:t>
      </w:r>
      <w:bookmarkEnd w:id="1"/>
    </w:p>
    <w:p w:rsidR="00C55B49" w:rsidRPr="00F60418" w:rsidRDefault="00F60418" w:rsidP="000A4AA6">
      <w:pPr>
        <w:jc w:val="both"/>
      </w:pPr>
      <w:r>
        <w:rPr>
          <w:i/>
        </w:rPr>
        <w:t xml:space="preserve">Es darf auf das Pflichtenheft verwiesen werden; Pflichtenheft </w:t>
      </w:r>
      <w:r>
        <w:rPr>
          <w:i/>
          <w:u w:val="single"/>
        </w:rPr>
        <w:t>nicht abschreiben!</w:t>
      </w:r>
    </w:p>
    <w:p w:rsidR="009F5F8C" w:rsidRDefault="009F5F8C" w:rsidP="009F5F8C">
      <w:pPr>
        <w:pStyle w:val="berschrift2"/>
      </w:pPr>
      <w:bookmarkStart w:id="2" w:name="_Toc59526796"/>
      <w:r>
        <w:t>Ausgangslage</w:t>
      </w:r>
      <w:bookmarkEnd w:id="2"/>
    </w:p>
    <w:p w:rsidR="009F5F8C" w:rsidRDefault="00CF62B9" w:rsidP="000A4AA6">
      <w:r>
        <w:rPr>
          <w:i/>
        </w:rPr>
        <w:t>Mit welchen Mitteln bist du gestartet.</w:t>
      </w:r>
    </w:p>
    <w:p w:rsidR="009F5F8C" w:rsidRDefault="009F5F8C" w:rsidP="009F5F8C">
      <w:pPr>
        <w:pStyle w:val="berschrift2"/>
      </w:pPr>
      <w:bookmarkStart w:id="3" w:name="_Toc59526797"/>
      <w:r>
        <w:t>Vorgehen (Konzept)</w:t>
      </w:r>
      <w:bookmarkEnd w:id="3"/>
    </w:p>
    <w:p w:rsidR="00CF62B9" w:rsidRDefault="00CF62B9" w:rsidP="00406CA3">
      <w:r>
        <w:t>………………………..</w:t>
      </w:r>
    </w:p>
    <w:p w:rsidR="00CF62B9" w:rsidRPr="005374BA" w:rsidRDefault="005374BA" w:rsidP="00406CA3">
      <w:pPr>
        <w:rPr>
          <w:i/>
        </w:rPr>
      </w:pPr>
      <w:r>
        <w:t>(</w:t>
      </w:r>
      <w:r>
        <w:rPr>
          <w:i/>
        </w:rPr>
        <w:t>wie führst du dein Projekt durch, wie gehst du vor.)</w:t>
      </w:r>
    </w:p>
    <w:p w:rsidR="00406CA3" w:rsidRPr="00E90EBB" w:rsidRDefault="00406CA3" w:rsidP="00406CA3">
      <w:pPr>
        <w:rPr>
          <w:strike/>
        </w:rPr>
      </w:pPr>
      <w:r w:rsidRPr="00E90EBB">
        <w:rPr>
          <w:strike/>
        </w:rPr>
        <w:t xml:space="preserve">Grundlegende Ordner-Struktur und </w:t>
      </w:r>
      <w:proofErr w:type="spellStart"/>
      <w:r w:rsidRPr="00E90EBB">
        <w:rPr>
          <w:strike/>
        </w:rPr>
        <w:t>Git</w:t>
      </w:r>
      <w:proofErr w:type="spellEnd"/>
      <w:r w:rsidRPr="00E90EBB">
        <w:rPr>
          <w:strike/>
        </w:rPr>
        <w:t xml:space="preserve">-Repository erstellen, dann das </w:t>
      </w:r>
      <w:proofErr w:type="spellStart"/>
      <w:r w:rsidRPr="00E90EBB">
        <w:rPr>
          <w:strike/>
        </w:rPr>
        <w:t>Altium</w:t>
      </w:r>
      <w:proofErr w:type="spellEnd"/>
      <w:r w:rsidRPr="00E90EBB">
        <w:rPr>
          <w:strike/>
        </w:rPr>
        <w:t xml:space="preserve">-Projekt erstellen und auf </w:t>
      </w:r>
      <w:proofErr w:type="spellStart"/>
      <w:r w:rsidRPr="00E90EBB">
        <w:rPr>
          <w:strike/>
        </w:rPr>
        <w:t>GitLab</w:t>
      </w:r>
      <w:proofErr w:type="spellEnd"/>
      <w:r w:rsidRPr="00E90EBB">
        <w:rPr>
          <w:strike/>
        </w:rPr>
        <w:t xml:space="preserve"> sichern.</w:t>
      </w:r>
    </w:p>
    <w:p w:rsidR="008210AF" w:rsidRPr="00E90EBB" w:rsidRDefault="008210AF">
      <w:pPr>
        <w:spacing w:after="160" w:line="259" w:lineRule="auto"/>
        <w:rPr>
          <w:strike/>
        </w:rPr>
      </w:pPr>
      <w:r w:rsidRPr="00E90EBB">
        <w:rPr>
          <w:strike/>
        </w:rPr>
        <w:t>Um die Schaltung sukzessiv zu vervollständigen wurde eine Reihenfolge definiert:</w:t>
      </w:r>
    </w:p>
    <w:p w:rsidR="008210AF" w:rsidRPr="00E90EBB" w:rsidRDefault="008210AF" w:rsidP="008210AF">
      <w:pPr>
        <w:pStyle w:val="Listenabsatz"/>
        <w:numPr>
          <w:ilvl w:val="0"/>
          <w:numId w:val="40"/>
        </w:numPr>
        <w:spacing w:after="160" w:line="259" w:lineRule="auto"/>
        <w:rPr>
          <w:strike/>
        </w:rPr>
      </w:pPr>
      <w:r w:rsidRPr="00E90EBB">
        <w:rPr>
          <w:strike/>
        </w:rPr>
        <w:t>Die Funktionsweise des Sensor</w:t>
      </w:r>
      <w:r w:rsidR="006D53BB" w:rsidRPr="00E90EBB">
        <w:rPr>
          <w:strike/>
        </w:rPr>
        <w:t>s verstehen, das Schema erstellen und die Ansteuerung aufzeichnen.</w:t>
      </w:r>
    </w:p>
    <w:p w:rsidR="006D53BB" w:rsidRPr="00E90EBB" w:rsidRDefault="006D53BB" w:rsidP="008210AF">
      <w:pPr>
        <w:pStyle w:val="Listenabsatz"/>
        <w:numPr>
          <w:ilvl w:val="0"/>
          <w:numId w:val="40"/>
        </w:numPr>
        <w:spacing w:after="160" w:line="259" w:lineRule="auto"/>
        <w:rPr>
          <w:strike/>
        </w:rPr>
      </w:pPr>
      <w:r w:rsidRPr="00E90EBB">
        <w:rPr>
          <w:strike/>
        </w:rPr>
        <w:t>Den Integrierer und das Halteglied aufzeichnen.</w:t>
      </w:r>
    </w:p>
    <w:p w:rsidR="006D53BB" w:rsidRPr="00E90EBB" w:rsidRDefault="00B8659F" w:rsidP="008210AF">
      <w:pPr>
        <w:pStyle w:val="Listenabsatz"/>
        <w:numPr>
          <w:ilvl w:val="0"/>
          <w:numId w:val="40"/>
        </w:numPr>
        <w:spacing w:after="160" w:line="259" w:lineRule="auto"/>
        <w:rPr>
          <w:strike/>
        </w:rPr>
      </w:pPr>
      <w:r w:rsidRPr="00E90EBB">
        <w:rPr>
          <w:strike/>
        </w:rPr>
        <w:t>Die Si</w:t>
      </w:r>
      <w:r w:rsidR="006D53BB" w:rsidRPr="00E90EBB">
        <w:rPr>
          <w:strike/>
        </w:rPr>
        <w:t xml:space="preserve">mulation des Sensors konzeptionieren </w:t>
      </w:r>
      <w:r w:rsidR="00406CA3" w:rsidRPr="00E90EBB">
        <w:rPr>
          <w:strike/>
        </w:rPr>
        <w:t>und anschliessend in das Schema einzeichnen.</w:t>
      </w:r>
    </w:p>
    <w:p w:rsidR="00406CA3" w:rsidRPr="00E90EBB" w:rsidRDefault="00406CA3" w:rsidP="008210AF">
      <w:pPr>
        <w:pStyle w:val="Listenabsatz"/>
        <w:numPr>
          <w:ilvl w:val="0"/>
          <w:numId w:val="40"/>
        </w:numPr>
        <w:spacing w:after="160" w:line="259" w:lineRule="auto"/>
        <w:rPr>
          <w:strike/>
        </w:rPr>
      </w:pPr>
      <w:r w:rsidRPr="00E90EBB">
        <w:rPr>
          <w:strike/>
        </w:rPr>
        <w:t>Zuletzt eine passende Balkenanzeige auswählen, die Betreibung jener erarbeiten und schlussendlich auch in das Schema einzeichnen.</w:t>
      </w:r>
    </w:p>
    <w:p w:rsidR="002968F0" w:rsidRPr="00E90EBB" w:rsidRDefault="00406CA3" w:rsidP="003F4205">
      <w:pPr>
        <w:spacing w:after="160" w:line="259" w:lineRule="auto"/>
        <w:jc w:val="both"/>
        <w:rPr>
          <w:strike/>
        </w:rPr>
      </w:pPr>
      <w:r w:rsidRPr="00E90EBB">
        <w:rPr>
          <w:strike/>
        </w:rPr>
        <w:t>N</w:t>
      </w:r>
      <w:r w:rsidR="002968F0" w:rsidRPr="00E90EBB">
        <w:rPr>
          <w:strike/>
        </w:rPr>
        <w:t xml:space="preserve">ach diesem Vorgehen </w:t>
      </w:r>
      <w:r w:rsidRPr="00E90EBB">
        <w:rPr>
          <w:strike/>
        </w:rPr>
        <w:t>kann die Dimensionierung einzelner passiver Bauelemente beginnen und die einzelnen Blöcke miteinander verbunden werden.</w:t>
      </w:r>
      <w:r w:rsidRPr="00E90EBB">
        <w:rPr>
          <w:strike/>
        </w:rPr>
        <w:br/>
        <w:t>Daraufhin sollten alle B</w:t>
      </w:r>
      <w:r w:rsidR="002968F0" w:rsidRPr="00E90EBB">
        <w:rPr>
          <w:strike/>
        </w:rPr>
        <w:t>austeine bestellt werden, in der Zwischenzeit kann das Leiterplatten-Design beginnen. Zwischen den einzelnen Schritten wird die Technische Dokumentation mit den jeweiligen vollendeten Schritten ergänzt.</w:t>
      </w:r>
    </w:p>
    <w:p w:rsidR="00EF0924" w:rsidRDefault="00EF0924" w:rsidP="008210AF">
      <w:pPr>
        <w:spacing w:after="160" w:line="259" w:lineRule="auto"/>
      </w:pPr>
      <w:r>
        <w:br w:type="page"/>
      </w:r>
    </w:p>
    <w:p w:rsidR="009F5F8C" w:rsidRDefault="009F5F8C" w:rsidP="00696CD4">
      <w:pPr>
        <w:pStyle w:val="berschrift1ohneAbstnde"/>
      </w:pPr>
      <w:bookmarkStart w:id="4" w:name="_Toc59526798"/>
      <w:r>
        <w:lastRenderedPageBreak/>
        <w:t>Hardware</w:t>
      </w:r>
      <w:bookmarkEnd w:id="4"/>
    </w:p>
    <w:p w:rsidR="006A2D79" w:rsidRDefault="009F5F8C" w:rsidP="006A2D79">
      <w:pPr>
        <w:pStyle w:val="berschrift2ohneabstnde"/>
      </w:pPr>
      <w:bookmarkStart w:id="5" w:name="_Toc59526799"/>
      <w:r>
        <w:t>Blockschaltbild / Übersicht</w:t>
      </w:r>
      <w:bookmarkEnd w:id="5"/>
    </w:p>
    <w:p w:rsidR="00FF64A4" w:rsidRDefault="002144F9" w:rsidP="007467B0">
      <w:pPr>
        <w:pStyle w:val="Beschriftung"/>
      </w:pPr>
      <w:bookmarkStart w:id="6" w:name="_Toc56513230"/>
      <w:r>
        <w:rPr>
          <w:noProof/>
          <w:lang w:eastAsia="de-CH"/>
        </w:rPr>
        <w:drawing>
          <wp:inline distT="0" distB="0" distL="0" distR="0">
            <wp:extent cx="6120765" cy="487934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Blockschaltbild.png"/>
                    <pic:cNvPicPr/>
                  </pic:nvPicPr>
                  <pic:blipFill>
                    <a:blip r:embed="rId12">
                      <a:extLst>
                        <a:ext uri="{28A0092B-C50C-407E-A947-70E740481C1C}">
                          <a14:useLocalDpi xmlns:a14="http://schemas.microsoft.com/office/drawing/2010/main" val="0"/>
                        </a:ext>
                      </a:extLst>
                    </a:blip>
                    <a:stretch>
                      <a:fillRect/>
                    </a:stretch>
                  </pic:blipFill>
                  <pic:spPr>
                    <a:xfrm>
                      <a:off x="0" y="0"/>
                      <a:ext cx="6120765" cy="4879340"/>
                    </a:xfrm>
                    <a:prstGeom prst="rect">
                      <a:avLst/>
                    </a:prstGeom>
                  </pic:spPr>
                </pic:pic>
              </a:graphicData>
            </a:graphic>
          </wp:inline>
        </w:drawing>
      </w:r>
    </w:p>
    <w:p w:rsidR="0023765C" w:rsidRDefault="007467B0" w:rsidP="007467B0">
      <w:pPr>
        <w:pStyle w:val="Beschriftung"/>
      </w:pPr>
      <w:r>
        <w:t xml:space="preserve">Abbildung </w:t>
      </w:r>
      <w:fldSimple w:instr=" SEQ Abbildung \* ARABIC ">
        <w:r w:rsidR="007D4C66">
          <w:rPr>
            <w:noProof/>
          </w:rPr>
          <w:t>1</w:t>
        </w:r>
      </w:fldSimple>
      <w:r>
        <w:t xml:space="preserve"> Blockschaltbild</w:t>
      </w:r>
      <w:bookmarkEnd w:id="6"/>
    </w:p>
    <w:p w:rsidR="00E971A9" w:rsidRDefault="00C90EE2" w:rsidP="00C90EE2">
      <w:r>
        <w:t>Auf Abbildung 1 ist das Blockschaltbild des Connectivity Board zu sehen. Das B</w:t>
      </w:r>
      <w:r w:rsidR="00A12FA7">
        <w:t xml:space="preserve">oard wird als Erweiterung an das </w:t>
      </w:r>
      <w:proofErr w:type="spellStart"/>
      <w:r w:rsidR="00A12FA7">
        <w:t>PICBoard</w:t>
      </w:r>
      <w:proofErr w:type="spellEnd"/>
      <w:r w:rsidR="00A12FA7">
        <w:t xml:space="preserve"> angeschlossen, daher ist der Port Expander von Nöten, weil die meisten I/Os schon </w:t>
      </w:r>
      <w:r w:rsidR="00917298">
        <w:t>vom Host belegt sind.</w:t>
      </w:r>
      <w:r w:rsidR="00A12FA7">
        <w:t xml:space="preserve"> </w:t>
      </w:r>
      <w:r w:rsidR="001D4FEC">
        <w:t>Der Daten-Austausch der Module erfolgt per UART, dabei organisiert der Analog</w:t>
      </w:r>
      <w:r w:rsidR="001D4FEC">
        <w:rPr>
          <w:rFonts w:ascii="Cambria" w:hAnsi="Cambria"/>
        </w:rPr>
        <w:t> </w:t>
      </w:r>
      <w:r w:rsidR="001D4FEC">
        <w:t xml:space="preserve">Switch </w:t>
      </w:r>
      <w:r w:rsidR="0071107D">
        <w:t>die Teilnehmer.</w:t>
      </w:r>
      <w:r w:rsidR="00325A0A">
        <w:t xml:space="preserve"> Da aber das Funk-Modul und der IR-Transceiver nicht mit 3.3V Spannungspegeln anzusteuern sind, wurde ein Level-</w:t>
      </w:r>
      <w:proofErr w:type="spellStart"/>
      <w:r w:rsidR="00325A0A">
        <w:t>Shifter</w:t>
      </w:r>
      <w:proofErr w:type="spellEnd"/>
      <w:r w:rsidR="00325A0A">
        <w:t xml:space="preserve"> eingesetzt, welcher die Pegel anpasst.</w:t>
      </w:r>
      <w:r w:rsidR="00EF109B">
        <w:br/>
      </w:r>
      <w:r w:rsidR="00EF109B">
        <w:br/>
        <w:t xml:space="preserve">Die einzelnen Module </w:t>
      </w:r>
      <w:r w:rsidR="00325A0A">
        <w:t>werden über den Port Expander</w:t>
      </w:r>
      <w:r w:rsidR="00EF109B">
        <w:t xml:space="preserve"> per I/Os konfiguriert und </w:t>
      </w:r>
      <w:r w:rsidR="00325A0A">
        <w:t>gewisse</w:t>
      </w:r>
      <w:r w:rsidR="00EF109B">
        <w:t xml:space="preserve"> P</w:t>
      </w:r>
      <w:r w:rsidR="00325A0A">
        <w:t>arameter, spezifische Status Bytes, können ausgelesen werden.</w:t>
      </w:r>
      <w:r w:rsidR="00F661BC">
        <w:t xml:space="preserve"> Das Funk-Modul und der IR-Transceiver werden wie die UART Leitungen über den Level-</w:t>
      </w:r>
      <w:proofErr w:type="spellStart"/>
      <w:r w:rsidR="00F661BC">
        <w:t>Shifter</w:t>
      </w:r>
      <w:proofErr w:type="spellEnd"/>
      <w:r w:rsidR="00F661BC">
        <w:t xml:space="preserve"> geroutet.</w:t>
      </w:r>
    </w:p>
    <w:p w:rsidR="00AF688C" w:rsidRPr="007B02E1" w:rsidRDefault="00AF688C" w:rsidP="00C90EE2">
      <w:pPr>
        <w:rPr>
          <w:rFonts w:eastAsiaTheme="minorEastAsia"/>
          <w:sz w:val="20"/>
        </w:rPr>
      </w:pPr>
      <w:r>
        <w:t xml:space="preserve">Die Touch-Buttons müssen an den PIC angeschlossen werden, da </w:t>
      </w:r>
      <w:proofErr w:type="spellStart"/>
      <w:r>
        <w:t>Microchip</w:t>
      </w:r>
      <w:proofErr w:type="spellEnd"/>
      <w:r>
        <w:t xml:space="preserve"> zum einen Libraries zur Verfügung stellt, welche auf einen direkten Anschluss von kapazitiven Flächen abgestimmt sind und zum anderen ADC Pins und nicht GPIO Pins benötigt werden.</w:t>
      </w:r>
    </w:p>
    <w:p w:rsidR="00C92CFB" w:rsidRPr="00C92CFB" w:rsidRDefault="00C92CFB" w:rsidP="00E971A9">
      <w:pPr>
        <w:tabs>
          <w:tab w:val="left" w:pos="1985"/>
        </w:tabs>
        <w:spacing w:after="160" w:line="259" w:lineRule="auto"/>
      </w:pPr>
      <w:r>
        <w:br w:type="page"/>
      </w:r>
    </w:p>
    <w:p w:rsidR="009F5F8C" w:rsidRDefault="003E317F" w:rsidP="009F5F8C">
      <w:pPr>
        <w:pStyle w:val="berschrift2"/>
      </w:pPr>
      <w:bookmarkStart w:id="7" w:name="_Ref56503238"/>
      <w:bookmarkStart w:id="8" w:name="_Toc59526800"/>
      <w:r>
        <w:lastRenderedPageBreak/>
        <w:t>Pulsgenerator und Sensor</w:t>
      </w:r>
      <w:bookmarkEnd w:id="7"/>
      <w:bookmarkEnd w:id="8"/>
    </w:p>
    <w:p w:rsidR="00B667CB" w:rsidRDefault="00B03649" w:rsidP="009F5F8C">
      <w:r>
        <w:rPr>
          <w:noProof/>
          <w:lang w:eastAsia="de-CH"/>
        </w:rPr>
        <w:drawing>
          <wp:inline distT="0" distB="0" distL="0" distR="0">
            <wp:extent cx="6120765" cy="2932430"/>
            <wp:effectExtent l="0" t="0" r="0" b="127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BoardHeaderAnalogSwitch.png"/>
                    <pic:cNvPicPr/>
                  </pic:nvPicPr>
                  <pic:blipFill>
                    <a:blip r:embed="rId13">
                      <a:extLst>
                        <a:ext uri="{28A0092B-C50C-407E-A947-70E740481C1C}">
                          <a14:useLocalDpi xmlns:a14="http://schemas.microsoft.com/office/drawing/2010/main" val="0"/>
                        </a:ext>
                      </a:extLst>
                    </a:blip>
                    <a:stretch>
                      <a:fillRect/>
                    </a:stretch>
                  </pic:blipFill>
                  <pic:spPr>
                    <a:xfrm>
                      <a:off x="0" y="0"/>
                      <a:ext cx="6120765" cy="2932430"/>
                    </a:xfrm>
                    <a:prstGeom prst="rect">
                      <a:avLst/>
                    </a:prstGeom>
                  </pic:spPr>
                </pic:pic>
              </a:graphicData>
            </a:graphic>
          </wp:inline>
        </w:drawing>
      </w:r>
    </w:p>
    <w:p w:rsidR="00C37A50" w:rsidRPr="00DC6837" w:rsidRDefault="00DC6837" w:rsidP="009F5F8C">
      <w:pPr>
        <w:rPr>
          <w:i/>
        </w:rPr>
      </w:pPr>
      <w:r>
        <w:rPr>
          <w:i/>
        </w:rPr>
        <w:t>Spezifische Bauteile und Berechnungen dazu erklären.</w:t>
      </w:r>
      <w:r>
        <w:rPr>
          <w:i/>
        </w:rPr>
        <w:br/>
        <w:t>Was ist die Funktion von einzelnen Bauteilen, von welchen bekannten Schaltungen hast du Gebrauc</w:t>
      </w:r>
      <w:r w:rsidR="00DD41F4">
        <w:rPr>
          <w:i/>
        </w:rPr>
        <w:t>h gemacht?</w:t>
      </w:r>
    </w:p>
    <w:p w:rsidR="00624AD9" w:rsidRPr="00DC6837" w:rsidRDefault="00127E0C" w:rsidP="00343D62">
      <w:pPr>
        <w:jc w:val="both"/>
        <w:rPr>
          <w:rFonts w:eastAsiaTheme="minorEastAsia"/>
          <w:strike/>
        </w:rPr>
      </w:pPr>
      <w:r w:rsidRPr="00DC6837">
        <w:rPr>
          <w:strike/>
        </w:rPr>
        <w:t>Der Sensor benötigt ein</w:t>
      </w:r>
      <w:r w:rsidR="00C80EA6" w:rsidRPr="00DC6837">
        <w:rPr>
          <w:strike/>
        </w:rPr>
        <w:t xml:space="preserve"> </w:t>
      </w:r>
      <w:proofErr w:type="spellStart"/>
      <w:r w:rsidR="00C80EA6" w:rsidRPr="00DC6837">
        <w:rPr>
          <w:strike/>
        </w:rPr>
        <w:t>Triggersignal</w:t>
      </w:r>
      <w:proofErr w:type="spellEnd"/>
      <w:r w:rsidR="00C80EA6" w:rsidRPr="00DC6837">
        <w:rPr>
          <w:strike/>
        </w:rPr>
        <w:t xml:space="preserve">, welches hier mit einem Schmitt-Trigger gegeben </w:t>
      </w:r>
      <w:r w:rsidR="006C3F4E" w:rsidRPr="00DC6837">
        <w:rPr>
          <w:strike/>
        </w:rPr>
        <w:t>ist</w:t>
      </w:r>
      <w:r w:rsidR="00C80EA6" w:rsidRPr="00DC6837">
        <w:rPr>
          <w:strike/>
        </w:rPr>
        <w:t>.</w:t>
      </w:r>
      <w:r w:rsidR="00C80EA6" w:rsidRPr="00DC6837">
        <w:rPr>
          <w:strike/>
        </w:rPr>
        <w:br/>
      </w:r>
      <w:r w:rsidR="00A53426" w:rsidRPr="00DC6837">
        <w:rPr>
          <w:strike/>
        </w:rPr>
        <w:t>Für die Feinjustierung</w:t>
      </w:r>
      <w:r w:rsidR="00C80EA6" w:rsidRPr="00DC6837">
        <w:rPr>
          <w:strike/>
        </w:rPr>
        <w:t xml:space="preserve"> </w:t>
      </w:r>
      <w:r w:rsidR="006C3F4E" w:rsidRPr="00DC6837">
        <w:rPr>
          <w:strike/>
        </w:rPr>
        <w:t>sind</w:t>
      </w:r>
      <w:r w:rsidR="00C80EA6" w:rsidRPr="00DC6837">
        <w:rPr>
          <w:strike/>
        </w:rPr>
        <w:t xml:space="preserve"> hier zwei Potentiometer gewählt; mit </w:t>
      </w:r>
      <m:oMath>
        <m:r>
          <w:rPr>
            <w:rFonts w:ascii="Cambria Math" w:hAnsi="Cambria Math"/>
            <w:strike/>
          </w:rPr>
          <m:t>R6</m:t>
        </m:r>
      </m:oMath>
      <w:r w:rsidR="00C80EA6" w:rsidRPr="00DC6837">
        <w:rPr>
          <w:strike/>
        </w:rPr>
        <w:t xml:space="preserve"> </w:t>
      </w:r>
      <w:r w:rsidR="00D04347" w:rsidRPr="00DC6837">
        <w:rPr>
          <w:strike/>
        </w:rPr>
        <w:t>ist</w:t>
      </w:r>
      <w:r w:rsidR="00C80EA6" w:rsidRPr="00DC6837">
        <w:rPr>
          <w:strike/>
        </w:rPr>
        <w:t xml:space="preserve"> die Impulsdauer und mit </w:t>
      </w:r>
      <m:oMath>
        <m:r>
          <w:rPr>
            <w:rFonts w:ascii="Cambria Math" w:hAnsi="Cambria Math"/>
            <w:strike/>
          </w:rPr>
          <m:t>R3</m:t>
        </m:r>
      </m:oMath>
      <w:r w:rsidR="003B136B" w:rsidRPr="00DC6837">
        <w:rPr>
          <w:strike/>
        </w:rPr>
        <w:t xml:space="preserve"> die Pausendauer ein</w:t>
      </w:r>
      <w:proofErr w:type="spellStart"/>
      <w:r w:rsidR="00C80EA6" w:rsidRPr="00DC6837">
        <w:rPr>
          <w:strike/>
        </w:rPr>
        <w:t>stell</w:t>
      </w:r>
      <w:r w:rsidR="00D04347" w:rsidRPr="00DC6837">
        <w:rPr>
          <w:strike/>
        </w:rPr>
        <w:t>bar</w:t>
      </w:r>
      <w:proofErr w:type="spellEnd"/>
      <w:r w:rsidR="00E26554" w:rsidRPr="00DC6837">
        <w:rPr>
          <w:strike/>
        </w:rPr>
        <w:t xml:space="preserve">. Die tiefste einstellbare Frequenz liegt bei etwa </w:t>
      </w:r>
      <m:oMath>
        <m:r>
          <w:rPr>
            <w:rFonts w:ascii="Cambria Math" w:hAnsi="Cambria Math"/>
            <w:strike/>
          </w:rPr>
          <m:t>f ~ 37Hz</m:t>
        </m:r>
      </m:oMath>
      <w:r w:rsidR="00E26554" w:rsidRPr="00DC6837">
        <w:rPr>
          <w:rFonts w:eastAsiaTheme="minorEastAsia"/>
          <w:strike/>
        </w:rPr>
        <w:t>.</w:t>
      </w:r>
      <w:r w:rsidR="00E26554" w:rsidRPr="00DC6837">
        <w:rPr>
          <w:rFonts w:eastAsiaTheme="minorEastAsia"/>
          <w:strike/>
        </w:rPr>
        <w:br/>
        <w:t xml:space="preserve">Empfohlene Obergrenze liegt bei </w:t>
      </w:r>
      <m:oMath>
        <m:r>
          <w:rPr>
            <w:rFonts w:ascii="Cambria Math" w:eastAsiaTheme="minorEastAsia" w:hAnsi="Cambria Math"/>
            <w:strike/>
          </w:rPr>
          <m:t>f=45Hz</m:t>
        </m:r>
      </m:oMath>
      <w:r w:rsidR="00835B54" w:rsidRPr="00DC6837">
        <w:rPr>
          <w:rFonts w:eastAsiaTheme="minorEastAsia"/>
          <w:strike/>
        </w:rPr>
        <w:t xml:space="preserve">, da dies die gewählte Integrierzeit ist (Seite </w:t>
      </w:r>
      <w:r w:rsidR="00835B54" w:rsidRPr="00DC6837">
        <w:rPr>
          <w:rFonts w:eastAsiaTheme="minorEastAsia"/>
          <w:strike/>
          <w:color w:val="00B0F0"/>
          <w:u w:val="single"/>
        </w:rPr>
        <w:fldChar w:fldCharType="begin"/>
      </w:r>
      <w:r w:rsidR="00835B54" w:rsidRPr="00DC6837">
        <w:rPr>
          <w:rFonts w:eastAsiaTheme="minorEastAsia"/>
          <w:strike/>
          <w:color w:val="00B0F0"/>
          <w:u w:val="single"/>
        </w:rPr>
        <w:instrText xml:space="preserve"> PAGEREF _Ref56090844 \h </w:instrText>
      </w:r>
      <w:r w:rsidR="00835B54" w:rsidRPr="00DC6837">
        <w:rPr>
          <w:rFonts w:eastAsiaTheme="minorEastAsia"/>
          <w:strike/>
          <w:color w:val="00B0F0"/>
          <w:u w:val="single"/>
        </w:rPr>
      </w:r>
      <w:r w:rsidR="00835B54" w:rsidRPr="00DC6837">
        <w:rPr>
          <w:rFonts w:eastAsiaTheme="minorEastAsia"/>
          <w:strike/>
          <w:color w:val="00B0F0"/>
          <w:u w:val="single"/>
        </w:rPr>
        <w:fldChar w:fldCharType="separate"/>
      </w:r>
      <w:r w:rsidR="007D4C66">
        <w:rPr>
          <w:rFonts w:eastAsiaTheme="minorEastAsia"/>
          <w:strike/>
          <w:noProof/>
          <w:color w:val="00B0F0"/>
          <w:u w:val="single"/>
        </w:rPr>
        <w:t>3</w:t>
      </w:r>
      <w:r w:rsidR="00835B54" w:rsidRPr="00DC6837">
        <w:rPr>
          <w:rFonts w:eastAsiaTheme="minorEastAsia"/>
          <w:strike/>
          <w:color w:val="00B0F0"/>
          <w:u w:val="single"/>
        </w:rPr>
        <w:fldChar w:fldCharType="end"/>
      </w:r>
      <w:r w:rsidR="00835B54" w:rsidRPr="00DC6837">
        <w:rPr>
          <w:rFonts w:eastAsiaTheme="minorEastAsia"/>
          <w:strike/>
        </w:rPr>
        <w:t xml:space="preserve">) und dementsprechend </w:t>
      </w:r>
      <w:r w:rsidR="00B46C9E" w:rsidRPr="00DC6837">
        <w:rPr>
          <w:rFonts w:eastAsiaTheme="minorEastAsia"/>
          <w:strike/>
        </w:rPr>
        <w:t>die höchst mögliche noch vollständig zu integrierende Frequenz eines S</w:t>
      </w:r>
      <w:r w:rsidR="00624AD9" w:rsidRPr="00DC6837">
        <w:rPr>
          <w:rFonts w:eastAsiaTheme="minorEastAsia"/>
          <w:strike/>
        </w:rPr>
        <w:t>ignal darstellt.</w:t>
      </w:r>
      <w:r w:rsidR="00624AD9" w:rsidRPr="00DC6837">
        <w:rPr>
          <w:rFonts w:eastAsiaTheme="minorEastAsia"/>
          <w:strike/>
        </w:rPr>
        <w:br/>
        <w:t xml:space="preserve">Ausserdem </w:t>
      </w:r>
      <w:r w:rsidR="007C544D" w:rsidRPr="00DC6837">
        <w:rPr>
          <w:rFonts w:eastAsiaTheme="minorEastAsia"/>
          <w:strike/>
        </w:rPr>
        <w:t>ist</w:t>
      </w:r>
      <w:r w:rsidR="00624AD9" w:rsidRPr="00DC6837">
        <w:rPr>
          <w:rFonts w:eastAsiaTheme="minorEastAsia"/>
          <w:strike/>
        </w:rPr>
        <w:t xml:space="preserve"> im Datenblatt vom Sensor selbst eine maximale Anzahl von 50 Messungen pro Sekunde angegeben; heisst: in diesem kleinen Bereich von </w:t>
      </w:r>
      <m:oMath>
        <m:r>
          <w:rPr>
            <w:rFonts w:ascii="Cambria Math" w:eastAsiaTheme="minorEastAsia" w:hAnsi="Cambria Math"/>
            <w:strike/>
          </w:rPr>
          <m:t>45Hz – 50 Hz</m:t>
        </m:r>
      </m:oMath>
      <w:r w:rsidR="00624AD9" w:rsidRPr="00DC6837">
        <w:rPr>
          <w:rFonts w:eastAsiaTheme="minorEastAsia"/>
          <w:strike/>
        </w:rPr>
        <w:t xml:space="preserve"> kann der Integrierer nicht ganz sein Werk verrichten, funktionieren tut die Schaltung dennoch.</w:t>
      </w:r>
    </w:p>
    <w:p w:rsidR="00CB6049" w:rsidRDefault="00CB6049" w:rsidP="00CB6049">
      <w:pPr>
        <w:spacing w:after="160" w:line="259" w:lineRule="auto"/>
      </w:pPr>
      <w:r>
        <w:br w:type="page"/>
      </w:r>
    </w:p>
    <w:p w:rsidR="009F5F8C" w:rsidRDefault="00564B14" w:rsidP="009F5F8C">
      <w:pPr>
        <w:pStyle w:val="berschrift2"/>
      </w:pPr>
      <w:bookmarkStart w:id="9" w:name="_Toc59526801"/>
      <w:r>
        <w:lastRenderedPageBreak/>
        <w:t>Sensor Simulation</w:t>
      </w:r>
      <w:bookmarkEnd w:id="9"/>
    </w:p>
    <w:p w:rsidR="00250CD2" w:rsidRDefault="00B03649" w:rsidP="009F5F8C">
      <w:r>
        <w:rPr>
          <w:noProof/>
          <w:lang w:eastAsia="de-CH"/>
        </w:rPr>
        <w:drawing>
          <wp:inline distT="0" distB="0" distL="0" distR="0">
            <wp:extent cx="6120765" cy="2994025"/>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ortExpanderLevelShifter.png"/>
                    <pic:cNvPicPr/>
                  </pic:nvPicPr>
                  <pic:blipFill>
                    <a:blip r:embed="rId14">
                      <a:extLst>
                        <a:ext uri="{28A0092B-C50C-407E-A947-70E740481C1C}">
                          <a14:useLocalDpi xmlns:a14="http://schemas.microsoft.com/office/drawing/2010/main" val="0"/>
                        </a:ext>
                      </a:extLst>
                    </a:blip>
                    <a:stretch>
                      <a:fillRect/>
                    </a:stretch>
                  </pic:blipFill>
                  <pic:spPr>
                    <a:xfrm>
                      <a:off x="0" y="0"/>
                      <a:ext cx="6120765" cy="2994025"/>
                    </a:xfrm>
                    <a:prstGeom prst="rect">
                      <a:avLst/>
                    </a:prstGeom>
                  </pic:spPr>
                </pic:pic>
              </a:graphicData>
            </a:graphic>
          </wp:inline>
        </w:drawing>
      </w:r>
    </w:p>
    <w:p w:rsidR="00B667CB" w:rsidRDefault="00666D4B" w:rsidP="009F5F8C">
      <w:r>
        <w:rPr>
          <w:i/>
        </w:rPr>
        <w:t>Spezifische Bauteile und Berechnungen dazu erklären.</w:t>
      </w:r>
      <w:r>
        <w:rPr>
          <w:i/>
        </w:rPr>
        <w:br/>
        <w:t>Was ist die Funktion von einzelnen Bauteilen, von welchen bekannten Schaltungen hast du Gebrauch gemacht?</w:t>
      </w:r>
    </w:p>
    <w:p w:rsidR="008B4BE4" w:rsidRPr="00666D4B" w:rsidRDefault="002B0C7D" w:rsidP="007D345F">
      <w:pPr>
        <w:jc w:val="both"/>
        <w:rPr>
          <w:rFonts w:eastAsiaTheme="minorEastAsia"/>
          <w:strike/>
        </w:rPr>
      </w:pPr>
      <w:r w:rsidRPr="00666D4B">
        <w:rPr>
          <w:strike/>
        </w:rPr>
        <w:t>Die Simulation des Sensors beginnt ebenfalls mit einem Pulsgenerator</w:t>
      </w:r>
      <w:r w:rsidR="000D6EB1" w:rsidRPr="00666D4B">
        <w:rPr>
          <w:strike/>
        </w:rPr>
        <w:t xml:space="preserve">, dieser Output hat rechnerisch betrachtet eine Frequenz von </w:t>
      </w:r>
      <m:oMath>
        <m:r>
          <w:rPr>
            <w:rFonts w:ascii="Cambria Math" w:hAnsi="Cambria Math"/>
            <w:strike/>
          </w:rPr>
          <m:t xml:space="preserve">f= </m:t>
        </m:r>
      </m:oMath>
      <w:r w:rsidR="000D6EB1" w:rsidRPr="00666D4B">
        <w:rPr>
          <w:rFonts w:eastAsiaTheme="minorEastAsia"/>
          <w:strike/>
        </w:rPr>
        <w:t xml:space="preserve">28.3687 Hz. Nachfolgend wird von einem D-FlipFlop </w:t>
      </w:r>
      <w:r w:rsidR="008B4BE4" w:rsidRPr="00666D4B">
        <w:rPr>
          <w:rFonts w:eastAsiaTheme="minorEastAsia"/>
          <w:strike/>
        </w:rPr>
        <w:t>die positive Flanke erkannt was zu</w:t>
      </w:r>
      <w:r w:rsidR="00C579D6" w:rsidRPr="00666D4B">
        <w:rPr>
          <w:rFonts w:eastAsiaTheme="minorEastAsia"/>
          <w:strike/>
        </w:rPr>
        <w:t>r</w:t>
      </w:r>
      <w:r w:rsidR="008B4BE4" w:rsidRPr="00666D4B">
        <w:rPr>
          <w:rFonts w:eastAsiaTheme="minorEastAsia"/>
          <w:strike/>
        </w:rPr>
        <w:t xml:space="preserve"> Folge hat, dass </w:t>
      </w:r>
      <m:oMath>
        <m:r>
          <w:rPr>
            <w:rFonts w:ascii="Cambria Math" w:eastAsiaTheme="minorEastAsia" w:hAnsi="Cambria Math"/>
            <w:strike/>
          </w:rPr>
          <m:t>1Q</m:t>
        </m:r>
      </m:oMath>
      <w:r w:rsidR="008B4BE4" w:rsidRPr="00666D4B">
        <w:rPr>
          <w:rFonts w:eastAsiaTheme="minorEastAsia"/>
          <w:strike/>
        </w:rPr>
        <w:t xml:space="preserve"> auf </w:t>
      </w:r>
      <w:r w:rsidR="008B4BE4" w:rsidRPr="00666D4B">
        <w:rPr>
          <w:rFonts w:eastAsiaTheme="minorEastAsia"/>
          <w:i/>
          <w:strike/>
        </w:rPr>
        <w:t xml:space="preserve">logisch high </w:t>
      </w:r>
      <w:r w:rsidR="008B4BE4" w:rsidRPr="00666D4B">
        <w:rPr>
          <w:rFonts w:eastAsiaTheme="minorEastAsia"/>
          <w:strike/>
        </w:rPr>
        <w:t xml:space="preserve">geht und solange dort bleibt, bis </w:t>
      </w:r>
      <m:oMath>
        <m:r>
          <w:rPr>
            <w:rFonts w:ascii="Cambria Math" w:eastAsiaTheme="minorEastAsia" w:hAnsi="Cambria Math"/>
            <w:strike/>
          </w:rPr>
          <m:t>C10</m:t>
        </m:r>
      </m:oMath>
      <w:r w:rsidR="008B4BE4" w:rsidRPr="00666D4B">
        <w:rPr>
          <w:rFonts w:eastAsiaTheme="minorEastAsia"/>
          <w:strike/>
        </w:rPr>
        <w:t xml:space="preserve"> sich genug aufgeladen hat um durch </w:t>
      </w:r>
      <m:oMath>
        <m:r>
          <w:rPr>
            <w:rFonts w:ascii="Cambria Math" w:eastAsiaTheme="minorEastAsia" w:hAnsi="Cambria Math"/>
            <w:strike/>
          </w:rPr>
          <m:t>K16</m:t>
        </m:r>
      </m:oMath>
      <w:r w:rsidR="0075269B" w:rsidRPr="00666D4B">
        <w:rPr>
          <w:rFonts w:eastAsiaTheme="minorEastAsia"/>
          <w:strike/>
        </w:rPr>
        <w:t xml:space="preserve"> den R</w:t>
      </w:r>
      <w:proofErr w:type="spellStart"/>
      <w:r w:rsidR="008B4BE4" w:rsidRPr="00666D4B">
        <w:rPr>
          <w:rFonts w:eastAsiaTheme="minorEastAsia"/>
          <w:strike/>
        </w:rPr>
        <w:t>eset</w:t>
      </w:r>
      <w:proofErr w:type="spellEnd"/>
      <w:r w:rsidR="008B4BE4" w:rsidRPr="00666D4B">
        <w:rPr>
          <w:rFonts w:eastAsiaTheme="minorEastAsia"/>
          <w:strike/>
        </w:rPr>
        <w:t xml:space="preserve"> </w:t>
      </w:r>
      <m:oMath>
        <m:r>
          <w:rPr>
            <w:rFonts w:ascii="Cambria Math" w:eastAsiaTheme="minorEastAsia" w:hAnsi="Cambria Math"/>
            <w:strike/>
          </w:rPr>
          <m:t>1</m:t>
        </m:r>
        <m:acc>
          <m:accPr>
            <m:chr m:val="̅"/>
            <m:ctrlPr>
              <w:rPr>
                <w:rFonts w:ascii="Cambria Math" w:eastAsiaTheme="minorEastAsia" w:hAnsi="Cambria Math"/>
                <w:i/>
                <w:strike/>
              </w:rPr>
            </m:ctrlPr>
          </m:accPr>
          <m:e>
            <m:r>
              <w:rPr>
                <w:rFonts w:ascii="Cambria Math" w:eastAsiaTheme="minorEastAsia" w:hAnsi="Cambria Math"/>
                <w:strike/>
              </w:rPr>
              <m:t>R</m:t>
            </m:r>
          </m:e>
        </m:acc>
      </m:oMath>
      <w:r w:rsidR="008B4BE4" w:rsidRPr="00666D4B">
        <w:rPr>
          <w:rFonts w:eastAsiaTheme="minorEastAsia"/>
          <w:strike/>
        </w:rPr>
        <w:t xml:space="preserve"> auszulösen.</w:t>
      </w:r>
    </w:p>
    <w:p w:rsidR="002B0C7D" w:rsidRDefault="008B4BE4" w:rsidP="007D345F">
      <w:pPr>
        <w:jc w:val="both"/>
      </w:pPr>
      <w:r w:rsidRPr="00666D4B">
        <w:rPr>
          <w:rFonts w:eastAsiaTheme="minorEastAsia"/>
          <w:strike/>
        </w:rPr>
        <w:t>Sinn der S</w:t>
      </w:r>
      <w:r w:rsidR="0075269B" w:rsidRPr="00666D4B">
        <w:rPr>
          <w:rFonts w:eastAsiaTheme="minorEastAsia"/>
          <w:strike/>
        </w:rPr>
        <w:t xml:space="preserve">ache ist, durch das Potentiometer </w:t>
      </w:r>
      <m:oMath>
        <m:r>
          <w:rPr>
            <w:rFonts w:ascii="Cambria Math" w:eastAsiaTheme="minorEastAsia" w:hAnsi="Cambria Math"/>
            <w:strike/>
          </w:rPr>
          <m:t>R11</m:t>
        </m:r>
      </m:oMath>
      <w:r w:rsidR="0075269B" w:rsidRPr="00666D4B">
        <w:rPr>
          <w:rFonts w:eastAsiaTheme="minorEastAsia"/>
          <w:strike/>
        </w:rPr>
        <w:t xml:space="preserve"> eine variable Impulsdauer am Ausgang </w:t>
      </w:r>
      <m:oMath>
        <m:r>
          <w:rPr>
            <w:rFonts w:ascii="Cambria Math" w:eastAsiaTheme="minorEastAsia" w:hAnsi="Cambria Math"/>
            <w:strike/>
          </w:rPr>
          <m:t>1Q</m:t>
        </m:r>
      </m:oMath>
      <w:r w:rsidR="0075269B" w:rsidRPr="00666D4B">
        <w:rPr>
          <w:rFonts w:eastAsiaTheme="minorEastAsia"/>
          <w:strike/>
        </w:rPr>
        <w:t xml:space="preserve"> zu erzeugen, welche der des Sensors ähnlich ist.</w:t>
      </w:r>
      <w:r w:rsidR="0055140F" w:rsidRPr="00666D4B">
        <w:rPr>
          <w:rFonts w:eastAsiaTheme="minorEastAsia"/>
          <w:strike/>
        </w:rPr>
        <w:t xml:space="preserve"> (mehr dazu auf Seite </w:t>
      </w:r>
      <w:r w:rsidR="0055140F" w:rsidRPr="00666D4B">
        <w:rPr>
          <w:rFonts w:eastAsiaTheme="minorEastAsia"/>
          <w:strike/>
          <w:noProof/>
          <w:color w:val="00B0F0"/>
          <w:u w:val="single"/>
        </w:rPr>
        <w:fldChar w:fldCharType="begin"/>
      </w:r>
      <w:r w:rsidR="0055140F" w:rsidRPr="00666D4B">
        <w:rPr>
          <w:rFonts w:eastAsiaTheme="minorEastAsia"/>
          <w:strike/>
          <w:noProof/>
          <w:color w:val="00B0F0"/>
          <w:u w:val="single"/>
        </w:rPr>
        <w:instrText xml:space="preserve"> PAGEREF _Ref56423966 \h </w:instrText>
      </w:r>
      <w:r w:rsidR="0055140F" w:rsidRPr="00666D4B">
        <w:rPr>
          <w:rFonts w:eastAsiaTheme="minorEastAsia"/>
          <w:strike/>
          <w:noProof/>
          <w:color w:val="00B0F0"/>
          <w:u w:val="single"/>
        </w:rPr>
      </w:r>
      <w:r w:rsidR="0055140F" w:rsidRPr="00666D4B">
        <w:rPr>
          <w:rFonts w:eastAsiaTheme="minorEastAsia"/>
          <w:strike/>
          <w:noProof/>
          <w:color w:val="00B0F0"/>
          <w:u w:val="single"/>
        </w:rPr>
        <w:fldChar w:fldCharType="separate"/>
      </w:r>
      <w:r w:rsidR="007D4C66">
        <w:rPr>
          <w:rFonts w:eastAsiaTheme="minorEastAsia"/>
          <w:strike/>
          <w:noProof/>
          <w:color w:val="00B0F0"/>
          <w:u w:val="single"/>
        </w:rPr>
        <w:t>3</w:t>
      </w:r>
      <w:r w:rsidR="0055140F" w:rsidRPr="00666D4B">
        <w:rPr>
          <w:rFonts w:eastAsiaTheme="minorEastAsia"/>
          <w:strike/>
          <w:noProof/>
          <w:color w:val="00B0F0"/>
          <w:u w:val="single"/>
        </w:rPr>
        <w:fldChar w:fldCharType="end"/>
      </w:r>
      <w:r w:rsidR="0055140F" w:rsidRPr="00666D4B">
        <w:rPr>
          <w:rFonts w:eastAsiaTheme="minorEastAsia"/>
          <w:strike/>
        </w:rPr>
        <w:t>)</w:t>
      </w:r>
    </w:p>
    <w:p w:rsidR="00CB6049" w:rsidRPr="005D4353" w:rsidRDefault="00CB6049" w:rsidP="00CB6049">
      <w:pPr>
        <w:spacing w:after="160" w:line="259" w:lineRule="auto"/>
        <w:rPr>
          <w:rFonts w:eastAsiaTheme="minorEastAsia"/>
        </w:rPr>
      </w:pPr>
      <w:r>
        <w:rPr>
          <w:rFonts w:eastAsiaTheme="minorEastAsia"/>
        </w:rPr>
        <w:br w:type="page"/>
      </w:r>
    </w:p>
    <w:bookmarkStart w:id="10" w:name="_Ref56090844"/>
    <w:bookmarkStart w:id="11" w:name="_Toc59526802"/>
    <w:p w:rsidR="009F5F8C" w:rsidRDefault="005D4353" w:rsidP="009F5F8C">
      <w:pPr>
        <w:pStyle w:val="berschrift2"/>
      </w:pPr>
      <w:r>
        <w:rPr>
          <w:noProof/>
          <w:lang w:eastAsia="de-CH"/>
        </w:rPr>
        <w:lastRenderedPageBreak/>
        <mc:AlternateContent>
          <mc:Choice Requires="wps">
            <w:drawing>
              <wp:anchor distT="0" distB="0" distL="114300" distR="114300" simplePos="0" relativeHeight="251707392" behindDoc="0" locked="0" layoutInCell="1" allowOverlap="1" wp14:anchorId="765D8F1E" wp14:editId="7E485FD1">
                <wp:simplePos x="0" y="0"/>
                <wp:positionH relativeFrom="column">
                  <wp:posOffset>0</wp:posOffset>
                </wp:positionH>
                <wp:positionV relativeFrom="paragraph">
                  <wp:posOffset>6323965</wp:posOffset>
                </wp:positionV>
                <wp:extent cx="6118225" cy="635"/>
                <wp:effectExtent l="0" t="0" r="0" b="0"/>
                <wp:wrapTopAndBottom/>
                <wp:docPr id="34" name="Textfeld 34"/>
                <wp:cNvGraphicFramePr/>
                <a:graphic xmlns:a="http://schemas.openxmlformats.org/drawingml/2006/main">
                  <a:graphicData uri="http://schemas.microsoft.com/office/word/2010/wordprocessingShape">
                    <wps:wsp>
                      <wps:cNvSpPr txBox="1"/>
                      <wps:spPr>
                        <a:xfrm>
                          <a:off x="0" y="0"/>
                          <a:ext cx="6118225" cy="635"/>
                        </a:xfrm>
                        <a:prstGeom prst="rect">
                          <a:avLst/>
                        </a:prstGeom>
                        <a:solidFill>
                          <a:prstClr val="white"/>
                        </a:solidFill>
                        <a:ln>
                          <a:noFill/>
                        </a:ln>
                      </wps:spPr>
                      <wps:txbx>
                        <w:txbxContent>
                          <w:p w:rsidR="002B09A3" w:rsidRPr="007536D6" w:rsidRDefault="002B09A3" w:rsidP="005D4353">
                            <w:pPr>
                              <w:pStyle w:val="Beschriftung"/>
                              <w:rPr>
                                <w:noProof/>
                                <w:color w:val="009EE3"/>
                                <w:sz w:val="36"/>
                                <w:szCs w:val="36"/>
                              </w:rPr>
                            </w:pPr>
                            <w:bookmarkStart w:id="12" w:name="_Ref56090785"/>
                            <w:bookmarkStart w:id="13" w:name="_Toc56513233"/>
                            <w:r>
                              <w:t xml:space="preserve">Abbildung </w:t>
                            </w:r>
                            <w:fldSimple w:instr=" SEQ Abbildung \* ARABIC ">
                              <w:r w:rsidR="007D4C66">
                                <w:rPr>
                                  <w:noProof/>
                                </w:rPr>
                                <w:t>4</w:t>
                              </w:r>
                            </w:fldSimple>
                            <w:r>
                              <w:t xml:space="preserve"> Signal Verarbeitung</w:t>
                            </w:r>
                            <w:bookmarkEnd w:id="12"/>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5D8F1E" id="Textfeld 34" o:spid="_x0000_s1028" type="#_x0000_t202" style="position:absolute;left:0;text-align:left;margin-left:0;margin-top:497.95pt;width:481.75pt;height:.05pt;z-index:2517073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" stroked="f">
                <v:textbox style="mso-fit-shape-to-text:t" inset="0,0,0,0">
                  <w:txbxContent>
                    <w:p w:rsidR="002B09A3" w:rsidRPr="007536D6" w:rsidRDefault="002B09A3" w:rsidP="005D4353">
                      <w:pPr>
                        <w:pStyle w:val="Beschriftung"/>
                        <w:rPr>
                          <w:noProof/>
                          <w:color w:val="009EE3"/>
                          <w:sz w:val="36"/>
                          <w:szCs w:val="36"/>
                        </w:rPr>
                      </w:pPr>
                      <w:bookmarkStart w:id="14" w:name="_Ref56090785"/>
                      <w:bookmarkStart w:id="15" w:name="_Toc56513233"/>
                      <w:r>
                        <w:t xml:space="preserve">Abbildung </w:t>
                      </w:r>
                      <w:r w:rsidR="00383AF3">
                        <w:fldChar w:fldCharType="begin"/>
                      </w:r>
                      <w:r w:rsidR="00383AF3">
                        <w:instrText xml:space="preserve"> SEQ Abbildung \* ARABIC </w:instrText>
                      </w:r>
                      <w:r w:rsidR="00383AF3">
                        <w:fldChar w:fldCharType="separate"/>
                      </w:r>
                      <w:r w:rsidR="007D4C66">
                        <w:rPr>
                          <w:noProof/>
                        </w:rPr>
                        <w:t>4</w:t>
                      </w:r>
                      <w:r w:rsidR="00383AF3">
                        <w:rPr>
                          <w:noProof/>
                        </w:rPr>
                        <w:fldChar w:fldCharType="end"/>
                      </w:r>
                      <w:r>
                        <w:t xml:space="preserve"> Signal Verarbeitung</w:t>
                      </w:r>
                      <w:bookmarkEnd w:id="14"/>
                      <w:bookmarkEnd w:id="15"/>
                    </w:p>
                  </w:txbxContent>
                </v:textbox>
                <w10:wrap type="topAndBottom"/>
              </v:shape>
            </w:pict>
          </mc:Fallback>
        </mc:AlternateContent>
      </w:r>
      <w:r w:rsidR="00C012BA">
        <w:t>Weiterverarbeitung der Messung</w:t>
      </w:r>
      <w:bookmarkEnd w:id="10"/>
      <w:bookmarkEnd w:id="11"/>
    </w:p>
    <w:p w:rsidR="00250CD2" w:rsidRDefault="0059401A" w:rsidP="009F5F8C">
      <w:r>
        <w:rPr>
          <w:noProof/>
          <w:lang w:eastAsia="de-CH"/>
        </w:rPr>
        <w:drawing>
          <wp:inline distT="0" distB="0" distL="0" distR="0">
            <wp:extent cx="5448575" cy="4563373"/>
            <wp:effectExtent l="0" t="0" r="0" b="889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FunkTouchIR.png"/>
                    <pic:cNvPicPr/>
                  </pic:nvPicPr>
                  <pic:blipFill>
                    <a:blip r:embed="rId15">
                      <a:extLst>
                        <a:ext uri="{28A0092B-C50C-407E-A947-70E740481C1C}">
                          <a14:useLocalDpi xmlns:a14="http://schemas.microsoft.com/office/drawing/2010/main" val="0"/>
                        </a:ext>
                      </a:extLst>
                    </a:blip>
                    <a:stretch>
                      <a:fillRect/>
                    </a:stretch>
                  </pic:blipFill>
                  <pic:spPr>
                    <a:xfrm>
                      <a:off x="0" y="0"/>
                      <a:ext cx="5454114" cy="4568012"/>
                    </a:xfrm>
                    <a:prstGeom prst="rect">
                      <a:avLst/>
                    </a:prstGeom>
                  </pic:spPr>
                </pic:pic>
              </a:graphicData>
            </a:graphic>
          </wp:inline>
        </w:drawing>
      </w:r>
    </w:p>
    <w:p w:rsidR="000B4E71" w:rsidRDefault="000B4E71" w:rsidP="000B4E71">
      <w:r>
        <w:rPr>
          <w:i/>
        </w:rPr>
        <w:t>Spezifische Bauteile und Berechnungen dazu erklären.</w:t>
      </w:r>
      <w:r>
        <w:rPr>
          <w:i/>
        </w:rPr>
        <w:br/>
        <w:t>Was ist die Funktion von einzelnen Bauteilen, von welchen bekannten Schaltungen hast du Gebrauch gemacht?</w:t>
      </w:r>
    </w:p>
    <w:p w:rsidR="00BA2DE5" w:rsidRPr="000B4E71" w:rsidRDefault="002A43A7" w:rsidP="003B4F04">
      <w:pPr>
        <w:jc w:val="both"/>
        <w:rPr>
          <w:strike/>
        </w:rPr>
      </w:pPr>
      <w:r w:rsidRPr="000B4E71">
        <w:rPr>
          <w:strike/>
        </w:rPr>
        <w:t>Der S</w:t>
      </w:r>
      <w:r w:rsidR="00CC2483" w:rsidRPr="000B4E71">
        <w:rPr>
          <w:strike/>
        </w:rPr>
        <w:t xml:space="preserve">ensor gibt ein PWM-Signal aus, dieses wird vom Integrierer in ein stetiges negatives Level gewandelt. Da der Integrierer periodisch beim Beginn eines neuen Messzyklus zurückgesetzt wird benötigt es ein Halteglied, welches die Auswertung vom aktuellsten </w:t>
      </w:r>
      <w:r w:rsidR="00BA2DE5" w:rsidRPr="000B4E71">
        <w:rPr>
          <w:strike/>
        </w:rPr>
        <w:t xml:space="preserve">vollständigem </w:t>
      </w:r>
      <w:r w:rsidR="00CC2483" w:rsidRPr="000B4E71">
        <w:rPr>
          <w:strike/>
        </w:rPr>
        <w:t xml:space="preserve">Zyklus bis zum Ende des nächsten Zyklus </w:t>
      </w:r>
      <w:r w:rsidR="00BA2DE5" w:rsidRPr="000B4E71">
        <w:rPr>
          <w:strike/>
        </w:rPr>
        <w:t xml:space="preserve">auf dem gleichen Level </w:t>
      </w:r>
      <w:r w:rsidR="00CC2483" w:rsidRPr="000B4E71">
        <w:rPr>
          <w:strike/>
        </w:rPr>
        <w:t>hält. S</w:t>
      </w:r>
      <w:r w:rsidR="00BA2DE5" w:rsidRPr="000B4E71">
        <w:rPr>
          <w:strike/>
        </w:rPr>
        <w:t>omit hat man ein gut verwertbares Signal, welches im nächsten Block verarbeitet wird.</w:t>
      </w:r>
      <w:r w:rsidR="003B4F04" w:rsidRPr="000B4E71">
        <w:rPr>
          <w:strike/>
        </w:rPr>
        <w:t xml:space="preserve"> </w:t>
      </w:r>
      <w:r w:rsidR="00CA7B7D" w:rsidRPr="000B4E71">
        <w:rPr>
          <w:strike/>
        </w:rPr>
        <w:t>Der I</w:t>
      </w:r>
      <w:r w:rsidR="003814A3" w:rsidRPr="000B4E71">
        <w:rPr>
          <w:strike/>
        </w:rPr>
        <w:t xml:space="preserve">ntegrierer </w:t>
      </w:r>
      <w:r w:rsidR="0018363C" w:rsidRPr="000B4E71">
        <w:rPr>
          <w:strike/>
        </w:rPr>
        <w:t>arbeitet mit einer Integrierzeit</w:t>
      </w:r>
      <w:r w:rsidR="003814A3" w:rsidRPr="000B4E71">
        <w:rPr>
          <w:strike/>
        </w:rPr>
        <w:t xml:space="preserve"> von </w:t>
      </w:r>
      <m:oMath>
        <m:r>
          <w:rPr>
            <w:rFonts w:ascii="Cambria Math" w:hAnsi="Cambria Math"/>
            <w:strike/>
          </w:rPr>
          <m:t>45Hz</m:t>
        </m:r>
      </m:oMath>
      <w:r w:rsidR="003814A3" w:rsidRPr="000B4E71">
        <w:rPr>
          <w:rFonts w:eastAsiaTheme="minorEastAsia"/>
          <w:strike/>
        </w:rPr>
        <w:t xml:space="preserve"> und die Reset-Schaltung ist a</w:t>
      </w:r>
      <w:proofErr w:type="spellStart"/>
      <w:r w:rsidR="003814A3" w:rsidRPr="000B4E71">
        <w:rPr>
          <w:rFonts w:eastAsiaTheme="minorEastAsia"/>
          <w:strike/>
        </w:rPr>
        <w:t>uf</w:t>
      </w:r>
      <w:proofErr w:type="spellEnd"/>
      <w:r w:rsidR="003814A3" w:rsidRPr="000B4E71">
        <w:rPr>
          <w:rFonts w:eastAsiaTheme="minorEastAsia"/>
          <w:strike/>
        </w:rPr>
        <w:t xml:space="preserve"> eine Zeit von </w:t>
      </w:r>
      <m:oMath>
        <m:r>
          <w:rPr>
            <w:rFonts w:ascii="Cambria Math" w:eastAsiaTheme="minorEastAsia" w:hAnsi="Cambria Math"/>
            <w:strike/>
          </w:rPr>
          <m:t>140us</m:t>
        </m:r>
      </m:oMath>
      <w:r w:rsidR="003814A3" w:rsidRPr="000B4E71">
        <w:rPr>
          <w:rFonts w:eastAsiaTheme="minorEastAsia"/>
          <w:strike/>
        </w:rPr>
        <w:t xml:space="preserve"> ausgelegt, heisst: </w:t>
      </w:r>
      <m:oMath>
        <m:r>
          <w:rPr>
            <w:rFonts w:ascii="Cambria Math" w:eastAsiaTheme="minorEastAsia" w:hAnsi="Cambria Math"/>
            <w:strike/>
          </w:rPr>
          <m:t>C1</m:t>
        </m:r>
      </m:oMath>
      <w:r w:rsidR="003814A3" w:rsidRPr="000B4E71">
        <w:rPr>
          <w:rFonts w:eastAsiaTheme="minorEastAsia"/>
          <w:strike/>
        </w:rPr>
        <w:t xml:space="preserve"> und </w:t>
      </w:r>
      <m:oMath>
        <m:r>
          <w:rPr>
            <w:rFonts w:ascii="Cambria Math" w:eastAsiaTheme="minorEastAsia" w:hAnsi="Cambria Math"/>
            <w:strike/>
          </w:rPr>
          <m:t>C5</m:t>
        </m:r>
      </m:oMath>
      <w:r w:rsidR="003814A3" w:rsidRPr="000B4E71">
        <w:rPr>
          <w:rFonts w:eastAsiaTheme="minorEastAsia"/>
          <w:strike/>
        </w:rPr>
        <w:t xml:space="preserve"> werden jeweils für </w:t>
      </w:r>
      <m:oMath>
        <m:r>
          <w:rPr>
            <w:rFonts w:ascii="Cambria Math" w:eastAsiaTheme="minorEastAsia" w:hAnsi="Cambria Math"/>
            <w:strike/>
          </w:rPr>
          <m:t>~140us</m:t>
        </m:r>
      </m:oMath>
      <w:r w:rsidR="003814A3" w:rsidRPr="000B4E71">
        <w:rPr>
          <w:rFonts w:eastAsiaTheme="minorEastAsia"/>
          <w:strike/>
        </w:rPr>
        <w:t xml:space="preserve"> lang </w:t>
      </w:r>
      <w:r w:rsidR="004F5D64" w:rsidRPr="000B4E71">
        <w:rPr>
          <w:rFonts w:eastAsiaTheme="minorEastAsia"/>
          <w:strike/>
        </w:rPr>
        <w:t xml:space="preserve">quasi kurzgeschlossen. Diese Zeit muss möglichst klein gehalten werden, dass der </w:t>
      </w:r>
      <w:proofErr w:type="spellStart"/>
      <w:r w:rsidR="004F5D64" w:rsidRPr="000B4E71">
        <w:rPr>
          <w:rFonts w:eastAsiaTheme="minorEastAsia"/>
          <w:strike/>
        </w:rPr>
        <w:t>Reset</w:t>
      </w:r>
      <w:proofErr w:type="spellEnd"/>
      <w:r w:rsidR="004F5D64" w:rsidRPr="000B4E71">
        <w:rPr>
          <w:rFonts w:eastAsiaTheme="minorEastAsia"/>
          <w:strike/>
        </w:rPr>
        <w:t xml:space="preserve"> nicht ganz kurze Messsignale zu lange auf etwa </w:t>
      </w:r>
      <m:oMath>
        <m:r>
          <w:rPr>
            <w:rFonts w:ascii="Cambria Math" w:eastAsiaTheme="minorEastAsia" w:hAnsi="Cambria Math"/>
            <w:strike/>
          </w:rPr>
          <m:t>0V</m:t>
        </m:r>
      </m:oMath>
      <w:r w:rsidR="004F5D64" w:rsidRPr="000B4E71">
        <w:rPr>
          <w:rFonts w:eastAsiaTheme="minorEastAsia"/>
          <w:strike/>
        </w:rPr>
        <w:t xml:space="preserve"> hält und keine Zeit mehr zum Integrieren vorhanden ist. Dennoch muss die Zeit aber genügend gross sein, sodass die langen Messsignale und die dazugehörenden grösseren Ladungen in den Kondensatoren auch vollständig entladen werden können.</w:t>
      </w:r>
    </w:p>
    <w:p w:rsidR="005D4353" w:rsidRPr="009F5F8C" w:rsidRDefault="005D4353" w:rsidP="00CD329F">
      <w:pPr>
        <w:spacing w:after="160" w:line="259" w:lineRule="auto"/>
      </w:pPr>
      <w:r>
        <w:br w:type="page"/>
      </w:r>
    </w:p>
    <w:p w:rsidR="00250CD2" w:rsidRDefault="00286CF5" w:rsidP="00BC6A36">
      <w:pPr>
        <w:pStyle w:val="berschrift2"/>
      </w:pPr>
      <w:bookmarkStart w:id="14" w:name="_Toc59526803"/>
      <w:r>
        <w:lastRenderedPageBreak/>
        <w:t>Balkenanzeige</w:t>
      </w:r>
      <w:bookmarkEnd w:id="14"/>
    </w:p>
    <w:p w:rsidR="005D4353" w:rsidRDefault="009D6879" w:rsidP="00BC6A36">
      <w:r>
        <w:rPr>
          <w:noProof/>
          <w:lang w:eastAsia="de-CH"/>
        </w:rPr>
        <w:drawing>
          <wp:inline distT="0" distB="0" distL="0" distR="0">
            <wp:extent cx="6071616" cy="4266319"/>
            <wp:effectExtent l="0" t="0" r="5715" b="127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LAN.png"/>
                    <pic:cNvPicPr/>
                  </pic:nvPicPr>
                  <pic:blipFill>
                    <a:blip r:embed="rId16">
                      <a:extLst>
                        <a:ext uri="{28A0092B-C50C-407E-A947-70E740481C1C}">
                          <a14:useLocalDpi xmlns:a14="http://schemas.microsoft.com/office/drawing/2010/main" val="0"/>
                        </a:ext>
                      </a:extLst>
                    </a:blip>
                    <a:stretch>
                      <a:fillRect/>
                    </a:stretch>
                  </pic:blipFill>
                  <pic:spPr>
                    <a:xfrm>
                      <a:off x="0" y="0"/>
                      <a:ext cx="6083747" cy="4274843"/>
                    </a:xfrm>
                    <a:prstGeom prst="rect">
                      <a:avLst/>
                    </a:prstGeom>
                  </pic:spPr>
                </pic:pic>
              </a:graphicData>
            </a:graphic>
          </wp:inline>
        </w:drawing>
      </w:r>
    </w:p>
    <w:p w:rsidR="00BC6A36" w:rsidRPr="000B4E71" w:rsidRDefault="00BC6A36" w:rsidP="00BC6A36">
      <w:pPr>
        <w:rPr>
          <w:strike/>
        </w:rPr>
      </w:pPr>
      <w:r w:rsidRPr="000B4E71">
        <w:rPr>
          <w:strike/>
        </w:rPr>
        <w:t xml:space="preserve">Das Signal, welches vom Halteglied weitergegeben wird, hat eine negative Amplitude </w:t>
      </w:r>
      <w:r w:rsidR="00777D37" w:rsidRPr="000B4E71">
        <w:rPr>
          <w:strike/>
        </w:rPr>
        <w:t>und wird zuerst von einem invertierenden Operationsverstärker aufgegriffen</w:t>
      </w:r>
      <w:r w:rsidR="00B67B85" w:rsidRPr="000B4E71">
        <w:rPr>
          <w:strike/>
        </w:rPr>
        <w:t>, verstärkt</w:t>
      </w:r>
      <w:r w:rsidR="00777D37" w:rsidRPr="000B4E71">
        <w:rPr>
          <w:strike/>
        </w:rPr>
        <w:t xml:space="preserve"> und anschliessend mit einer R</w:t>
      </w:r>
      <w:r w:rsidR="00316341" w:rsidRPr="000B4E71">
        <w:rPr>
          <w:strike/>
        </w:rPr>
        <w:t>eferenzspannung verglichen.</w:t>
      </w:r>
    </w:p>
    <w:p w:rsidR="007005AA" w:rsidRPr="001C6EDB" w:rsidRDefault="001C6EDB" w:rsidP="00BC6A36">
      <w:r w:rsidRPr="000B4E71">
        <w:rPr>
          <w:strike/>
        </w:rPr>
        <w:t xml:space="preserve">Um die </w:t>
      </w:r>
      <w:r w:rsidRPr="000B4E71">
        <w:rPr>
          <w:i/>
          <w:strike/>
        </w:rPr>
        <w:t xml:space="preserve">Range </w:t>
      </w:r>
      <w:r w:rsidRPr="000B4E71">
        <w:rPr>
          <w:strike/>
        </w:rPr>
        <w:t>einzustellen (</w:t>
      </w:r>
      <w:r w:rsidR="00714C25" w:rsidRPr="000B4E71">
        <w:rPr>
          <w:strike/>
        </w:rPr>
        <w:t xml:space="preserve">mehr dazu auf Seite </w:t>
      </w:r>
      <w:r w:rsidR="00714C25" w:rsidRPr="000B4E71">
        <w:rPr>
          <w:rFonts w:eastAsiaTheme="minorEastAsia"/>
          <w:strike/>
          <w:noProof/>
          <w:color w:val="00B0F0"/>
          <w:u w:val="single"/>
        </w:rPr>
        <w:fldChar w:fldCharType="begin"/>
      </w:r>
      <w:r w:rsidR="00714C25" w:rsidRPr="000B4E71">
        <w:rPr>
          <w:rFonts w:eastAsiaTheme="minorEastAsia"/>
          <w:strike/>
          <w:noProof/>
          <w:color w:val="00B0F0"/>
          <w:u w:val="single"/>
        </w:rPr>
        <w:instrText xml:space="preserve"> PAGEREF _Ref56436599 \h </w:instrText>
      </w:r>
      <w:r w:rsidR="00714C25" w:rsidRPr="000B4E71">
        <w:rPr>
          <w:rFonts w:eastAsiaTheme="minorEastAsia"/>
          <w:strike/>
          <w:noProof/>
          <w:color w:val="00B0F0"/>
          <w:u w:val="single"/>
        </w:rPr>
      </w:r>
      <w:r w:rsidR="00714C25" w:rsidRPr="000B4E71">
        <w:rPr>
          <w:rFonts w:eastAsiaTheme="minorEastAsia"/>
          <w:strike/>
          <w:noProof/>
          <w:color w:val="00B0F0"/>
          <w:u w:val="single"/>
        </w:rPr>
        <w:fldChar w:fldCharType="separate"/>
      </w:r>
      <w:r w:rsidR="007D4C66">
        <w:rPr>
          <w:rFonts w:eastAsiaTheme="minorEastAsia"/>
          <w:strike/>
          <w:noProof/>
          <w:color w:val="00B0F0"/>
          <w:u w:val="single"/>
        </w:rPr>
        <w:t>3</w:t>
      </w:r>
      <w:r w:rsidR="00714C25" w:rsidRPr="000B4E71">
        <w:rPr>
          <w:rFonts w:eastAsiaTheme="minorEastAsia"/>
          <w:strike/>
          <w:noProof/>
          <w:color w:val="00B0F0"/>
          <w:u w:val="single"/>
        </w:rPr>
        <w:fldChar w:fldCharType="end"/>
      </w:r>
      <w:r w:rsidR="007005AA" w:rsidRPr="000B4E71">
        <w:rPr>
          <w:strike/>
        </w:rPr>
        <w:t>) wurde eine einstellbare Referenzspannung mit einem Potentiometer und Impedanzwandler gewählt</w:t>
      </w:r>
      <w:r w:rsidR="007005AA">
        <w:t>.</w:t>
      </w:r>
    </w:p>
    <w:p w:rsidR="00250CD2" w:rsidRDefault="00316341" w:rsidP="00316341">
      <w:pPr>
        <w:pStyle w:val="berschrift2"/>
      </w:pPr>
      <w:bookmarkStart w:id="15" w:name="_Toc59526804"/>
      <w:r>
        <w:lastRenderedPageBreak/>
        <w:t>Speisung</w:t>
      </w:r>
      <w:bookmarkEnd w:id="15"/>
    </w:p>
    <w:p w:rsidR="00685190" w:rsidRDefault="009D6879" w:rsidP="00250CD2">
      <w:r>
        <w:rPr>
          <w:noProof/>
          <w:lang w:eastAsia="de-CH"/>
        </w:rPr>
        <w:drawing>
          <wp:inline distT="0" distB="0" distL="0" distR="0">
            <wp:extent cx="6120765" cy="318262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Bluetooth.png"/>
                    <pic:cNvPicPr/>
                  </pic:nvPicPr>
                  <pic:blipFill>
                    <a:blip r:embed="rId17">
                      <a:extLst>
                        <a:ext uri="{28A0092B-C50C-407E-A947-70E740481C1C}">
                          <a14:useLocalDpi xmlns:a14="http://schemas.microsoft.com/office/drawing/2010/main" val="0"/>
                        </a:ext>
                      </a:extLst>
                    </a:blip>
                    <a:stretch>
                      <a:fillRect/>
                    </a:stretch>
                  </pic:blipFill>
                  <pic:spPr>
                    <a:xfrm>
                      <a:off x="0" y="0"/>
                      <a:ext cx="6120765" cy="3182620"/>
                    </a:xfrm>
                    <a:prstGeom prst="rect">
                      <a:avLst/>
                    </a:prstGeom>
                  </pic:spPr>
                </pic:pic>
              </a:graphicData>
            </a:graphic>
          </wp:inline>
        </w:drawing>
      </w:r>
    </w:p>
    <w:p w:rsidR="00025C45" w:rsidRDefault="003731A8" w:rsidP="00CB6049">
      <w:pPr>
        <w:rPr>
          <w:strike/>
        </w:rPr>
      </w:pPr>
      <w:r w:rsidRPr="000B4E71">
        <w:rPr>
          <w:strike/>
        </w:rPr>
        <w:t>Um die Speisung einfach und zuverlässig zu gestalten, wurden Festspannungsregler gewählt; Anschluss erfolgt über Bananenbuchsen 4mm.</w:t>
      </w:r>
    </w:p>
    <w:p w:rsidR="00025C45" w:rsidRDefault="00025C45" w:rsidP="00025C45">
      <w:pPr>
        <w:pStyle w:val="berschrift2"/>
      </w:pPr>
      <w:bookmarkStart w:id="16" w:name="_Toc59526805"/>
      <w:r>
        <w:t>Test</w:t>
      </w:r>
      <w:bookmarkEnd w:id="16"/>
    </w:p>
    <w:p w:rsidR="00025C45" w:rsidRPr="00025C45" w:rsidRDefault="00025C45" w:rsidP="00025C45">
      <w:pPr>
        <w:rPr>
          <w:i/>
        </w:rPr>
      </w:pPr>
      <w:r>
        <w:rPr>
          <w:i/>
        </w:rPr>
        <w:t>Test der gesamten Hardware dokumentieren.</w:t>
      </w:r>
    </w:p>
    <w:p w:rsidR="00E3558F" w:rsidRDefault="00E3558F">
      <w:pPr>
        <w:pStyle w:val="berschrift2"/>
      </w:pPr>
      <w:bookmarkStart w:id="17" w:name="_Toc59526806"/>
      <w:r>
        <w:t>Spezifische Funktionen</w:t>
      </w:r>
      <w:bookmarkEnd w:id="17"/>
    </w:p>
    <w:p w:rsidR="008D6258" w:rsidRDefault="0055140F" w:rsidP="008D6258">
      <w:pPr>
        <w:pStyle w:val="berschrift3"/>
      </w:pPr>
      <w:bookmarkStart w:id="18" w:name="_Ref56423966"/>
      <w:bookmarkStart w:id="19" w:name="_Toc59526807"/>
      <w:r>
        <w:t>Simulation des Sensors</w:t>
      </w:r>
      <w:bookmarkEnd w:id="18"/>
      <w:bookmarkEnd w:id="19"/>
    </w:p>
    <w:p w:rsidR="00371ACD" w:rsidRPr="007B4E72" w:rsidRDefault="00666784" w:rsidP="0037238D">
      <w:pPr>
        <w:jc w:val="both"/>
      </w:pPr>
      <w:r>
        <w:t xml:space="preserve">Die Impulsdauer ist </w:t>
      </w:r>
      <w:r w:rsidR="00E66C4E">
        <w:t xml:space="preserve">mit dem </w:t>
      </w:r>
      <w:proofErr w:type="spellStart"/>
      <w:r w:rsidR="00E66C4E">
        <w:t>Trimmer</w:t>
      </w:r>
      <w:proofErr w:type="spellEnd"/>
      <w:r w:rsidR="00E66C4E">
        <w:t xml:space="preserve"> </w:t>
      </w:r>
      <m:oMath>
        <m:r>
          <w:rPr>
            <w:rFonts w:ascii="Cambria Math" w:hAnsi="Cambria Math"/>
          </w:rPr>
          <m:t>R11</m:t>
        </m:r>
      </m:oMath>
      <w:r w:rsidR="00E66C4E">
        <w:rPr>
          <w:rFonts w:eastAsiaTheme="minorEastAsia"/>
        </w:rPr>
        <w:t xml:space="preserve"> </w:t>
      </w:r>
      <w:r>
        <w:t xml:space="preserve">zwischen </w:t>
      </w:r>
      <m:oMath>
        <m:r>
          <w:rPr>
            <w:rFonts w:ascii="Cambria Math" w:hAnsi="Cambria Math"/>
          </w:rPr>
          <m:t>30us</m:t>
        </m:r>
      </m:oMath>
      <w:r>
        <w:rPr>
          <w:rFonts w:eastAsiaTheme="minorEastAsia"/>
        </w:rPr>
        <w:t xml:space="preserve"> u</w:t>
      </w:r>
      <w:proofErr w:type="spellStart"/>
      <w:r>
        <w:rPr>
          <w:rFonts w:eastAsiaTheme="minorEastAsia"/>
        </w:rPr>
        <w:t>nd</w:t>
      </w:r>
      <w:proofErr w:type="spellEnd"/>
      <w:r>
        <w:rPr>
          <w:rFonts w:eastAsiaTheme="minorEastAsia"/>
        </w:rPr>
        <w:t xml:space="preserve"> </w:t>
      </w:r>
      <m:oMath>
        <m:r>
          <w:rPr>
            <w:rFonts w:ascii="Cambria Math" w:eastAsiaTheme="minorEastAsia" w:hAnsi="Cambria Math"/>
          </w:rPr>
          <m:t>5ms</m:t>
        </m:r>
      </m:oMath>
      <w:r>
        <w:rPr>
          <w:rFonts w:eastAsiaTheme="minorEastAsia"/>
        </w:rPr>
        <w:t xml:space="preserve"> einstellbar; das heisst, eine Entfernung von </w:t>
      </w:r>
      <m:oMath>
        <m:r>
          <w:rPr>
            <w:rFonts w:ascii="Cambria Math" w:eastAsiaTheme="minorEastAsia" w:hAnsi="Cambria Math"/>
          </w:rPr>
          <m:t>~0.5cm</m:t>
        </m:r>
      </m:oMath>
      <w:r>
        <w:rPr>
          <w:rFonts w:eastAsiaTheme="minorEastAsia"/>
        </w:rPr>
        <w:t xml:space="preserve"> bis </w:t>
      </w:r>
      <m:oMath>
        <m:r>
          <w:rPr>
            <w:rFonts w:ascii="Cambria Math" w:eastAsiaTheme="minorEastAsia" w:hAnsi="Cambria Math"/>
          </w:rPr>
          <m:t>~85cm</m:t>
        </m:r>
      </m:oMath>
      <w:r>
        <w:rPr>
          <w:rFonts w:eastAsiaTheme="minorEastAsia"/>
        </w:rPr>
        <w:t xml:space="preserve"> ist simulierbar.</w:t>
      </w:r>
    </w:p>
    <w:p w:rsidR="00E2020F" w:rsidRDefault="00E2020F" w:rsidP="008D6258">
      <w:pPr>
        <w:pStyle w:val="berschrift3"/>
      </w:pPr>
      <w:bookmarkStart w:id="20" w:name="_Toc59526808"/>
      <w:bookmarkStart w:id="21" w:name="_Ref56436599"/>
      <w:r>
        <w:t>Feinjustierung am Pulsgenerator</w:t>
      </w:r>
      <w:bookmarkEnd w:id="20"/>
    </w:p>
    <w:p w:rsidR="00E2020F" w:rsidRPr="00E2020F" w:rsidRDefault="00E2020F" w:rsidP="005430FA">
      <w:pPr>
        <w:jc w:val="both"/>
      </w:pPr>
      <w:r>
        <w:t xml:space="preserve">An den beiden Potentiometer </w:t>
      </w:r>
      <m:oMath>
        <m:r>
          <w:rPr>
            <w:rFonts w:ascii="Cambria Math" w:hAnsi="Cambria Math"/>
          </w:rPr>
          <m:t>R6</m:t>
        </m:r>
      </m:oMath>
      <w:r>
        <w:rPr>
          <w:rFonts w:eastAsiaTheme="minorEastAsia"/>
        </w:rPr>
        <w:t xml:space="preserve"> und </w:t>
      </w:r>
      <m:oMath>
        <m:r>
          <w:rPr>
            <w:rFonts w:ascii="Cambria Math" w:eastAsiaTheme="minorEastAsia" w:hAnsi="Cambria Math"/>
          </w:rPr>
          <m:t>R3</m:t>
        </m:r>
      </m:oMath>
      <w:r>
        <w:rPr>
          <w:rFonts w:eastAsiaTheme="minorEastAsia"/>
        </w:rPr>
        <w:t xml:space="preserve"> </w:t>
      </w:r>
      <w:r w:rsidR="0048257B">
        <w:rPr>
          <w:rFonts w:eastAsiaTheme="minorEastAsia"/>
        </w:rPr>
        <w:t xml:space="preserve">werden jeweils die Impuls- und Pausendauer eingestellt; diese kann zwischen </w:t>
      </w:r>
      <m:oMath>
        <m:r>
          <w:rPr>
            <w:rFonts w:ascii="Cambria Math" w:eastAsiaTheme="minorEastAsia" w:hAnsi="Cambria Math"/>
          </w:rPr>
          <m:t>37Hz</m:t>
        </m:r>
      </m:oMath>
      <w:r w:rsidR="0048257B">
        <w:rPr>
          <w:rFonts w:eastAsiaTheme="minorEastAsia"/>
        </w:rPr>
        <w:t xml:space="preserve"> und </w:t>
      </w:r>
      <m:oMath>
        <m:r>
          <w:rPr>
            <w:rFonts w:ascii="Cambria Math" w:eastAsiaTheme="minorEastAsia" w:hAnsi="Cambria Math"/>
          </w:rPr>
          <m:t>&gt;50Hz</m:t>
        </m:r>
      </m:oMath>
      <w:r w:rsidR="0048257B">
        <w:rPr>
          <w:rFonts w:eastAsiaTheme="minorEastAsia"/>
        </w:rPr>
        <w:t xml:space="preserve"> eingestellt werden, wobei </w:t>
      </w:r>
      <m:oMath>
        <m:r>
          <w:rPr>
            <w:rFonts w:ascii="Cambria Math" w:eastAsiaTheme="minorEastAsia" w:hAnsi="Cambria Math"/>
          </w:rPr>
          <m:t>50Hz</m:t>
        </m:r>
      </m:oMath>
      <w:r w:rsidR="0048257B">
        <w:rPr>
          <w:rFonts w:eastAsiaTheme="minorEastAsia"/>
        </w:rPr>
        <w:t xml:space="preserve"> die höchste Frequenz ist mit der der Sensor arbeiten kann.</w:t>
      </w:r>
      <w:r w:rsidR="005430FA">
        <w:rPr>
          <w:rFonts w:eastAsiaTheme="minorEastAsia"/>
        </w:rPr>
        <w:t xml:space="preserve"> </w:t>
      </w:r>
      <w:r w:rsidR="00AE1431">
        <w:rPr>
          <w:rFonts w:eastAsiaTheme="minorEastAsia"/>
        </w:rPr>
        <w:t xml:space="preserve">Wie schon auf Seite </w:t>
      </w:r>
      <w:r w:rsidR="006A6FEB" w:rsidRPr="00130017">
        <w:rPr>
          <w:rFonts w:eastAsiaTheme="minorEastAsia"/>
          <w:noProof/>
          <w:color w:val="00B0F0"/>
          <w:u w:val="single"/>
        </w:rPr>
        <w:fldChar w:fldCharType="begin"/>
      </w:r>
      <w:r w:rsidR="006A6FEB" w:rsidRPr="00130017">
        <w:rPr>
          <w:rFonts w:eastAsiaTheme="minorEastAsia"/>
          <w:noProof/>
          <w:color w:val="00B0F0"/>
          <w:u w:val="single"/>
        </w:rPr>
        <w:instrText xml:space="preserve"> PAGEREF _Ref56503238 \h </w:instrText>
      </w:r>
      <w:r w:rsidR="006A6FEB" w:rsidRPr="00130017">
        <w:rPr>
          <w:rFonts w:eastAsiaTheme="minorEastAsia"/>
          <w:noProof/>
          <w:color w:val="00B0F0"/>
          <w:u w:val="single"/>
        </w:rPr>
      </w:r>
      <w:r w:rsidR="006A6FEB" w:rsidRPr="00130017">
        <w:rPr>
          <w:rFonts w:eastAsiaTheme="minorEastAsia"/>
          <w:noProof/>
          <w:color w:val="00B0F0"/>
          <w:u w:val="single"/>
        </w:rPr>
        <w:fldChar w:fldCharType="separate"/>
      </w:r>
      <w:r w:rsidR="007D4C66">
        <w:rPr>
          <w:rFonts w:eastAsiaTheme="minorEastAsia"/>
          <w:noProof/>
          <w:color w:val="00B0F0"/>
          <w:u w:val="single"/>
        </w:rPr>
        <w:t>3</w:t>
      </w:r>
      <w:r w:rsidR="006A6FEB" w:rsidRPr="00130017">
        <w:rPr>
          <w:rFonts w:eastAsiaTheme="minorEastAsia"/>
          <w:noProof/>
          <w:color w:val="00B0F0"/>
          <w:u w:val="single"/>
        </w:rPr>
        <w:fldChar w:fldCharType="end"/>
      </w:r>
      <w:r w:rsidR="00CD5CAC">
        <w:rPr>
          <w:rFonts w:eastAsiaTheme="minorEastAsia"/>
        </w:rPr>
        <w:t xml:space="preserve"> </w:t>
      </w:r>
      <w:r w:rsidR="00130017">
        <w:rPr>
          <w:rFonts w:eastAsiaTheme="minorEastAsia"/>
        </w:rPr>
        <w:t>kurz erwähnt</w:t>
      </w:r>
      <w:r w:rsidR="00F624F0">
        <w:rPr>
          <w:rFonts w:eastAsiaTheme="minorEastAsia"/>
        </w:rPr>
        <w:t xml:space="preserve">, sollte </w:t>
      </w:r>
      <m:oMath>
        <m:r>
          <w:rPr>
            <w:rFonts w:ascii="Cambria Math" w:eastAsiaTheme="minorEastAsia" w:hAnsi="Cambria Math"/>
          </w:rPr>
          <m:t>45Hz</m:t>
        </m:r>
      </m:oMath>
      <w:r w:rsidR="00F624F0">
        <w:rPr>
          <w:rFonts w:eastAsiaTheme="minorEastAsia"/>
        </w:rPr>
        <w:t xml:space="preserve"> als Obergrenze gewählt werden.</w:t>
      </w:r>
    </w:p>
    <w:p w:rsidR="008D6258" w:rsidRDefault="00B13E95" w:rsidP="008D6258">
      <w:pPr>
        <w:pStyle w:val="berschrift3"/>
      </w:pPr>
      <w:bookmarkStart w:id="22" w:name="_Toc59526809"/>
      <w:r>
        <w:t>Die Range</w:t>
      </w:r>
      <w:bookmarkEnd w:id="21"/>
      <w:bookmarkEnd w:id="22"/>
    </w:p>
    <w:p w:rsidR="00E2020F" w:rsidRPr="00E2020F" w:rsidRDefault="00B13E95" w:rsidP="00E2020F">
      <w:pPr>
        <w:jc w:val="both"/>
        <w:rPr>
          <w:rFonts w:eastAsiaTheme="minorEastAsia"/>
        </w:rPr>
      </w:pPr>
      <w:r>
        <w:t xml:space="preserve">Am Potentiometer </w:t>
      </w:r>
      <m:oMath>
        <m:r>
          <w:rPr>
            <w:rFonts w:ascii="Cambria Math" w:hAnsi="Cambria Math"/>
          </w:rPr>
          <m:t>R17</m:t>
        </m:r>
      </m:oMath>
      <w:r>
        <w:t xml:space="preserve"> wird die Referenzspannung eingestellt, ein beliebiger Wert von </w:t>
      </w:r>
      <m:oMath>
        <m:r>
          <w:rPr>
            <w:rFonts w:ascii="Cambria Math" w:hAnsi="Cambria Math"/>
          </w:rPr>
          <m:t>0V</m:t>
        </m:r>
      </m:oMath>
      <w:r>
        <w:rPr>
          <w:rFonts w:eastAsiaTheme="minorEastAsia"/>
        </w:rPr>
        <w:t xml:space="preserve"> zu </w:t>
      </w:r>
      <m:oMath>
        <m:r>
          <w:rPr>
            <w:rFonts w:ascii="Cambria Math" w:eastAsiaTheme="minorEastAsia" w:hAnsi="Cambria Math"/>
          </w:rPr>
          <m:t>5V</m:t>
        </m:r>
      </m:oMath>
      <w:r w:rsidR="009306E2">
        <w:rPr>
          <w:rFonts w:eastAsiaTheme="minorEastAsia"/>
        </w:rPr>
        <w:t xml:space="preserve"> ist wählbar</w:t>
      </w:r>
      <w:r w:rsidR="008C1B58">
        <w:rPr>
          <w:rFonts w:eastAsiaTheme="minorEastAsia"/>
        </w:rPr>
        <w:t xml:space="preserve">. Dadurch können die Schwellen, welche erreicht werden müssen, um einzelne Balken leuchten zu lassen, verändert werden. Folglich ist es möglich konkret nur </w:t>
      </w:r>
      <w:r w:rsidR="00EA4A2C">
        <w:rPr>
          <w:rFonts w:eastAsiaTheme="minorEastAsia"/>
        </w:rPr>
        <w:t xml:space="preserve">einen gewünschten Bereich zu messen resp. Anzuzeigen. </w:t>
      </w:r>
    </w:p>
    <w:p w:rsidR="00B36924" w:rsidRDefault="00B36924" w:rsidP="00B36924">
      <w:pPr>
        <w:pStyle w:val="berschrift4"/>
      </w:pPr>
      <w:r>
        <w:t>Beispiel:</w:t>
      </w:r>
    </w:p>
    <w:p w:rsidR="00E96AA3" w:rsidRDefault="00B36924" w:rsidP="003B03FA">
      <w:pPr>
        <w:tabs>
          <w:tab w:val="left" w:pos="993"/>
        </w:tabs>
        <w:jc w:val="both"/>
        <w:rPr>
          <w:rFonts w:eastAsiaTheme="minorEastAsia"/>
        </w:rPr>
      </w:pPr>
      <w:r>
        <w:lastRenderedPageBreak/>
        <w:t xml:space="preserve">Wenn ein Gegenstand </w:t>
      </w:r>
      <m:oMath>
        <m:r>
          <w:rPr>
            <w:rFonts w:ascii="Cambria Math" w:hAnsi="Cambria Math"/>
          </w:rPr>
          <m:t>50cm</m:t>
        </m:r>
      </m:oMath>
      <w:r>
        <w:t xml:space="preserve"> entfernt vom Sensor positioniert wird, kann das Potentiometer </w:t>
      </w:r>
      <m:oMath>
        <m:r>
          <w:rPr>
            <w:rFonts w:ascii="Cambria Math" w:hAnsi="Cambria Math"/>
          </w:rPr>
          <m:t>R17</m:t>
        </m:r>
      </m:oMath>
      <w:r>
        <w:rPr>
          <w:rFonts w:eastAsiaTheme="minorEastAsia"/>
        </w:rPr>
        <w:t xml:space="preserve"> so eingestellt werden, dass die Balkenanzeige </w:t>
      </w:r>
      <w:r w:rsidR="00851A9D">
        <w:rPr>
          <w:rFonts w:eastAsiaTheme="minorEastAsia"/>
        </w:rPr>
        <w:t>das</w:t>
      </w:r>
      <w:r>
        <w:rPr>
          <w:rFonts w:eastAsiaTheme="minorEastAsia"/>
        </w:rPr>
        <w:t xml:space="preserve"> Maximum anzeigt</w:t>
      </w:r>
      <w:r w:rsidR="00851A9D">
        <w:rPr>
          <w:rFonts w:eastAsiaTheme="minorEastAsia"/>
        </w:rPr>
        <w:t xml:space="preserve"> – alle Balken leuchten –, nun entspricht ein Balken (bis auf den letzten) einer Entfernung von </w:t>
      </w:r>
      <m:oMath>
        <m:r>
          <w:rPr>
            <w:rFonts w:ascii="Cambria Math" w:eastAsiaTheme="minorEastAsia" w:hAnsi="Cambria Math"/>
          </w:rPr>
          <m:t>~5.45cm</m:t>
        </m:r>
      </m:oMath>
      <w:r w:rsidR="005324A6">
        <w:rPr>
          <w:rFonts w:eastAsiaTheme="minorEastAsia"/>
        </w:rPr>
        <w:t>. Der letzte entsp</w:t>
      </w:r>
      <w:proofErr w:type="spellStart"/>
      <w:r w:rsidR="005324A6">
        <w:rPr>
          <w:rFonts w:eastAsiaTheme="minorEastAsia"/>
        </w:rPr>
        <w:t>richt</w:t>
      </w:r>
      <w:proofErr w:type="spellEnd"/>
      <w:r w:rsidR="005324A6">
        <w:rPr>
          <w:rFonts w:eastAsiaTheme="minorEastAsia"/>
        </w:rPr>
        <w:t xml:space="preserve"> </w:t>
      </w:r>
      <m:oMath>
        <m:r>
          <w:rPr>
            <w:rFonts w:ascii="Cambria Math" w:eastAsiaTheme="minorEastAsia" w:hAnsi="Cambria Math"/>
          </w:rPr>
          <m:t>~1cm</m:t>
        </m:r>
      </m:oMath>
      <w:r w:rsidR="005324A6">
        <w:rPr>
          <w:rFonts w:eastAsiaTheme="minorEastAsia"/>
        </w:rPr>
        <w:t>.</w:t>
      </w:r>
    </w:p>
    <w:p w:rsidR="003C3977" w:rsidRDefault="00E96AA3">
      <w:pPr>
        <w:spacing w:after="160" w:line="259" w:lineRule="auto"/>
        <w:rPr>
          <w:rFonts w:eastAsiaTheme="minorEastAsia"/>
        </w:rPr>
      </w:pPr>
      <w:r>
        <w:rPr>
          <w:rFonts w:eastAsiaTheme="minorEastAsia"/>
        </w:rPr>
        <w:br w:type="page"/>
      </w:r>
    </w:p>
    <w:p w:rsidR="003C3977" w:rsidRDefault="003C3977" w:rsidP="003C3977">
      <w:pPr>
        <w:pStyle w:val="berschrift1"/>
        <w:rPr>
          <w:rFonts w:eastAsiaTheme="minorEastAsia"/>
        </w:rPr>
      </w:pPr>
      <w:r>
        <w:rPr>
          <w:rFonts w:eastAsiaTheme="minorEastAsia"/>
        </w:rPr>
        <w:lastRenderedPageBreak/>
        <w:t>Eingesetzte Technologien</w:t>
      </w:r>
    </w:p>
    <w:p w:rsidR="003C3977" w:rsidRDefault="00365395" w:rsidP="008530E6">
      <w:pPr>
        <w:jc w:val="both"/>
      </w:pPr>
      <w:r>
        <w:t>D</w:t>
      </w:r>
      <w:r w:rsidR="008530E6">
        <w:t>ie</w:t>
      </w:r>
      <w:r>
        <w:t xml:space="preserve"> unten aufgeführten Technologien haben </w:t>
      </w:r>
      <w:r w:rsidR="008530E6">
        <w:t>jeweils mehr oder minder eine interessante Geschichte, die es Wert ist erzählt zu werden. Denn bei genauerem Hinschauen, fällt auf, dass sie oft den gleichen Ursprung haben und sich gar nicht so voneinander unterscheiden wie man meinen könnte. Nebst dem historischen A</w:t>
      </w:r>
      <w:r w:rsidR="00B5347F">
        <w:t>spekt sind für den Techniker aber vor allem die Anwendungsgebiete relevanter.</w:t>
      </w:r>
      <w:bookmarkStart w:id="23" w:name="_GoBack"/>
      <w:bookmarkEnd w:id="23"/>
    </w:p>
    <w:p w:rsidR="003C3977" w:rsidRDefault="003C3977" w:rsidP="003C3977">
      <w:pPr>
        <w:pStyle w:val="berschrift2"/>
        <w:rPr>
          <w:rFonts w:eastAsiaTheme="minorEastAsia"/>
        </w:rPr>
      </w:pPr>
      <w:r>
        <w:rPr>
          <w:rFonts w:eastAsiaTheme="minorEastAsia"/>
        </w:rPr>
        <w:t>Bluetooth</w:t>
      </w:r>
    </w:p>
    <w:p w:rsidR="003C3977" w:rsidRDefault="003C3977" w:rsidP="003C3977"/>
    <w:p w:rsidR="003C3977" w:rsidRDefault="003C3977" w:rsidP="003C3977">
      <w:pPr>
        <w:pStyle w:val="berschrift2"/>
        <w:rPr>
          <w:rFonts w:eastAsiaTheme="minorEastAsia"/>
        </w:rPr>
      </w:pPr>
      <w:r>
        <w:rPr>
          <w:rFonts w:eastAsiaTheme="minorEastAsia"/>
        </w:rPr>
        <w:t>W-LAN</w:t>
      </w:r>
    </w:p>
    <w:p w:rsidR="003C3977" w:rsidRDefault="0009617E" w:rsidP="003C3977">
      <w:r>
        <w:t>Die Idee eines drahtlosen Netzwerks kam schon in der Zeit des zweiten W</w:t>
      </w:r>
      <w:r w:rsidR="00410B57">
        <w:t>eltkriegs auf.</w:t>
      </w:r>
      <w:r>
        <w:t xml:space="preserve"> </w:t>
      </w:r>
      <w:r w:rsidR="00410B57">
        <w:t>I</w:t>
      </w:r>
      <w:r>
        <w:t>nter</w:t>
      </w:r>
      <w:r w:rsidR="00410B57">
        <w:t>essanterweise aber nicht, wie sich vermuten lässt, aufgrund militärischem Interesse.</w:t>
      </w:r>
      <w:r w:rsidR="00410B57">
        <w:br/>
        <w:t xml:space="preserve">Die Schauspielerin Hedy </w:t>
      </w:r>
      <w:proofErr w:type="spellStart"/>
      <w:r w:rsidR="00410B57">
        <w:t>Lamarr</w:t>
      </w:r>
      <w:proofErr w:type="spellEnd"/>
      <w:r w:rsidR="00410B57">
        <w:t xml:space="preserve"> und der Musiker George Antheil suchten eine Möglichkeit um 16 selbstspielende K</w:t>
      </w:r>
      <w:r w:rsidR="0004704C">
        <w:t>laviere per Funk synchron mit einem Film spielen zu lassen. Sie arbeiteten einige Monate an einer Idee, welche später «</w:t>
      </w:r>
      <w:proofErr w:type="spellStart"/>
      <w:r w:rsidR="0004704C" w:rsidRPr="0004704C">
        <w:t>Frequency</w:t>
      </w:r>
      <w:proofErr w:type="spellEnd"/>
      <w:r w:rsidR="0004704C" w:rsidRPr="0004704C">
        <w:t xml:space="preserve"> </w:t>
      </w:r>
      <w:proofErr w:type="spellStart"/>
      <w:r w:rsidR="0004704C" w:rsidRPr="0004704C">
        <w:t>Hopping</w:t>
      </w:r>
      <w:proofErr w:type="spellEnd"/>
      <w:r w:rsidR="0004704C">
        <w:t>», zu Deutsch Frequenzsprungverfahren genannt wurde. D</w:t>
      </w:r>
      <w:r w:rsidR="0067003E">
        <w:t xml:space="preserve">iese Technik wird heute noch bei Bluetooth und wurde </w:t>
      </w:r>
    </w:p>
    <w:p w:rsidR="003C3977" w:rsidRDefault="003C3977" w:rsidP="003C3977">
      <w:pPr>
        <w:pStyle w:val="berschrift2"/>
        <w:rPr>
          <w:rFonts w:eastAsiaTheme="minorEastAsia"/>
        </w:rPr>
      </w:pPr>
      <w:r>
        <w:rPr>
          <w:rFonts w:eastAsiaTheme="minorEastAsia"/>
        </w:rPr>
        <w:t>Funktechnik</w:t>
      </w:r>
    </w:p>
    <w:p w:rsidR="003C3977" w:rsidRDefault="003C3977" w:rsidP="003C3977"/>
    <w:p w:rsidR="003C3977" w:rsidRDefault="003C3977" w:rsidP="003C3977">
      <w:pPr>
        <w:pStyle w:val="berschrift2"/>
        <w:rPr>
          <w:rFonts w:eastAsiaTheme="minorEastAsia"/>
        </w:rPr>
      </w:pPr>
      <w:r>
        <w:rPr>
          <w:rFonts w:eastAsiaTheme="minorEastAsia"/>
        </w:rPr>
        <w:t>Infrarotstrahlung</w:t>
      </w:r>
    </w:p>
    <w:p w:rsidR="003C3977" w:rsidRDefault="003C3977" w:rsidP="003C3977"/>
    <w:p w:rsidR="003C3977" w:rsidRDefault="003C3977" w:rsidP="003C3977">
      <w:r>
        <w:br w:type="page"/>
      </w:r>
    </w:p>
    <w:p w:rsidR="00E96AA3" w:rsidRDefault="00E96AA3">
      <w:pPr>
        <w:spacing w:after="160" w:line="259" w:lineRule="auto"/>
        <w:rPr>
          <w:rFonts w:eastAsiaTheme="minorEastAsia"/>
        </w:rPr>
      </w:pPr>
    </w:p>
    <w:p w:rsidR="007E305F" w:rsidRDefault="007E305F" w:rsidP="00696CD4">
      <w:pPr>
        <w:pStyle w:val="berschrift1ohneAbstnde"/>
      </w:pPr>
      <w:bookmarkStart w:id="24" w:name="_Toc59526810"/>
      <w:r>
        <w:t>Schlussbetrachtung</w:t>
      </w:r>
      <w:bookmarkEnd w:id="24"/>
    </w:p>
    <w:p w:rsidR="0038210D" w:rsidRDefault="007E305F" w:rsidP="00E62A85">
      <w:pPr>
        <w:pStyle w:val="berschrift2ohneabstnde"/>
      </w:pPr>
      <w:bookmarkStart w:id="25" w:name="_Toc59526811"/>
      <w:r>
        <w:t>Resultat der Arbeit</w:t>
      </w:r>
      <w:bookmarkEnd w:id="25"/>
    </w:p>
    <w:p w:rsidR="00EA453A" w:rsidRPr="00EA453A" w:rsidRDefault="00EA453A" w:rsidP="00481A37">
      <w:pPr>
        <w:rPr>
          <w:i/>
        </w:rPr>
      </w:pPr>
      <w:r>
        <w:rPr>
          <w:i/>
        </w:rPr>
        <w:t xml:space="preserve">Gemessene Resultate mit dem Pflichtenheft vergleichen </w:t>
      </w:r>
      <w:r w:rsidR="00481A37">
        <w:rPr>
          <w:i/>
        </w:rPr>
        <w:t>und Fehler/Abweichungen beschreiben.</w:t>
      </w:r>
      <w:r w:rsidR="00481A37">
        <w:rPr>
          <w:i/>
        </w:rPr>
        <w:br/>
        <w:t>Insgesamt eine kritische Beurteilung der Arbeit und eine Zusammenfassung der Resultate.</w:t>
      </w:r>
      <w:r w:rsidR="00481A37">
        <w:rPr>
          <w:i/>
        </w:rPr>
        <w:br/>
        <w:t>Was ist erledigt und was bleibt offen.</w:t>
      </w:r>
      <w:r w:rsidR="00481A37">
        <w:rPr>
          <w:i/>
        </w:rPr>
        <w:br/>
        <w:t>Empfehlungen für weiteres Vorgehen (offene Punkte Pflichtenheft, zusätzliche Möglichkeiten)</w:t>
      </w:r>
    </w:p>
    <w:p w:rsidR="00025107" w:rsidRPr="00E62A85" w:rsidRDefault="00EE56FF" w:rsidP="00EE56FF">
      <w:pPr>
        <w:jc w:val="both"/>
      </w:pPr>
      <w:r w:rsidRPr="00EA453A">
        <w:rPr>
          <w:strike/>
        </w:rPr>
        <w:t xml:space="preserve">Das PCB funktioniert nicht genau wie es gedacht war; das heisst, der Sensor reagiert nur auf grosse ebene Flächen, Hände erkennt er so gut wie nie und mit Menschen hat er auch Probleme. </w:t>
      </w:r>
      <w:r w:rsidR="00813416" w:rsidRPr="00EA453A">
        <w:rPr>
          <w:strike/>
        </w:rPr>
        <w:t xml:space="preserve">Schlussendlich </w:t>
      </w:r>
      <w:r w:rsidR="00DD3369" w:rsidRPr="00EA453A">
        <w:rPr>
          <w:strike/>
        </w:rPr>
        <w:t>ist die Leiterplatte aber ihrer Idee gerecht geworden, nur gewisse Unsicherheiten und Dinge, welche optimiert werden können sind vorhanden.</w:t>
      </w:r>
      <w:r w:rsidR="006636D6" w:rsidRPr="00EA453A">
        <w:rPr>
          <w:strike/>
        </w:rPr>
        <w:t xml:space="preserve"> D</w:t>
      </w:r>
      <w:r w:rsidR="0038210D" w:rsidRPr="00EA453A">
        <w:rPr>
          <w:strike/>
        </w:rPr>
        <w:t>ie</w:t>
      </w:r>
      <w:r w:rsidR="00FF2295" w:rsidRPr="00EA453A">
        <w:rPr>
          <w:strike/>
        </w:rPr>
        <w:t xml:space="preserve"> </w:t>
      </w:r>
      <w:r w:rsidR="0038210D" w:rsidRPr="00EA453A">
        <w:rPr>
          <w:strike/>
        </w:rPr>
        <w:t>d</w:t>
      </w:r>
      <w:r w:rsidR="00FF2295" w:rsidRPr="00EA453A">
        <w:rPr>
          <w:strike/>
        </w:rPr>
        <w:t xml:space="preserve">ritte </w:t>
      </w:r>
      <w:r w:rsidR="0038210D" w:rsidRPr="00EA453A">
        <w:rPr>
          <w:strike/>
        </w:rPr>
        <w:t xml:space="preserve">Version </w:t>
      </w:r>
      <w:r w:rsidR="00FF2295" w:rsidRPr="00EA453A">
        <w:rPr>
          <w:strike/>
        </w:rPr>
        <w:t xml:space="preserve">ist in </w:t>
      </w:r>
      <w:r w:rsidR="00785A68" w:rsidRPr="00EA453A">
        <w:rPr>
          <w:strike/>
        </w:rPr>
        <w:t>Fertigung und die vierte ist schon definitiv aber noch nicht in Planung.</w:t>
      </w:r>
      <w:r w:rsidR="00BB72A0" w:rsidRPr="00EA453A">
        <w:rPr>
          <w:strike/>
        </w:rPr>
        <w:t xml:space="preserve"> </w:t>
      </w:r>
      <w:r w:rsidR="00522980" w:rsidRPr="00EA453A">
        <w:rPr>
          <w:strike/>
        </w:rPr>
        <w:t xml:space="preserve">Im </w:t>
      </w:r>
      <w:r w:rsidR="007A1611" w:rsidRPr="00EA453A">
        <w:rPr>
          <w:strike/>
        </w:rPr>
        <w:t xml:space="preserve">PCB müssen neu dazugekommene Testpunkte </w:t>
      </w:r>
      <w:r w:rsidR="004F292A" w:rsidRPr="00EA453A">
        <w:rPr>
          <w:strike/>
        </w:rPr>
        <w:t xml:space="preserve">ergänzt </w:t>
      </w:r>
      <w:r w:rsidR="007A1611" w:rsidRPr="00EA453A">
        <w:rPr>
          <w:strike/>
        </w:rPr>
        <w:t xml:space="preserve">und </w:t>
      </w:r>
      <w:r w:rsidR="004F292A" w:rsidRPr="00EA453A">
        <w:rPr>
          <w:strike/>
        </w:rPr>
        <w:t>Designatoren</w:t>
      </w:r>
      <w:r w:rsidR="007A1611" w:rsidRPr="00EA453A">
        <w:rPr>
          <w:strike/>
        </w:rPr>
        <w:t xml:space="preserve"> aus Gründen der L</w:t>
      </w:r>
      <w:r w:rsidR="004F292A" w:rsidRPr="00EA453A">
        <w:rPr>
          <w:strike/>
        </w:rPr>
        <w:t xml:space="preserve">eserlichkeit </w:t>
      </w:r>
      <w:r w:rsidR="007A1611" w:rsidRPr="00EA453A">
        <w:rPr>
          <w:strike/>
        </w:rPr>
        <w:t>angepasst werden</w:t>
      </w:r>
      <w:r w:rsidR="007A1611">
        <w:t>.</w:t>
      </w:r>
    </w:p>
    <w:p w:rsidR="007E305F" w:rsidRDefault="007E305F" w:rsidP="007E305F">
      <w:pPr>
        <w:pStyle w:val="berschrift2"/>
      </w:pPr>
      <w:bookmarkStart w:id="26" w:name="_Toc59526812"/>
      <w:r>
        <w:t>Persönliches Fazit</w:t>
      </w:r>
      <w:bookmarkEnd w:id="26"/>
    </w:p>
    <w:p w:rsidR="00E96AA3" w:rsidRPr="00E96AA3" w:rsidRDefault="00E96AA3" w:rsidP="00E96AA3">
      <w:pPr>
        <w:spacing w:after="160" w:line="259" w:lineRule="auto"/>
        <w:rPr>
          <w:i/>
        </w:rPr>
      </w:pPr>
      <w:r>
        <w:rPr>
          <w:i/>
        </w:rPr>
        <w:t>Bist du zufrieden mit dem Produkt?</w:t>
      </w:r>
      <w:r>
        <w:rPr>
          <w:i/>
        </w:rPr>
        <w:br/>
        <w:t>Welche Fähigkeiten konntest einsetzen und was bereitete dir Probleme?</w:t>
      </w:r>
      <w:r>
        <w:rPr>
          <w:i/>
        </w:rPr>
        <w:br/>
        <w:t>Was hast du gelernt und was würdest du in Zukunft anders machen?</w:t>
      </w:r>
    </w:p>
    <w:p w:rsidR="004D1EFD" w:rsidRDefault="002957A5" w:rsidP="00EE56FF">
      <w:pPr>
        <w:spacing w:after="160" w:line="259" w:lineRule="auto"/>
        <w:jc w:val="both"/>
        <w:rPr>
          <w:strike/>
        </w:rPr>
      </w:pPr>
      <w:r w:rsidRPr="00E96AA3">
        <w:rPr>
          <w:strike/>
        </w:rPr>
        <w:t>Bei diesem Projekt konnte ich wirklich sehr viel lernen; mehr methodisches als fachliches.</w:t>
      </w:r>
      <w:r w:rsidRPr="00E96AA3">
        <w:rPr>
          <w:strike/>
        </w:rPr>
        <w:br/>
        <w:t>Das fachliche Wissen konnte ich</w:t>
      </w:r>
      <w:r w:rsidR="00603475" w:rsidRPr="00E96AA3">
        <w:rPr>
          <w:strike/>
        </w:rPr>
        <w:t xml:space="preserve"> </w:t>
      </w:r>
      <w:r w:rsidRPr="00E96AA3">
        <w:rPr>
          <w:strike/>
        </w:rPr>
        <w:t>vertiefen und ausbauen, bis auf das Halteglied ist nichts neues vorgekommen</w:t>
      </w:r>
      <w:r w:rsidR="00C91258" w:rsidRPr="00E96AA3">
        <w:rPr>
          <w:strike/>
        </w:rPr>
        <w:t>, dennoch bek</w:t>
      </w:r>
      <w:r w:rsidR="00134E69" w:rsidRPr="00E96AA3">
        <w:rPr>
          <w:strike/>
        </w:rPr>
        <w:t>am ich von den schon bekannten G</w:t>
      </w:r>
      <w:r w:rsidR="00C91258" w:rsidRPr="00E96AA3">
        <w:rPr>
          <w:strike/>
        </w:rPr>
        <w:t>ebieten ein T</w:t>
      </w:r>
      <w:r w:rsidR="008A7082" w:rsidRPr="00E96AA3">
        <w:rPr>
          <w:strike/>
        </w:rPr>
        <w:t>iefenverständnis.</w:t>
      </w:r>
      <w:r w:rsidR="00665838" w:rsidRPr="00E96AA3">
        <w:rPr>
          <w:strike/>
        </w:rPr>
        <w:br/>
        <w:t xml:space="preserve">Die Entwicklung hat </w:t>
      </w:r>
      <w:r w:rsidR="00134E69" w:rsidRPr="00E96AA3">
        <w:rPr>
          <w:strike/>
        </w:rPr>
        <w:t>mir Spass gemacht, die I</w:t>
      </w:r>
      <w:r w:rsidR="009879C8" w:rsidRPr="00E96AA3">
        <w:rPr>
          <w:strike/>
        </w:rPr>
        <w:t>nbetriebnahme nicht.</w:t>
      </w:r>
      <w:r w:rsidR="00EA453A" w:rsidRPr="00E96AA3">
        <w:rPr>
          <w:strike/>
        </w:rPr>
        <w:t xml:space="preserve"> </w:t>
      </w:r>
      <w:r w:rsidR="009879C8" w:rsidRPr="00E96AA3">
        <w:rPr>
          <w:strike/>
        </w:rPr>
        <w:t>Ich habe enorm viel Zeit gebraucht; zu viel Zeit</w:t>
      </w:r>
      <w:r w:rsidR="009F0525" w:rsidRPr="00E96AA3">
        <w:rPr>
          <w:strike/>
        </w:rPr>
        <w:t>. Verschiedenste Schritte hä</w:t>
      </w:r>
      <w:r w:rsidR="00BB5A03" w:rsidRPr="00E96AA3">
        <w:rPr>
          <w:strike/>
        </w:rPr>
        <w:t xml:space="preserve">tte ich besser planen können, dann wäre viel Wartezeit weggefallen. Ausserdem hing ich bei der Entwicklung oft fest. Wenn ich die Coaches öfter und schneller nach Hilfe gefragt hätte, wäre mir dies ebenfalls erspart geblieben. </w:t>
      </w:r>
      <w:r w:rsidR="00EE56FF" w:rsidRPr="00E96AA3">
        <w:rPr>
          <w:strike/>
        </w:rPr>
        <w:t>Der Drang war aber gross es</w:t>
      </w:r>
      <w:r w:rsidR="00BB5A03" w:rsidRPr="00E96AA3">
        <w:rPr>
          <w:strike/>
        </w:rPr>
        <w:t xml:space="preserve"> zum einen </w:t>
      </w:r>
      <w:r w:rsidR="00EE56FF" w:rsidRPr="00E96AA3">
        <w:rPr>
          <w:strike/>
        </w:rPr>
        <w:t xml:space="preserve">mir selbst zu beweisen und den Anderen zu zeigen, dass ich es nicht nur kann sondern auch sauber und </w:t>
      </w:r>
      <w:proofErr w:type="gramStart"/>
      <w:r w:rsidR="00EE56FF" w:rsidRPr="00E96AA3">
        <w:rPr>
          <w:strike/>
        </w:rPr>
        <w:t>richtig mache</w:t>
      </w:r>
      <w:proofErr w:type="gramEnd"/>
      <w:r w:rsidR="00EE56FF" w:rsidRPr="00E96AA3">
        <w:rPr>
          <w:strike/>
        </w:rPr>
        <w:t>. Die Realität hat gezeigt, dass es doch nicht so einfach wie vorgestellt ist und mein pedantisches Tun nicht immer in Bezug auf die Qualität fördernd ist.</w:t>
      </w:r>
    </w:p>
    <w:p w:rsidR="004D1EFD" w:rsidRDefault="004D1EFD">
      <w:pPr>
        <w:spacing w:after="160" w:line="259" w:lineRule="auto"/>
        <w:rPr>
          <w:strike/>
        </w:rPr>
      </w:pPr>
      <w:r>
        <w:rPr>
          <w:strike/>
        </w:rPr>
        <w:br w:type="page"/>
      </w:r>
    </w:p>
    <w:p w:rsidR="004D1EFD" w:rsidRDefault="004D1EFD" w:rsidP="004D1EFD">
      <w:pPr>
        <w:pStyle w:val="berschrift1"/>
      </w:pPr>
      <w:bookmarkStart w:id="27" w:name="_Toc59526813"/>
      <w:r>
        <w:lastRenderedPageBreak/>
        <w:t>Literatur- und Quellenverzeichnis</w:t>
      </w:r>
      <w:bookmarkEnd w:id="27"/>
    </w:p>
    <w:p w:rsidR="004D1EFD" w:rsidRDefault="004D1EFD" w:rsidP="004D1EFD">
      <w:pPr>
        <w:tabs>
          <w:tab w:val="left" w:pos="1134"/>
        </w:tabs>
        <w:ind w:left="1134" w:hanging="1134"/>
      </w:pPr>
      <w:r>
        <w:rPr>
          <w:b/>
        </w:rPr>
        <w:t>Angaben für Bücher:</w:t>
      </w:r>
      <w:r>
        <w:rPr>
          <w:b/>
        </w:rPr>
        <w:br/>
      </w:r>
      <w:r>
        <w:t>Autorenname(n), Vorname(n): Buchtitel, Verlag, Verlagsort, Auflage, Jahr, ISB-Nummer</w:t>
      </w:r>
    </w:p>
    <w:p w:rsidR="004D1EFD" w:rsidRDefault="004D1EFD" w:rsidP="004D1EFD">
      <w:pPr>
        <w:tabs>
          <w:tab w:val="left" w:pos="1134"/>
        </w:tabs>
        <w:ind w:left="1134" w:hanging="1134"/>
      </w:pPr>
      <w:r>
        <w:rPr>
          <w:b/>
        </w:rPr>
        <w:t>Angaben für Zeitschriften:</w:t>
      </w:r>
      <w:r>
        <w:br/>
        <w:t>Autorenname(n), Vorname(n): Titel, Name der Zeitschrift, Heftnummer, Erscheinungsjahr</w:t>
      </w:r>
    </w:p>
    <w:p w:rsidR="004D1EFD" w:rsidRDefault="004D1EFD" w:rsidP="004D1EFD">
      <w:pPr>
        <w:tabs>
          <w:tab w:val="left" w:pos="1134"/>
        </w:tabs>
        <w:ind w:left="1134" w:hanging="1134"/>
      </w:pPr>
      <w:r>
        <w:rPr>
          <w:b/>
        </w:rPr>
        <w:t>Angaben für Projektarbeiten oder Schulungsunterlagen:</w:t>
      </w:r>
      <w:r>
        <w:br/>
        <w:t>Autorenname(n), Vorname(n): Titel, (Dokumentenname), Firma oder Schule</w:t>
      </w:r>
    </w:p>
    <w:p w:rsidR="004D1EFD" w:rsidRDefault="004D1EFD" w:rsidP="004D1EFD">
      <w:pPr>
        <w:tabs>
          <w:tab w:val="left" w:pos="1134"/>
        </w:tabs>
        <w:ind w:left="1134" w:hanging="1134"/>
      </w:pPr>
      <w:r>
        <w:rPr>
          <w:b/>
        </w:rPr>
        <w:t>Angaben für Internetseiten:</w:t>
      </w:r>
      <w:r>
        <w:br/>
        <w:t>Autorenname(n), Vorname(n): Titel, Institution oder Firma, Datum, Internetadresse</w:t>
      </w:r>
    </w:p>
    <w:p w:rsidR="004D1EFD" w:rsidRDefault="004D1EFD" w:rsidP="004D1EFD">
      <w:pPr>
        <w:tabs>
          <w:tab w:val="left" w:pos="1134"/>
        </w:tabs>
        <w:ind w:left="1134" w:hanging="1134"/>
      </w:pPr>
      <w:r>
        <w:rPr>
          <w:b/>
        </w:rPr>
        <w:t>Angaben für Datenblätter:</w:t>
      </w:r>
      <w:r>
        <w:br/>
        <w:t>Autorenname(n), Vorname(n): Titel, Institution oder Firma, Datum, Internet-Quelle</w:t>
      </w:r>
    </w:p>
    <w:p w:rsidR="00AC5E40" w:rsidRDefault="00AC5E40" w:rsidP="00AC5E40">
      <w:pPr>
        <w:pStyle w:val="berschrift1"/>
      </w:pPr>
      <w:bookmarkStart w:id="28" w:name="_Toc59526814"/>
      <w:r>
        <w:t>(Abkürzungsverzeichnis)</w:t>
      </w:r>
      <w:bookmarkEnd w:id="28"/>
    </w:p>
    <w:p w:rsidR="00AC5E40" w:rsidRPr="00AC5E40" w:rsidRDefault="00AC5E40" w:rsidP="00AC5E40">
      <w:pPr>
        <w:rPr>
          <w:i/>
        </w:rPr>
      </w:pPr>
      <w:r>
        <w:rPr>
          <w:i/>
        </w:rPr>
        <w:t>In einer Tabelle die Abkürzungen auflisten.</w:t>
      </w:r>
    </w:p>
    <w:p w:rsidR="004D1EFD" w:rsidRDefault="004D1EFD">
      <w:pPr>
        <w:spacing w:after="160" w:line="259" w:lineRule="auto"/>
        <w:rPr>
          <w:strike/>
        </w:rPr>
      </w:pPr>
      <w:r>
        <w:rPr>
          <w:strike/>
        </w:rPr>
        <w:br w:type="page"/>
      </w:r>
    </w:p>
    <w:p w:rsidR="007E305F" w:rsidRDefault="00AF2E39" w:rsidP="00AE3AF1">
      <w:pPr>
        <w:pStyle w:val="Anhang1"/>
        <w:outlineLvl w:val="0"/>
      </w:pPr>
      <w:bookmarkStart w:id="29" w:name="_Toc59526815"/>
      <w:r>
        <w:lastRenderedPageBreak/>
        <w:t>Anhang</w:t>
      </w:r>
      <w:bookmarkEnd w:id="29"/>
    </w:p>
    <w:p w:rsidR="00482B70" w:rsidRDefault="00482B70" w:rsidP="00B91DF4">
      <w:pPr>
        <w:jc w:val="both"/>
      </w:pPr>
      <w:r>
        <w:br/>
        <w:t>Folgende Unterlagen entsprechen</w:t>
      </w:r>
      <w:r w:rsidR="00A87014">
        <w:t>,</w:t>
      </w:r>
      <w:r>
        <w:t xml:space="preserve"> </w:t>
      </w:r>
      <w:r w:rsidR="00A87014">
        <w:t xml:space="preserve">bis auf das Schema, </w:t>
      </w:r>
      <w:r>
        <w:t xml:space="preserve">der aktuellsten Version und </w:t>
      </w:r>
      <w:r w:rsidR="00832FE8">
        <w:t>nicht</w:t>
      </w:r>
      <w:r w:rsidR="00CF1A5A">
        <w:t xml:space="preserve"> </w:t>
      </w:r>
      <w:r>
        <w:t>der finalen Version</w:t>
      </w:r>
      <w:r w:rsidR="00054B1B">
        <w:t>.</w:t>
      </w:r>
    </w:p>
    <w:p w:rsidR="00AF2E39" w:rsidRPr="00482B70" w:rsidRDefault="00AF2E39" w:rsidP="00AF2E39">
      <w:pPr>
        <w:pStyle w:val="Anhang2"/>
        <w:sectPr w:rsidR="00AF2E39" w:rsidRPr="00482B70" w:rsidSect="000618D2">
          <w:footerReference w:type="default" r:id="rId18"/>
          <w:footerReference w:type="first" r:id="rId19"/>
          <w:pgSz w:w="11907" w:h="16840" w:code="9"/>
          <w:pgMar w:top="1134" w:right="1134" w:bottom="1134" w:left="1134" w:header="709" w:footer="454" w:gutter="0"/>
          <w:cols w:space="708"/>
          <w:titlePg/>
          <w:docGrid w:linePitch="360"/>
        </w:sectPr>
      </w:pPr>
      <w:r>
        <w:t>Produktionsunterlagen</w:t>
      </w:r>
    </w:p>
    <w:p w:rsidR="00EA4E90" w:rsidRDefault="001E06CC" w:rsidP="00AF2E39">
      <w:pPr>
        <w:pStyle w:val="Anhang3"/>
      </w:pPr>
      <w:r w:rsidRPr="006D0F6B">
        <w:rPr>
          <w:noProof/>
          <w:lang w:eastAsia="de-CH"/>
        </w:rPr>
        <w:lastRenderedPageBreak/>
        <w:drawing>
          <wp:anchor distT="0" distB="0" distL="114300" distR="114300" simplePos="0" relativeHeight="251714560" behindDoc="1" locked="0" layoutInCell="1" allowOverlap="1">
            <wp:simplePos x="0" y="0"/>
            <wp:positionH relativeFrom="margin">
              <wp:align>left</wp:align>
            </wp:positionH>
            <wp:positionV relativeFrom="paragraph">
              <wp:posOffset>313063</wp:posOffset>
            </wp:positionV>
            <wp:extent cx="11780322" cy="8551135"/>
            <wp:effectExtent l="0" t="0" r="0" b="254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1781991" cy="8552347"/>
                    </a:xfrm>
                    <a:prstGeom prst="rect">
                      <a:avLst/>
                    </a:prstGeom>
                    <a:noFill/>
                    <a:ln>
                      <a:noFill/>
                    </a:ln>
                  </pic:spPr>
                </pic:pic>
              </a:graphicData>
            </a:graphic>
            <wp14:sizeRelH relativeFrom="page">
              <wp14:pctWidth>0</wp14:pctWidth>
            </wp14:sizeRelH>
            <wp14:sizeRelV relativeFrom="page">
              <wp14:pctHeight>0</wp14:pctHeight>
            </wp14:sizeRelV>
          </wp:anchor>
        </w:drawing>
      </w:r>
      <w:r w:rsidR="007E305F">
        <w:t>Schema</w:t>
      </w:r>
    </w:p>
    <w:p w:rsidR="00353D6B" w:rsidRDefault="00AC5E40">
      <w:pPr>
        <w:spacing w:after="160" w:line="259" w:lineRule="auto"/>
      </w:pPr>
      <w:r>
        <w:rPr>
          <w:noProof/>
          <w:lang w:eastAsia="de-CH"/>
        </w:rPr>
        <mc:AlternateContent>
          <mc:Choice Requires="wps">
            <w:drawing>
              <wp:anchor distT="0" distB="0" distL="114300" distR="114300" simplePos="0" relativeHeight="251716608" behindDoc="0" locked="0" layoutInCell="1" allowOverlap="1" wp14:anchorId="0AAFF2D1" wp14:editId="1B02E30A">
                <wp:simplePos x="0" y="0"/>
                <wp:positionH relativeFrom="margin">
                  <wp:align>left</wp:align>
                </wp:positionH>
                <wp:positionV relativeFrom="paragraph">
                  <wp:posOffset>8525510</wp:posOffset>
                </wp:positionV>
                <wp:extent cx="8834755" cy="635"/>
                <wp:effectExtent l="0" t="0" r="4445" b="2540"/>
                <wp:wrapTopAndBottom/>
                <wp:docPr id="12" name="Textfeld 12"/>
                <wp:cNvGraphicFramePr/>
                <a:graphic xmlns:a="http://schemas.openxmlformats.org/drawingml/2006/main">
                  <a:graphicData uri="http://schemas.microsoft.com/office/word/2010/wordprocessingShape">
                    <wps:wsp>
                      <wps:cNvSpPr txBox="1"/>
                      <wps:spPr>
                        <a:xfrm>
                          <a:off x="0" y="0"/>
                          <a:ext cx="8834755" cy="635"/>
                        </a:xfrm>
                        <a:prstGeom prst="rect">
                          <a:avLst/>
                        </a:prstGeom>
                        <a:solidFill>
                          <a:prstClr val="white"/>
                        </a:solidFill>
                        <a:ln>
                          <a:noFill/>
                        </a:ln>
                      </wps:spPr>
                      <wps:txbx>
                        <w:txbxContent>
                          <w:p w:rsidR="002B09A3" w:rsidRPr="00456DD4" w:rsidRDefault="002B09A3" w:rsidP="007B4A2F">
                            <w:pPr>
                              <w:pStyle w:val="Beschriftung"/>
                              <w:rPr>
                                <w:rFonts w:eastAsiaTheme="majorEastAsia" w:cstheme="majorBidi"/>
                                <w:noProof/>
                                <w:color w:val="009EE3"/>
                                <w:sz w:val="36"/>
                                <w:szCs w:val="36"/>
                              </w:rPr>
                            </w:pPr>
                            <w:bookmarkStart w:id="30" w:name="_Toc56513236"/>
                            <w:r>
                              <w:t xml:space="preserve">Abbildung </w:t>
                            </w:r>
                            <w:fldSimple w:instr=" SEQ Abbildung \* ARABIC ">
                              <w:r w:rsidR="007D4C66">
                                <w:rPr>
                                  <w:noProof/>
                                </w:rPr>
                                <w:t>7</w:t>
                              </w:r>
                            </w:fldSimple>
                            <w:r>
                              <w:t xml:space="preserve"> Schema</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AFF2D1" id="Textfeld 12" o:spid="_x0000_s1029" type="#_x0000_t202" style="position:absolute;margin-left:0;margin-top:671.3pt;width:695.65pt;height:.05pt;z-index:25171660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" stroked="f">
                <v:textbox style="mso-fit-shape-to-text:t" inset="0,0,0,0">
                  <w:txbxContent>
                    <w:p w:rsidR="002B09A3" w:rsidRPr="00456DD4" w:rsidRDefault="002B09A3" w:rsidP="007B4A2F">
                      <w:pPr>
                        <w:pStyle w:val="Beschriftung"/>
                        <w:rPr>
                          <w:rFonts w:eastAsiaTheme="majorEastAsia" w:cstheme="majorBidi"/>
                          <w:noProof/>
                          <w:color w:val="009EE3"/>
                          <w:sz w:val="36"/>
                          <w:szCs w:val="36"/>
                        </w:rPr>
                      </w:pPr>
                      <w:bookmarkStart w:id="33" w:name="_Toc56513236"/>
                      <w:r>
                        <w:t xml:space="preserve">Abbildung </w:t>
                      </w:r>
                      <w:r w:rsidR="00383AF3">
                        <w:fldChar w:fldCharType="begin"/>
                      </w:r>
                      <w:r w:rsidR="00383AF3">
                        <w:instrText xml:space="preserve"> SEQ Abbildung \* ARABIC </w:instrText>
                      </w:r>
                      <w:r w:rsidR="00383AF3">
                        <w:fldChar w:fldCharType="separate"/>
                      </w:r>
                      <w:r w:rsidR="007D4C66">
                        <w:rPr>
                          <w:noProof/>
                        </w:rPr>
                        <w:t>7</w:t>
                      </w:r>
                      <w:r w:rsidR="00383AF3">
                        <w:rPr>
                          <w:noProof/>
                        </w:rPr>
                        <w:fldChar w:fldCharType="end"/>
                      </w:r>
                      <w:r>
                        <w:t xml:space="preserve"> Schema</w:t>
                      </w:r>
                      <w:bookmarkEnd w:id="33"/>
                    </w:p>
                  </w:txbxContent>
                </v:textbox>
                <w10:wrap type="topAndBottom" anchorx="margin"/>
              </v:shape>
            </w:pict>
          </mc:Fallback>
        </mc:AlternateContent>
      </w:r>
      <w:r w:rsidR="00EA4E90">
        <w:br w:type="page"/>
      </w:r>
    </w:p>
    <w:p w:rsidR="00EA4E90" w:rsidRDefault="00AC5E40" w:rsidP="00AF2E39">
      <w:pPr>
        <w:pStyle w:val="Anhang3"/>
      </w:pPr>
      <w:r>
        <w:rPr>
          <w:noProof/>
          <w:lang w:eastAsia="de-CH"/>
        </w:rPr>
        <w:lastRenderedPageBreak/>
        <w:drawing>
          <wp:anchor distT="0" distB="0" distL="114300" distR="114300" simplePos="0" relativeHeight="251711488" behindDoc="1" locked="0" layoutInCell="1" allowOverlap="1">
            <wp:simplePos x="0" y="0"/>
            <wp:positionH relativeFrom="margin">
              <wp:align>left</wp:align>
            </wp:positionH>
            <wp:positionV relativeFrom="paragraph">
              <wp:posOffset>301189</wp:posOffset>
            </wp:positionV>
            <wp:extent cx="13727875" cy="8593962"/>
            <wp:effectExtent l="0" t="0" r="762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13731770" cy="8596400"/>
                    </a:xfrm>
                    <a:prstGeom prst="rect">
                      <a:avLst/>
                    </a:prstGeom>
                  </pic:spPr>
                </pic:pic>
              </a:graphicData>
            </a:graphic>
            <wp14:sizeRelH relativeFrom="margin">
              <wp14:pctWidth>0</wp14:pctWidth>
            </wp14:sizeRelH>
            <wp14:sizeRelV relativeFrom="margin">
              <wp14:pctHeight>0</wp14:pctHeight>
            </wp14:sizeRelV>
          </wp:anchor>
        </w:drawing>
      </w:r>
      <w:r w:rsidR="00EA4E90">
        <w:t>Bestückungsplan</w:t>
      </w:r>
    </w:p>
    <w:p w:rsidR="00AC5E40" w:rsidRDefault="00AC5E40">
      <w:pPr>
        <w:spacing w:after="160" w:line="259" w:lineRule="auto"/>
        <w:rPr>
          <w:rFonts w:eastAsiaTheme="majorEastAsia" w:cstheme="majorBidi"/>
          <w:color w:val="000000" w:themeColor="text1"/>
          <w:sz w:val="28"/>
        </w:rPr>
      </w:pPr>
      <w:r>
        <w:rPr>
          <w:noProof/>
          <w:lang w:eastAsia="de-CH"/>
        </w:rPr>
        <mc:AlternateContent>
          <mc:Choice Requires="wps">
            <w:drawing>
              <wp:anchor distT="0" distB="0" distL="114300" distR="114300" simplePos="0" relativeHeight="251718656" behindDoc="0" locked="0" layoutInCell="1" allowOverlap="1" wp14:anchorId="536A212C" wp14:editId="298766BC">
                <wp:simplePos x="0" y="0"/>
                <wp:positionH relativeFrom="margin">
                  <wp:align>left</wp:align>
                </wp:positionH>
                <wp:positionV relativeFrom="paragraph">
                  <wp:posOffset>8519160</wp:posOffset>
                </wp:positionV>
                <wp:extent cx="7967980" cy="635"/>
                <wp:effectExtent l="0" t="0" r="0" b="2540"/>
                <wp:wrapTopAndBottom/>
                <wp:docPr id="13" name="Textfeld 13"/>
                <wp:cNvGraphicFramePr/>
                <a:graphic xmlns:a="http://schemas.openxmlformats.org/drawingml/2006/main">
                  <a:graphicData uri="http://schemas.microsoft.com/office/word/2010/wordprocessingShape">
                    <wps:wsp>
                      <wps:cNvSpPr txBox="1"/>
                      <wps:spPr>
                        <a:xfrm>
                          <a:off x="0" y="0"/>
                          <a:ext cx="7967980" cy="635"/>
                        </a:xfrm>
                        <a:prstGeom prst="rect">
                          <a:avLst/>
                        </a:prstGeom>
                        <a:solidFill>
                          <a:prstClr val="white"/>
                        </a:solidFill>
                        <a:ln>
                          <a:noFill/>
                        </a:ln>
                      </wps:spPr>
                      <wps:txbx>
                        <w:txbxContent>
                          <w:p w:rsidR="002B09A3" w:rsidRPr="00035E67" w:rsidRDefault="002B09A3" w:rsidP="00844C4C">
                            <w:pPr>
                              <w:pStyle w:val="Beschriftung"/>
                              <w:rPr>
                                <w:rFonts w:eastAsiaTheme="majorEastAsia" w:cstheme="majorBidi"/>
                                <w:noProof/>
                                <w:color w:val="009EE3"/>
                                <w:sz w:val="36"/>
                                <w:szCs w:val="36"/>
                              </w:rPr>
                            </w:pPr>
                            <w:bookmarkStart w:id="31" w:name="_Toc56513237"/>
                            <w:r>
                              <w:t xml:space="preserve">Abbildung </w:t>
                            </w:r>
                            <w:fldSimple w:instr=" SEQ Abbildung \* ARABIC ">
                              <w:r w:rsidR="007D4C66">
                                <w:rPr>
                                  <w:noProof/>
                                </w:rPr>
                                <w:t>8</w:t>
                              </w:r>
                            </w:fldSimple>
                            <w:r>
                              <w:t xml:space="preserve"> Bestückungsplan</w:t>
                            </w:r>
                            <w:bookmarkEnd w:id="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36A212C" id="Textfeld 13" o:spid="_x0000_s1030" type="#_x0000_t202" style="position:absolute;margin-left:0;margin-top:670.8pt;width:627.4pt;height:.05pt;z-index:2517186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" stroked="f">
                <v:textbox style="mso-fit-shape-to-text:t" inset="0,0,0,0">
                  <w:txbxContent>
                    <w:p w:rsidR="002B09A3" w:rsidRPr="00035E67" w:rsidRDefault="002B09A3" w:rsidP="00844C4C">
                      <w:pPr>
                        <w:pStyle w:val="Beschriftung"/>
                        <w:rPr>
                          <w:rFonts w:eastAsiaTheme="majorEastAsia" w:cstheme="majorBidi"/>
                          <w:noProof/>
                          <w:color w:val="009EE3"/>
                          <w:sz w:val="36"/>
                          <w:szCs w:val="36"/>
                        </w:rPr>
                      </w:pPr>
                      <w:bookmarkStart w:id="35" w:name="_Toc56513237"/>
                      <w:r>
                        <w:t xml:space="preserve">Abbildung </w:t>
                      </w:r>
                      <w:r w:rsidR="00383AF3">
                        <w:fldChar w:fldCharType="begin"/>
                      </w:r>
                      <w:r w:rsidR="00383AF3">
                        <w:instrText xml:space="preserve"> SEQ Abbildung \* ARABIC </w:instrText>
                      </w:r>
                      <w:r w:rsidR="00383AF3">
                        <w:fldChar w:fldCharType="separate"/>
                      </w:r>
                      <w:r w:rsidR="007D4C66">
                        <w:rPr>
                          <w:noProof/>
                        </w:rPr>
                        <w:t>8</w:t>
                      </w:r>
                      <w:r w:rsidR="00383AF3">
                        <w:rPr>
                          <w:noProof/>
                        </w:rPr>
                        <w:fldChar w:fldCharType="end"/>
                      </w:r>
                      <w:r>
                        <w:t xml:space="preserve"> Bestückungsplan</w:t>
                      </w:r>
                      <w:bookmarkEnd w:id="35"/>
                    </w:p>
                  </w:txbxContent>
                </v:textbox>
                <w10:wrap type="topAndBottom" anchorx="margin"/>
              </v:shape>
            </w:pict>
          </mc:Fallback>
        </mc:AlternateContent>
      </w:r>
      <w:r>
        <w:br w:type="page"/>
      </w:r>
    </w:p>
    <w:p w:rsidR="00353D6B" w:rsidRDefault="00353D6B">
      <w:pPr>
        <w:spacing w:after="160" w:line="259" w:lineRule="auto"/>
        <w:rPr>
          <w:rFonts w:eastAsiaTheme="majorEastAsia" w:cstheme="majorBidi"/>
          <w:color w:val="000000" w:themeColor="text1"/>
          <w:sz w:val="28"/>
        </w:rPr>
      </w:pPr>
      <w:r>
        <w:lastRenderedPageBreak/>
        <w:br w:type="page"/>
      </w:r>
    </w:p>
    <w:p w:rsidR="00AC5E40" w:rsidRPr="00AC5E40" w:rsidRDefault="00AC5E40" w:rsidP="00AC5E40">
      <w:pPr>
        <w:pStyle w:val="Anhang3"/>
        <w:sectPr w:rsidR="00AC5E40" w:rsidRPr="00AC5E40" w:rsidSect="00AC5E40">
          <w:pgSz w:w="23808" w:h="16840" w:orient="landscape" w:code="8"/>
          <w:pgMar w:top="1134" w:right="1134" w:bottom="1134" w:left="1134" w:header="709" w:footer="454" w:gutter="0"/>
          <w:cols w:space="708"/>
          <w:titlePg/>
          <w:docGrid w:linePitch="360"/>
        </w:sectPr>
      </w:pPr>
    </w:p>
    <w:p w:rsidR="00E61D7A" w:rsidRDefault="00530082" w:rsidP="00AF2E39">
      <w:pPr>
        <w:pStyle w:val="Anhang3"/>
      </w:pPr>
      <w:r>
        <w:rPr>
          <w:noProof/>
          <w:lang w:eastAsia="de-CH"/>
        </w:rPr>
        <w:lastRenderedPageBreak/>
        <mc:AlternateContent>
          <mc:Choice Requires="wps">
            <w:drawing>
              <wp:anchor distT="0" distB="0" distL="114300" distR="114300" simplePos="0" relativeHeight="251695104" behindDoc="0" locked="0" layoutInCell="1" allowOverlap="1" wp14:anchorId="022C84CF" wp14:editId="00EFA94F">
                <wp:simplePos x="0" y="0"/>
                <wp:positionH relativeFrom="margin">
                  <wp:align>left</wp:align>
                </wp:positionH>
                <wp:positionV relativeFrom="paragraph">
                  <wp:posOffset>7704966</wp:posOffset>
                </wp:positionV>
                <wp:extent cx="6487795" cy="635"/>
                <wp:effectExtent l="0" t="0" r="8255" b="2540"/>
                <wp:wrapSquare wrapText="bothSides"/>
                <wp:docPr id="40" name="Textfeld 40"/>
                <wp:cNvGraphicFramePr/>
                <a:graphic xmlns:a="http://schemas.openxmlformats.org/drawingml/2006/main">
                  <a:graphicData uri="http://schemas.microsoft.com/office/word/2010/wordprocessingShape">
                    <wps:wsp>
                      <wps:cNvSpPr txBox="1"/>
                      <wps:spPr>
                        <a:xfrm>
                          <a:off x="0" y="0"/>
                          <a:ext cx="6487795" cy="635"/>
                        </a:xfrm>
                        <a:prstGeom prst="rect">
                          <a:avLst/>
                        </a:prstGeom>
                        <a:solidFill>
                          <a:prstClr val="white"/>
                        </a:solidFill>
                        <a:ln>
                          <a:noFill/>
                        </a:ln>
                      </wps:spPr>
                      <wps:txbx>
                        <w:txbxContent>
                          <w:p w:rsidR="002B09A3" w:rsidRPr="00EA72C1" w:rsidRDefault="002B09A3" w:rsidP="00A23C0B">
                            <w:pPr>
                              <w:pStyle w:val="Beschriftung"/>
                            </w:pPr>
                            <w:bookmarkStart w:id="32" w:name="_Toc56513238"/>
                            <w:r>
                              <w:t xml:space="preserve">Tabelle </w:t>
                            </w:r>
                            <w:fldSimple w:instr=" SEQ Tabelle \* ARABIC ">
                              <w:r w:rsidR="007D4C66">
                                <w:rPr>
                                  <w:noProof/>
                                </w:rPr>
                                <w:t>1</w:t>
                              </w:r>
                            </w:fldSimple>
                            <w:r>
                              <w:t xml:space="preserve"> Stückliste</w:t>
                            </w:r>
                            <w:bookmarkEnd w:id="3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2C84CF" id="Textfeld 40" o:spid="_x0000_s1031" type="#_x0000_t202" style="position:absolute;left:0;text-align:left;margin-left:0;margin-top:606.7pt;width:510.85pt;height:.05pt;z-index:251695104;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" stroked="f">
                <v:textbox style="mso-fit-shape-to-text:t" inset="0,0,0,0">
                  <w:txbxContent>
                    <w:p w:rsidR="002B09A3" w:rsidRPr="00EA72C1" w:rsidRDefault="002B09A3" w:rsidP="00A23C0B">
                      <w:pPr>
                        <w:pStyle w:val="Beschriftung"/>
                      </w:pPr>
                      <w:bookmarkStart w:id="37" w:name="_Toc56513238"/>
                      <w:r>
                        <w:t xml:space="preserve">Tabelle </w:t>
                      </w:r>
                      <w:r w:rsidR="00383AF3">
                        <w:fldChar w:fldCharType="begin"/>
                      </w:r>
                      <w:r w:rsidR="00383AF3">
                        <w:instrText xml:space="preserve"> SEQ Tabelle \* ARABIC </w:instrText>
                      </w:r>
                      <w:r w:rsidR="00383AF3">
                        <w:fldChar w:fldCharType="separate"/>
                      </w:r>
                      <w:r w:rsidR="007D4C66">
                        <w:rPr>
                          <w:noProof/>
                        </w:rPr>
                        <w:t>1</w:t>
                      </w:r>
                      <w:r w:rsidR="00383AF3">
                        <w:rPr>
                          <w:noProof/>
                        </w:rPr>
                        <w:fldChar w:fldCharType="end"/>
                      </w:r>
                      <w:r>
                        <w:t xml:space="preserve"> Stückliste</w:t>
                      </w:r>
                      <w:bookmarkEnd w:id="37"/>
                    </w:p>
                  </w:txbxContent>
                </v:textbox>
                <w10:wrap type="square" anchorx="margin"/>
              </v:shape>
            </w:pict>
          </mc:Fallback>
        </mc:AlternateContent>
      </w:r>
      <w:r w:rsidRPr="00932C30">
        <w:rPr>
          <w:noProof/>
          <w:lang w:eastAsia="de-CH"/>
        </w:rPr>
        <w:drawing>
          <wp:anchor distT="0" distB="0" distL="114300" distR="114300" simplePos="0" relativeHeight="251719680" behindDoc="1" locked="0" layoutInCell="1" allowOverlap="1">
            <wp:simplePos x="0" y="0"/>
            <wp:positionH relativeFrom="margin">
              <wp:align>right</wp:align>
            </wp:positionH>
            <wp:positionV relativeFrom="paragraph">
              <wp:posOffset>301163</wp:posOffset>
            </wp:positionV>
            <wp:extent cx="6107652" cy="7355644"/>
            <wp:effectExtent l="0" t="0" r="7620" b="0"/>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07652" cy="7355644"/>
                    </a:xfrm>
                    <a:prstGeom prst="rect">
                      <a:avLst/>
                    </a:prstGeom>
                    <a:noFill/>
                    <a:ln>
                      <a:noFill/>
                    </a:ln>
                  </pic:spPr>
                </pic:pic>
              </a:graphicData>
            </a:graphic>
            <wp14:sizeRelH relativeFrom="page">
              <wp14:pctWidth>0</wp14:pctWidth>
            </wp14:sizeRelH>
            <wp14:sizeRelV relativeFrom="page">
              <wp14:pctHeight>0</wp14:pctHeight>
            </wp14:sizeRelV>
          </wp:anchor>
        </w:drawing>
      </w:r>
      <w:r w:rsidR="00EA4E90">
        <w:t>Stückliste</w:t>
      </w:r>
    </w:p>
    <w:p w:rsidR="00D22C33" w:rsidRDefault="00D22C33">
      <w:pPr>
        <w:spacing w:after="160" w:line="259" w:lineRule="auto"/>
      </w:pPr>
      <w:r>
        <w:br w:type="page"/>
      </w:r>
    </w:p>
    <w:p w:rsidR="00EA4E90" w:rsidRDefault="00D22C33" w:rsidP="00AF2E39">
      <w:pPr>
        <w:pStyle w:val="Anhang3"/>
      </w:pPr>
      <w:proofErr w:type="spellStart"/>
      <w:r>
        <w:lastRenderedPageBreak/>
        <w:t>Mechanikzeichnungen</w:t>
      </w:r>
      <w:proofErr w:type="spellEnd"/>
    </w:p>
    <w:p w:rsidR="00D22C33" w:rsidRDefault="00D22C33" w:rsidP="00D22C33">
      <w:pPr>
        <w:pStyle w:val="Anhang3"/>
        <w:numPr>
          <w:ilvl w:val="0"/>
          <w:numId w:val="0"/>
        </w:numPr>
        <w:ind w:left="720" w:hanging="720"/>
      </w:pPr>
      <w:r>
        <w:t>......................................................................</w:t>
      </w:r>
    </w:p>
    <w:p w:rsidR="00D22C33" w:rsidRDefault="00D22C33" w:rsidP="00AF2E39">
      <w:pPr>
        <w:pStyle w:val="Anhang3"/>
      </w:pPr>
      <w:r>
        <w:t>Montagezeichnungen</w:t>
      </w:r>
    </w:p>
    <w:p w:rsidR="00175AC5" w:rsidRDefault="00D22C33" w:rsidP="00D22C33">
      <w:pPr>
        <w:pStyle w:val="Anhang3"/>
        <w:numPr>
          <w:ilvl w:val="0"/>
          <w:numId w:val="0"/>
        </w:numPr>
        <w:ind w:left="720" w:hanging="720"/>
      </w:pPr>
      <w:r>
        <w:t>………………………………………………………</w:t>
      </w:r>
    </w:p>
    <w:p w:rsidR="00175AC5" w:rsidRDefault="00175AC5">
      <w:pPr>
        <w:spacing w:after="160" w:line="259" w:lineRule="auto"/>
        <w:rPr>
          <w:rFonts w:eastAsiaTheme="majorEastAsia" w:cstheme="majorBidi"/>
          <w:color w:val="000000" w:themeColor="text1"/>
          <w:sz w:val="28"/>
        </w:rPr>
      </w:pPr>
      <w:r>
        <w:br w:type="page"/>
      </w:r>
    </w:p>
    <w:p w:rsidR="00D22C33" w:rsidRDefault="00175AC5" w:rsidP="00AF2E39">
      <w:pPr>
        <w:pStyle w:val="Anhang2"/>
      </w:pPr>
      <w:r>
        <w:lastRenderedPageBreak/>
        <w:t>Bedienungsanleitung</w:t>
      </w:r>
    </w:p>
    <w:p w:rsidR="00175AC5" w:rsidRPr="00D0387E" w:rsidRDefault="00DC28E9" w:rsidP="00175AC5">
      <w:pPr>
        <w:rPr>
          <w:i/>
        </w:rPr>
      </w:pPr>
      <w:r w:rsidRPr="00D0387E">
        <w:rPr>
          <w:i/>
        </w:rPr>
        <w:t>Erkläre schrittweise, wie man vorgehen muss und was man einstellen kann, wenn jemand ohne grosse Vorahnung dein Produkt in die Hände nimmt.</w:t>
      </w:r>
    </w:p>
    <w:p w:rsidR="00175AC5" w:rsidRDefault="00175AC5" w:rsidP="00AF2E39">
      <w:pPr>
        <w:pStyle w:val="Anhang2"/>
      </w:pPr>
      <w:r>
        <w:t>Hardwarekorrekturen und Änderungen</w:t>
      </w:r>
    </w:p>
    <w:p w:rsidR="00175AC5" w:rsidRPr="00D0387E" w:rsidRDefault="00D0387E" w:rsidP="00175AC5">
      <w:pPr>
        <w:rPr>
          <w:i/>
        </w:rPr>
      </w:pPr>
      <w:r>
        <w:rPr>
          <w:i/>
        </w:rPr>
        <w:t>Am besten chronologisch auflisten, was du wann verändert hast. Nur kurz anschneiden, was du damit bezwecken willst.</w:t>
      </w:r>
    </w:p>
    <w:p w:rsidR="00175AC5" w:rsidRDefault="00175AC5" w:rsidP="00AF2E39">
      <w:pPr>
        <w:pStyle w:val="Anhang2"/>
      </w:pPr>
      <w:r>
        <w:t>(Software)</w:t>
      </w:r>
    </w:p>
    <w:p w:rsidR="00175AC5" w:rsidRDefault="00175AC5" w:rsidP="00175AC5">
      <w:pPr>
        <w:rPr>
          <w:i/>
        </w:rPr>
      </w:pPr>
      <w:r w:rsidRPr="00D0387E">
        <w:rPr>
          <w:i/>
        </w:rPr>
        <w:t xml:space="preserve">Hier sollten </w:t>
      </w:r>
      <w:proofErr w:type="spellStart"/>
      <w:r w:rsidR="00E52DDC">
        <w:rPr>
          <w:i/>
        </w:rPr>
        <w:t>Sourcecode</w:t>
      </w:r>
      <w:proofErr w:type="spellEnd"/>
      <w:r w:rsidR="00E52DDC">
        <w:rPr>
          <w:i/>
        </w:rPr>
        <w:t xml:space="preserve"> und </w:t>
      </w:r>
      <w:r w:rsidRPr="00D0387E">
        <w:rPr>
          <w:i/>
        </w:rPr>
        <w:t>umfangreiche Diagramme</w:t>
      </w:r>
      <w:r w:rsidR="004E05B9">
        <w:rPr>
          <w:i/>
        </w:rPr>
        <w:t xml:space="preserve"> </w:t>
      </w:r>
      <w:r w:rsidRPr="00D0387E">
        <w:rPr>
          <w:i/>
        </w:rPr>
        <w:t>sein, welche im Hauptteil zu viel Platz einnehmen.</w:t>
      </w:r>
    </w:p>
    <w:p w:rsidR="006C60B3" w:rsidRDefault="006C60B3" w:rsidP="006C60B3">
      <w:pPr>
        <w:pStyle w:val="Anhang2"/>
      </w:pPr>
      <w:r>
        <w:t>Messprotokolle und/oder Testprotokolle</w:t>
      </w:r>
    </w:p>
    <w:p w:rsidR="00C873CA" w:rsidRDefault="00C873CA" w:rsidP="00C873CA">
      <w:pPr>
        <w:rPr>
          <w:i/>
        </w:rPr>
      </w:pPr>
    </w:p>
    <w:p w:rsidR="00C873CA" w:rsidRDefault="00C873CA">
      <w:pPr>
        <w:spacing w:after="160" w:line="259" w:lineRule="auto"/>
        <w:rPr>
          <w:i/>
        </w:rPr>
      </w:pPr>
      <w:r>
        <w:rPr>
          <w:i/>
        </w:rPr>
        <w:br w:type="page"/>
      </w:r>
    </w:p>
    <w:p w:rsidR="002B09A3" w:rsidRDefault="00C10A69" w:rsidP="00AF2E39">
      <w:pPr>
        <w:pStyle w:val="Anhang2"/>
      </w:pPr>
      <w:r>
        <w:lastRenderedPageBreak/>
        <w:t>Zeitplan</w:t>
      </w:r>
    </w:p>
    <w:p w:rsidR="00C873CA" w:rsidRPr="00C873CA" w:rsidRDefault="00C873CA" w:rsidP="00C873CA"/>
    <w:p w:rsidR="00C873CA" w:rsidRDefault="00C873CA">
      <w:pPr>
        <w:spacing w:after="160" w:line="259" w:lineRule="auto"/>
      </w:pPr>
      <w:r>
        <w:br w:type="page"/>
      </w:r>
    </w:p>
    <w:p w:rsidR="00C10A69" w:rsidRDefault="00C10A69" w:rsidP="00AF2E39">
      <w:pPr>
        <w:pStyle w:val="Anhang2"/>
      </w:pPr>
      <w:r>
        <w:lastRenderedPageBreak/>
        <w:t>Pflichtenheft</w:t>
      </w:r>
    </w:p>
    <w:p w:rsidR="00C10A69" w:rsidRDefault="00C10A69" w:rsidP="00C10A69">
      <w:r>
        <w:t>……………………………………………………………………….</w:t>
      </w:r>
    </w:p>
    <w:p w:rsidR="00C10A69" w:rsidRDefault="00C10A69" w:rsidP="00C10A69">
      <w:pPr>
        <w:pStyle w:val="Anhang1"/>
      </w:pPr>
      <w:r>
        <w:t>Dateistruktur auf Laufwerk</w:t>
      </w:r>
    </w:p>
    <w:p w:rsidR="00C10A69" w:rsidRPr="00C10A69" w:rsidRDefault="00C10A69" w:rsidP="00C10A69">
      <w:r>
        <w:t xml:space="preserve">(Wenn </w:t>
      </w:r>
      <w:proofErr w:type="spellStart"/>
      <w:r>
        <w:t>Git</w:t>
      </w:r>
      <w:proofErr w:type="spellEnd"/>
      <w:r>
        <w:t>-Repository vorhanden, dann hier angeben</w:t>
      </w:r>
      <w:r w:rsidR="0034355B">
        <w:t>;</w:t>
      </w:r>
      <w:r>
        <w:t xml:space="preserve"> nebst Laufwerk-Pfad.)</w:t>
      </w:r>
    </w:p>
    <w:sectPr w:rsidR="00C10A69" w:rsidRPr="00C10A69" w:rsidSect="00EA4E90">
      <w:pgSz w:w="11907" w:h="16840" w:code="9"/>
      <w:pgMar w:top="1134" w:right="1134" w:bottom="1134" w:left="1134" w:header="709"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254" w:rsidRDefault="006B6254" w:rsidP="004D3714">
      <w:r>
        <w:separator/>
      </w:r>
    </w:p>
  </w:endnote>
  <w:endnote w:type="continuationSeparator" w:id="0">
    <w:p w:rsidR="006B6254" w:rsidRDefault="006B6254" w:rsidP="004D37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tillium">
    <w:panose1 w:val="00000500000000000000"/>
    <w:charset w:val="00"/>
    <w:family w:val="auto"/>
    <w:pitch w:val="variable"/>
    <w:sig w:usb0="00000007" w:usb1="00000001" w:usb2="00000000" w:usb3="00000000" w:csb0="00000093"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565656"/>
        <w:sz w:val="16"/>
        <w:szCs w:val="16"/>
      </w:rPr>
      <w:id w:val="-1286194033"/>
      <w:docPartObj>
        <w:docPartGallery w:val="Page Numbers (Bottom of Page)"/>
        <w:docPartUnique/>
      </w:docPartObj>
    </w:sdtPr>
    <w:sdtEndPr/>
    <w:sdtContent>
      <w:p w:rsidR="002B09A3" w:rsidRPr="007D7A59" w:rsidRDefault="002B09A3" w:rsidP="004B19DC">
        <w:pPr>
          <w:pStyle w:val="Fuzeile"/>
          <w:tabs>
            <w:tab w:val="clear" w:pos="9072"/>
            <w:tab w:val="left" w:pos="5954"/>
          </w:tabs>
          <w:jc w:val="right"/>
          <w:rPr>
            <w:color w:val="565656"/>
          </w:rPr>
        </w:pPr>
        <w:r w:rsidRPr="007D7A59">
          <w:rPr>
            <w:noProof/>
            <w:color w:val="565656"/>
            <w:sz w:val="16"/>
            <w:szCs w:val="16"/>
            <w:lang w:eastAsia="de-CH"/>
          </w:rPr>
          <mc:AlternateContent>
            <mc:Choice Requires="wps">
              <w:drawing>
                <wp:anchor distT="0" distB="0" distL="114300" distR="114300" simplePos="0" relativeHeight="251659264" behindDoc="0" locked="0" layoutInCell="1" allowOverlap="1" wp14:anchorId="0C38F9E7" wp14:editId="00D7C845">
                  <wp:simplePos x="0" y="0"/>
                  <wp:positionH relativeFrom="margin">
                    <wp:align>right</wp:align>
                  </wp:positionH>
                  <wp:positionV relativeFrom="paragraph">
                    <wp:posOffset>8255</wp:posOffset>
                  </wp:positionV>
                  <wp:extent cx="158115" cy="0"/>
                  <wp:effectExtent l="0" t="0" r="13335" b="19050"/>
                  <wp:wrapNone/>
                  <wp:docPr id="1" name="Gerader Verbinder 1"/>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3519B" id="Gerader Verbinder 1" o:spid="_x0000_s1026" style="position:absolute;flip:x;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65pt" to="-26.3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" strokecolor="#565656">
                  <v:stroke joinstyle="miter"/>
                  <w10:wrap anchorx="margin"/>
                </v:line>
              </w:pict>
            </mc:Fallback>
          </mc:AlternateContent>
        </w:r>
        <w:r w:rsidRPr="007D7A59">
          <w:rPr>
            <w:color w:val="565656"/>
            <w:sz w:val="16"/>
            <w:szCs w:val="16"/>
          </w:rPr>
          <w:t xml:space="preserve">Berufsbildungscenter | </w:t>
        </w:r>
        <w:sdt>
          <w:sdtPr>
            <w:rPr>
              <w:color w:val="565656"/>
              <w:sz w:val="16"/>
              <w:szCs w:val="16"/>
            </w:rPr>
            <w:alias w:val="Titel"/>
            <w:tag w:val=""/>
            <w:id w:val="1993595809"/>
            <w:dataBinding w:prefixMappings="xmlns:ns0='http://purl.org/dc/elements/1.1/' xmlns:ns1='http://schemas.openxmlformats.org/package/2006/metadata/core-properties' " w:xpath="/ns1:coreProperties[1]/ns0:title[1]" w:storeItemID="{6C3C8BC8-F283-45AE-878A-BAB7291924A1}"/>
            <w:text/>
          </w:sdtPr>
          <w:sdtEndPr/>
          <w:sdtContent>
            <w:r>
              <w:rPr>
                <w:color w:val="565656"/>
                <w:sz w:val="16"/>
                <w:szCs w:val="16"/>
              </w:rPr>
              <w:t>Technischer Bericht</w:t>
            </w:r>
          </w:sdtContent>
        </w:sdt>
        <w:r w:rsidRPr="007D7A59">
          <w:rPr>
            <w:color w:val="565656"/>
            <w:sz w:val="16"/>
            <w:szCs w:val="16"/>
          </w:rPr>
          <w:ptab w:relativeTo="margin" w:alignment="right" w:leader="none"/>
        </w:r>
        <w:sdt>
          <w:sdtPr>
            <w:rPr>
              <w:color w:val="565656"/>
            </w:rPr>
            <w:id w:val="-2101857351"/>
            <w:docPartObj>
              <w:docPartGallery w:val="Page Numbers (Bottom of Page)"/>
              <w:docPartUnique/>
            </w:docPartObj>
          </w:sdtPr>
          <w:sdtEndPr/>
          <w:sdtContent>
            <w:r>
              <w:rPr>
                <w:color w:val="565656"/>
                <w:sz w:val="16"/>
                <w:szCs w:val="16"/>
              </w:rPr>
              <w:fldChar w:fldCharType="begin"/>
            </w:r>
            <w:r>
              <w:rPr>
                <w:color w:val="565656"/>
                <w:sz w:val="16"/>
                <w:szCs w:val="16"/>
              </w:rPr>
              <w:instrText xml:space="preserve"> PAGE   \* MERGEFORMAT </w:instrText>
            </w:r>
            <w:r>
              <w:rPr>
                <w:color w:val="565656"/>
                <w:sz w:val="16"/>
                <w:szCs w:val="16"/>
              </w:rPr>
              <w:fldChar w:fldCharType="separate"/>
            </w:r>
            <w:r w:rsidR="00B5347F">
              <w:rPr>
                <w:noProof/>
                <w:color w:val="565656"/>
                <w:sz w:val="16"/>
                <w:szCs w:val="16"/>
              </w:rPr>
              <w:t>13</w:t>
            </w:r>
            <w:r>
              <w:rPr>
                <w:color w:val="565656"/>
                <w:sz w:val="16"/>
                <w:szCs w:val="16"/>
              </w:rPr>
              <w:fldChar w:fldCharType="end"/>
            </w:r>
          </w:sdtContent>
        </w:sdt>
      </w:p>
    </w:sdtContent>
  </w:sdt>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09A3" w:rsidRPr="00937E79" w:rsidRDefault="002B09A3" w:rsidP="001800F8">
    <w:pPr>
      <w:pStyle w:val="Fuzeile"/>
      <w:tabs>
        <w:tab w:val="clear" w:pos="4536"/>
        <w:tab w:val="clear" w:pos="9072"/>
        <w:tab w:val="center" w:pos="21540"/>
      </w:tabs>
      <w:rPr>
        <w:color w:val="565656"/>
      </w:rPr>
    </w:pPr>
    <w:r w:rsidRPr="007D7A59">
      <w:rPr>
        <w:noProof/>
        <w:color w:val="565656"/>
        <w:sz w:val="16"/>
        <w:szCs w:val="16"/>
        <w:lang w:eastAsia="de-CH"/>
      </w:rPr>
      <mc:AlternateContent>
        <mc:Choice Requires="wps">
          <w:drawing>
            <wp:anchor distT="0" distB="0" distL="114300" distR="114300" simplePos="0" relativeHeight="251661312" behindDoc="0" locked="0" layoutInCell="1" allowOverlap="1" wp14:anchorId="32D738AB" wp14:editId="05A5C800">
              <wp:simplePos x="0" y="0"/>
              <wp:positionH relativeFrom="margin">
                <wp:align>right</wp:align>
              </wp:positionH>
              <wp:positionV relativeFrom="paragraph">
                <wp:posOffset>2606</wp:posOffset>
              </wp:positionV>
              <wp:extent cx="158115" cy="0"/>
              <wp:effectExtent l="0" t="0" r="13335" b="19050"/>
              <wp:wrapNone/>
              <wp:docPr id="3" name="Gerader Verbinder 3"/>
              <wp:cNvGraphicFramePr/>
              <a:graphic xmlns:a="http://schemas.openxmlformats.org/drawingml/2006/main">
                <a:graphicData uri="http://schemas.microsoft.com/office/word/2010/wordprocessingShape">
                  <wps:wsp>
                    <wps:cNvCnPr/>
                    <wps:spPr>
                      <a:xfrm flipH="1">
                        <a:off x="0" y="0"/>
                        <a:ext cx="158115" cy="0"/>
                      </a:xfrm>
                      <a:prstGeom prst="line">
                        <a:avLst/>
                      </a:prstGeom>
                      <a:ln w="9525">
                        <a:solidFill>
                          <a:srgbClr val="56565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07C569" id="Gerader Verbinder 3" o:spid="_x0000_s1026" style="position:absolute;flip:x;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5pt,.2pt" to="-26.3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" strokecolor="#565656">
              <v:stroke joinstyle="miter"/>
              <w10:wrap anchorx="margin"/>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254" w:rsidRDefault="006B6254" w:rsidP="004D3714">
      <w:r>
        <w:separator/>
      </w:r>
    </w:p>
  </w:footnote>
  <w:footnote w:type="continuationSeparator" w:id="0">
    <w:p w:rsidR="006B6254" w:rsidRDefault="006B6254" w:rsidP="004D37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B41627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24CEC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AEA4742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12B4E45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B5AFC82"/>
    <w:lvl w:ilvl="0">
      <w:start w:val="1"/>
      <w:numFmt w:val="bullet"/>
      <w:pStyle w:val="Aufzhlungszeichen5"/>
      <w:lvlText w:val=""/>
      <w:lvlJc w:val="left"/>
      <w:pPr>
        <w:ind w:left="1492" w:hanging="360"/>
      </w:pPr>
      <w:rPr>
        <w:rFonts w:ascii="Wingdings" w:hAnsi="Wingdings" w:hint="default"/>
      </w:rPr>
    </w:lvl>
  </w:abstractNum>
  <w:abstractNum w:abstractNumId="5" w15:restartNumberingAfterBreak="0">
    <w:nsid w:val="FFFFFF81"/>
    <w:multiLevelType w:val="singleLevel"/>
    <w:tmpl w:val="D44C0D74"/>
    <w:lvl w:ilvl="0">
      <w:start w:val="1"/>
      <w:numFmt w:val="bullet"/>
      <w:pStyle w:val="Aufzhlungszeichen4"/>
      <w:lvlText w:val=""/>
      <w:lvlJc w:val="left"/>
      <w:pPr>
        <w:ind w:left="1209" w:hanging="360"/>
      </w:pPr>
      <w:rPr>
        <w:rFonts w:ascii="Wingdings" w:hAnsi="Wingdings" w:hint="default"/>
      </w:rPr>
    </w:lvl>
  </w:abstractNum>
  <w:abstractNum w:abstractNumId="6" w15:restartNumberingAfterBreak="0">
    <w:nsid w:val="FFFFFF82"/>
    <w:multiLevelType w:val="singleLevel"/>
    <w:tmpl w:val="9B0C91D0"/>
    <w:lvl w:ilvl="0">
      <w:start w:val="1"/>
      <w:numFmt w:val="bullet"/>
      <w:pStyle w:val="Aufzhlungszeichen3"/>
      <w:lvlText w:val=""/>
      <w:lvlJc w:val="left"/>
      <w:pPr>
        <w:ind w:left="926" w:hanging="360"/>
      </w:pPr>
      <w:rPr>
        <w:rFonts w:ascii="Wingdings" w:hAnsi="Wingdings" w:hint="default"/>
      </w:rPr>
    </w:lvl>
  </w:abstractNum>
  <w:abstractNum w:abstractNumId="7" w15:restartNumberingAfterBreak="0">
    <w:nsid w:val="FFFFFF83"/>
    <w:multiLevelType w:val="singleLevel"/>
    <w:tmpl w:val="BC6E6034"/>
    <w:lvl w:ilvl="0">
      <w:start w:val="1"/>
      <w:numFmt w:val="bullet"/>
      <w:pStyle w:val="Aufzhlungszeichen2"/>
      <w:lvlText w:val=""/>
      <w:lvlJc w:val="left"/>
      <w:pPr>
        <w:ind w:left="643" w:hanging="360"/>
      </w:pPr>
      <w:rPr>
        <w:rFonts w:ascii="Wingdings" w:hAnsi="Wingdings" w:hint="default"/>
      </w:rPr>
    </w:lvl>
  </w:abstractNum>
  <w:abstractNum w:abstractNumId="8" w15:restartNumberingAfterBreak="0">
    <w:nsid w:val="FFFFFF88"/>
    <w:multiLevelType w:val="singleLevel"/>
    <w:tmpl w:val="5E3A32F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F34DA04"/>
    <w:lvl w:ilvl="0">
      <w:start w:val="1"/>
      <w:numFmt w:val="bullet"/>
      <w:pStyle w:val="Aufzhlungszeichen"/>
      <w:lvlText w:val=""/>
      <w:lvlJc w:val="left"/>
      <w:pPr>
        <w:ind w:left="360" w:hanging="360"/>
      </w:pPr>
      <w:rPr>
        <w:rFonts w:ascii="Wingdings" w:hAnsi="Wingdings" w:hint="default"/>
      </w:rPr>
    </w:lvl>
  </w:abstractNum>
  <w:abstractNum w:abstractNumId="10" w15:restartNumberingAfterBreak="0">
    <w:nsid w:val="00A13C03"/>
    <w:multiLevelType w:val="multilevel"/>
    <w:tmpl w:val="3EEEB7DC"/>
    <w:numStyleLink w:val="Bbc"/>
  </w:abstractNum>
  <w:abstractNum w:abstractNumId="11" w15:restartNumberingAfterBreak="0">
    <w:nsid w:val="02D316A0"/>
    <w:multiLevelType w:val="hybridMultilevel"/>
    <w:tmpl w:val="7BB8A1B4"/>
    <w:lvl w:ilvl="0" w:tplc="08070005">
      <w:start w:val="1"/>
      <w:numFmt w:val="bullet"/>
      <w:lvlText w:val=""/>
      <w:lvlJc w:val="left"/>
      <w:pPr>
        <w:ind w:left="720" w:hanging="360"/>
      </w:pPr>
      <w:rPr>
        <w:rFonts w:ascii="Wingdings" w:hAnsi="Wingdings"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051C4312"/>
    <w:multiLevelType w:val="multilevel"/>
    <w:tmpl w:val="3EEEB7DC"/>
    <w:numStyleLink w:val="Bbc"/>
  </w:abstractNum>
  <w:abstractNum w:abstractNumId="13" w15:restartNumberingAfterBreak="0">
    <w:nsid w:val="078114BE"/>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0C716B13"/>
    <w:multiLevelType w:val="multilevel"/>
    <w:tmpl w:val="3EEEB7DC"/>
    <w:numStyleLink w:val="Bbc"/>
  </w:abstractNum>
  <w:abstractNum w:abstractNumId="15" w15:restartNumberingAfterBreak="0">
    <w:nsid w:val="0DE368C9"/>
    <w:multiLevelType w:val="multilevel"/>
    <w:tmpl w:val="3EEEB7DC"/>
    <w:numStyleLink w:val="Bbc"/>
  </w:abstractNum>
  <w:abstractNum w:abstractNumId="16" w15:restartNumberingAfterBreak="0">
    <w:nsid w:val="11534B12"/>
    <w:multiLevelType w:val="multilevel"/>
    <w:tmpl w:val="3EEEB7DC"/>
    <w:numStyleLink w:val="Bbc"/>
  </w:abstractNum>
  <w:abstractNum w:abstractNumId="17" w15:restartNumberingAfterBreak="0">
    <w:nsid w:val="13597CF4"/>
    <w:multiLevelType w:val="multilevel"/>
    <w:tmpl w:val="3EEEB7DC"/>
    <w:numStyleLink w:val="Bbc"/>
  </w:abstractNum>
  <w:abstractNum w:abstractNumId="18" w15:restartNumberingAfterBreak="0">
    <w:nsid w:val="16D81385"/>
    <w:multiLevelType w:val="multilevel"/>
    <w:tmpl w:val="3EEEB7DC"/>
    <w:numStyleLink w:val="Bbc"/>
  </w:abstractNum>
  <w:abstractNum w:abstractNumId="19" w15:restartNumberingAfterBreak="0">
    <w:nsid w:val="1A9C7EE9"/>
    <w:multiLevelType w:val="hybridMultilevel"/>
    <w:tmpl w:val="E82EEC34"/>
    <w:lvl w:ilvl="0" w:tplc="0807000F">
      <w:start w:val="1"/>
      <w:numFmt w:val="decimal"/>
      <w:lvlText w:val="%1."/>
      <w:lvlJc w:val="left"/>
      <w:pPr>
        <w:ind w:left="3960" w:hanging="360"/>
      </w:pPr>
    </w:lvl>
    <w:lvl w:ilvl="1" w:tplc="08070019" w:tentative="1">
      <w:start w:val="1"/>
      <w:numFmt w:val="lowerLetter"/>
      <w:lvlText w:val="%2."/>
      <w:lvlJc w:val="left"/>
      <w:pPr>
        <w:ind w:left="4680" w:hanging="360"/>
      </w:pPr>
    </w:lvl>
    <w:lvl w:ilvl="2" w:tplc="0807001B" w:tentative="1">
      <w:start w:val="1"/>
      <w:numFmt w:val="lowerRoman"/>
      <w:lvlText w:val="%3."/>
      <w:lvlJc w:val="right"/>
      <w:pPr>
        <w:ind w:left="5400" w:hanging="180"/>
      </w:pPr>
    </w:lvl>
    <w:lvl w:ilvl="3" w:tplc="0807000F" w:tentative="1">
      <w:start w:val="1"/>
      <w:numFmt w:val="decimal"/>
      <w:lvlText w:val="%4."/>
      <w:lvlJc w:val="left"/>
      <w:pPr>
        <w:ind w:left="6120" w:hanging="360"/>
      </w:pPr>
    </w:lvl>
    <w:lvl w:ilvl="4" w:tplc="08070019" w:tentative="1">
      <w:start w:val="1"/>
      <w:numFmt w:val="lowerLetter"/>
      <w:lvlText w:val="%5."/>
      <w:lvlJc w:val="left"/>
      <w:pPr>
        <w:ind w:left="6840" w:hanging="360"/>
      </w:pPr>
    </w:lvl>
    <w:lvl w:ilvl="5" w:tplc="0807001B" w:tentative="1">
      <w:start w:val="1"/>
      <w:numFmt w:val="lowerRoman"/>
      <w:lvlText w:val="%6."/>
      <w:lvlJc w:val="right"/>
      <w:pPr>
        <w:ind w:left="7560" w:hanging="180"/>
      </w:pPr>
    </w:lvl>
    <w:lvl w:ilvl="6" w:tplc="0807000F" w:tentative="1">
      <w:start w:val="1"/>
      <w:numFmt w:val="decimal"/>
      <w:lvlText w:val="%7."/>
      <w:lvlJc w:val="left"/>
      <w:pPr>
        <w:ind w:left="8280" w:hanging="360"/>
      </w:pPr>
    </w:lvl>
    <w:lvl w:ilvl="7" w:tplc="08070019" w:tentative="1">
      <w:start w:val="1"/>
      <w:numFmt w:val="lowerLetter"/>
      <w:lvlText w:val="%8."/>
      <w:lvlJc w:val="left"/>
      <w:pPr>
        <w:ind w:left="9000" w:hanging="360"/>
      </w:pPr>
    </w:lvl>
    <w:lvl w:ilvl="8" w:tplc="0807001B" w:tentative="1">
      <w:start w:val="1"/>
      <w:numFmt w:val="lowerRoman"/>
      <w:lvlText w:val="%9."/>
      <w:lvlJc w:val="right"/>
      <w:pPr>
        <w:ind w:left="9720" w:hanging="180"/>
      </w:pPr>
    </w:lvl>
  </w:abstractNum>
  <w:abstractNum w:abstractNumId="20" w15:restartNumberingAfterBreak="0">
    <w:nsid w:val="1D410E33"/>
    <w:multiLevelType w:val="multilevel"/>
    <w:tmpl w:val="3EEEB7DC"/>
    <w:numStyleLink w:val="Bbc"/>
  </w:abstractNum>
  <w:abstractNum w:abstractNumId="21" w15:restartNumberingAfterBreak="0">
    <w:nsid w:val="278A21DE"/>
    <w:multiLevelType w:val="hybridMultilevel"/>
    <w:tmpl w:val="16F6540C"/>
    <w:lvl w:ilvl="0" w:tplc="D924BE40">
      <w:start w:val="1"/>
      <w:numFmt w:val="bullet"/>
      <w:pStyle w:val="Listenabsatz"/>
      <w:lvlText w:val=""/>
      <w:lvlJc w:val="left"/>
      <w:pPr>
        <w:ind w:left="1440" w:hanging="360"/>
      </w:pPr>
      <w:rPr>
        <w:rFonts w:ascii="Wingdings" w:hAnsi="Wingdings" w:hint="default"/>
      </w:rPr>
    </w:lvl>
    <w:lvl w:ilvl="1" w:tplc="08070003" w:tentative="1">
      <w:start w:val="1"/>
      <w:numFmt w:val="bullet"/>
      <w:lvlText w:val="o"/>
      <w:lvlJc w:val="left"/>
      <w:pPr>
        <w:ind w:left="2160" w:hanging="360"/>
      </w:pPr>
      <w:rPr>
        <w:rFonts w:ascii="Courier New" w:hAnsi="Courier New" w:cs="Courier New" w:hint="default"/>
      </w:rPr>
    </w:lvl>
    <w:lvl w:ilvl="2" w:tplc="08070005" w:tentative="1">
      <w:start w:val="1"/>
      <w:numFmt w:val="bullet"/>
      <w:lvlText w:val=""/>
      <w:lvlJc w:val="left"/>
      <w:pPr>
        <w:ind w:left="2880" w:hanging="360"/>
      </w:pPr>
      <w:rPr>
        <w:rFonts w:ascii="Wingdings" w:hAnsi="Wingdings" w:hint="default"/>
      </w:rPr>
    </w:lvl>
    <w:lvl w:ilvl="3" w:tplc="08070001" w:tentative="1">
      <w:start w:val="1"/>
      <w:numFmt w:val="bullet"/>
      <w:lvlText w:val=""/>
      <w:lvlJc w:val="left"/>
      <w:pPr>
        <w:ind w:left="3600" w:hanging="360"/>
      </w:pPr>
      <w:rPr>
        <w:rFonts w:ascii="Symbol" w:hAnsi="Symbol" w:hint="default"/>
      </w:rPr>
    </w:lvl>
    <w:lvl w:ilvl="4" w:tplc="08070003" w:tentative="1">
      <w:start w:val="1"/>
      <w:numFmt w:val="bullet"/>
      <w:lvlText w:val="o"/>
      <w:lvlJc w:val="left"/>
      <w:pPr>
        <w:ind w:left="4320" w:hanging="360"/>
      </w:pPr>
      <w:rPr>
        <w:rFonts w:ascii="Courier New" w:hAnsi="Courier New" w:cs="Courier New" w:hint="default"/>
      </w:rPr>
    </w:lvl>
    <w:lvl w:ilvl="5" w:tplc="08070005" w:tentative="1">
      <w:start w:val="1"/>
      <w:numFmt w:val="bullet"/>
      <w:lvlText w:val=""/>
      <w:lvlJc w:val="left"/>
      <w:pPr>
        <w:ind w:left="5040" w:hanging="360"/>
      </w:pPr>
      <w:rPr>
        <w:rFonts w:ascii="Wingdings" w:hAnsi="Wingdings" w:hint="default"/>
      </w:rPr>
    </w:lvl>
    <w:lvl w:ilvl="6" w:tplc="08070001" w:tentative="1">
      <w:start w:val="1"/>
      <w:numFmt w:val="bullet"/>
      <w:lvlText w:val=""/>
      <w:lvlJc w:val="left"/>
      <w:pPr>
        <w:ind w:left="5760" w:hanging="360"/>
      </w:pPr>
      <w:rPr>
        <w:rFonts w:ascii="Symbol" w:hAnsi="Symbol" w:hint="default"/>
      </w:rPr>
    </w:lvl>
    <w:lvl w:ilvl="7" w:tplc="08070003" w:tentative="1">
      <w:start w:val="1"/>
      <w:numFmt w:val="bullet"/>
      <w:lvlText w:val="o"/>
      <w:lvlJc w:val="left"/>
      <w:pPr>
        <w:ind w:left="6480" w:hanging="360"/>
      </w:pPr>
      <w:rPr>
        <w:rFonts w:ascii="Courier New" w:hAnsi="Courier New" w:cs="Courier New" w:hint="default"/>
      </w:rPr>
    </w:lvl>
    <w:lvl w:ilvl="8" w:tplc="08070005" w:tentative="1">
      <w:start w:val="1"/>
      <w:numFmt w:val="bullet"/>
      <w:lvlText w:val=""/>
      <w:lvlJc w:val="left"/>
      <w:pPr>
        <w:ind w:left="7200" w:hanging="360"/>
      </w:pPr>
      <w:rPr>
        <w:rFonts w:ascii="Wingdings" w:hAnsi="Wingdings" w:hint="default"/>
      </w:rPr>
    </w:lvl>
  </w:abstractNum>
  <w:abstractNum w:abstractNumId="22" w15:restartNumberingAfterBreak="0">
    <w:nsid w:val="2AAD62EE"/>
    <w:multiLevelType w:val="multilevel"/>
    <w:tmpl w:val="3EEEB7DC"/>
    <w:numStyleLink w:val="Bbc"/>
  </w:abstractNum>
  <w:abstractNum w:abstractNumId="23" w15:restartNumberingAfterBreak="0">
    <w:nsid w:val="2CBA20C5"/>
    <w:multiLevelType w:val="multilevel"/>
    <w:tmpl w:val="3EEEB7DC"/>
    <w:numStyleLink w:val="Bbc"/>
  </w:abstractNum>
  <w:abstractNum w:abstractNumId="24" w15:restartNumberingAfterBreak="0">
    <w:nsid w:val="2F91128A"/>
    <w:multiLevelType w:val="multilevel"/>
    <w:tmpl w:val="A13ABE92"/>
    <w:lvl w:ilvl="0">
      <w:start w:val="1"/>
      <w:numFmt w:val="upperLetter"/>
      <w:pStyle w:val="Anhang1"/>
      <w:lvlText w:val="%1"/>
      <w:lvlJc w:val="left"/>
      <w:pPr>
        <w:ind w:left="432" w:hanging="432"/>
      </w:pPr>
      <w:rPr>
        <w:rFonts w:hint="default"/>
      </w:rPr>
    </w:lvl>
    <w:lvl w:ilvl="1">
      <w:start w:val="1"/>
      <w:numFmt w:val="decimal"/>
      <w:pStyle w:val="Anhang2"/>
      <w:lvlText w:val="%1.%2"/>
      <w:lvlJc w:val="left"/>
      <w:pPr>
        <w:ind w:left="2418" w:hanging="576"/>
      </w:pPr>
      <w:rPr>
        <w:rFonts w:hint="default"/>
      </w:rPr>
    </w:lvl>
    <w:lvl w:ilvl="2">
      <w:start w:val="1"/>
      <w:numFmt w:val="decimal"/>
      <w:pStyle w:val="Anhang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31D21592"/>
    <w:multiLevelType w:val="multilevel"/>
    <w:tmpl w:val="3EEEB7DC"/>
    <w:styleLink w:val="Bbc"/>
    <w:lvl w:ilvl="0">
      <w:start w:val="1"/>
      <w:numFmt w:val="bullet"/>
      <w:lvlText w:val=""/>
      <w:lvlJc w:val="left"/>
      <w:pPr>
        <w:ind w:left="340" w:hanging="340"/>
      </w:pPr>
      <w:rPr>
        <w:rFonts w:ascii="Wingdings 2" w:hAnsi="Wingdings 2" w:hint="default"/>
        <w:sz w:val="20"/>
      </w:rPr>
    </w:lvl>
    <w:lvl w:ilvl="1">
      <w:start w:val="1"/>
      <w:numFmt w:val="bullet"/>
      <w:lvlText w:val=""/>
      <w:lvlJc w:val="left"/>
      <w:pPr>
        <w:ind w:left="680" w:hanging="340"/>
      </w:pPr>
      <w:rPr>
        <w:rFonts w:ascii="Wingdings 2" w:hAnsi="Wingdings 2" w:hint="default"/>
        <w:sz w:val="14"/>
      </w:rPr>
    </w:lvl>
    <w:lvl w:ilvl="2">
      <w:start w:val="1"/>
      <w:numFmt w:val="bullet"/>
      <w:lvlText w:val=""/>
      <w:lvlJc w:val="left"/>
      <w:pPr>
        <w:ind w:left="1021" w:hanging="341"/>
      </w:pPr>
      <w:rPr>
        <w:rFonts w:ascii="Wingdings 2" w:hAnsi="Wingdings 2" w:hint="default"/>
        <w:sz w:val="16"/>
      </w:rPr>
    </w:lvl>
    <w:lvl w:ilvl="3">
      <w:start w:val="1"/>
      <w:numFmt w:val="bullet"/>
      <w:lvlText w:val=""/>
      <w:lvlJc w:val="left"/>
      <w:pPr>
        <w:ind w:left="1361" w:hanging="340"/>
      </w:pPr>
      <w:rPr>
        <w:rFonts w:ascii="Wingdings 2" w:hAnsi="Wingdings 2" w:hint="default"/>
        <w:sz w:val="10"/>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6" w15:restartNumberingAfterBreak="0">
    <w:nsid w:val="335801DF"/>
    <w:multiLevelType w:val="multilevel"/>
    <w:tmpl w:val="3EEEB7DC"/>
    <w:numStyleLink w:val="Bbc"/>
  </w:abstractNum>
  <w:abstractNum w:abstractNumId="27" w15:restartNumberingAfterBreak="0">
    <w:nsid w:val="33EB6B21"/>
    <w:multiLevelType w:val="hybridMultilevel"/>
    <w:tmpl w:val="3D9024C0"/>
    <w:lvl w:ilvl="0" w:tplc="45762F3A">
      <w:start w:val="1"/>
      <w:numFmt w:val="bullet"/>
      <w:lvlText w:val=""/>
      <w:lvlJc w:val="left"/>
      <w:pPr>
        <w:tabs>
          <w:tab w:val="num" w:pos="720"/>
        </w:tabs>
        <w:ind w:left="720" w:hanging="360"/>
      </w:pPr>
      <w:rPr>
        <w:rFonts w:ascii="Wingdings" w:hAnsi="Wingdings" w:hint="default"/>
      </w:rPr>
    </w:lvl>
    <w:lvl w:ilvl="1" w:tplc="53ECE30A">
      <w:numFmt w:val="bullet"/>
      <w:lvlText w:val=""/>
      <w:lvlJc w:val="left"/>
      <w:pPr>
        <w:tabs>
          <w:tab w:val="num" w:pos="1440"/>
        </w:tabs>
        <w:ind w:left="1440" w:hanging="360"/>
      </w:pPr>
      <w:rPr>
        <w:rFonts w:ascii="Wingdings" w:hAnsi="Wingdings" w:hint="default"/>
      </w:rPr>
    </w:lvl>
    <w:lvl w:ilvl="2" w:tplc="BA98D82C" w:tentative="1">
      <w:start w:val="1"/>
      <w:numFmt w:val="bullet"/>
      <w:lvlText w:val=""/>
      <w:lvlJc w:val="left"/>
      <w:pPr>
        <w:tabs>
          <w:tab w:val="num" w:pos="2160"/>
        </w:tabs>
        <w:ind w:left="2160" w:hanging="360"/>
      </w:pPr>
      <w:rPr>
        <w:rFonts w:ascii="Wingdings" w:hAnsi="Wingdings" w:hint="default"/>
      </w:rPr>
    </w:lvl>
    <w:lvl w:ilvl="3" w:tplc="B75CD362" w:tentative="1">
      <w:start w:val="1"/>
      <w:numFmt w:val="bullet"/>
      <w:lvlText w:val=""/>
      <w:lvlJc w:val="left"/>
      <w:pPr>
        <w:tabs>
          <w:tab w:val="num" w:pos="2880"/>
        </w:tabs>
        <w:ind w:left="2880" w:hanging="360"/>
      </w:pPr>
      <w:rPr>
        <w:rFonts w:ascii="Wingdings" w:hAnsi="Wingdings" w:hint="default"/>
      </w:rPr>
    </w:lvl>
    <w:lvl w:ilvl="4" w:tplc="DBF87DCE" w:tentative="1">
      <w:start w:val="1"/>
      <w:numFmt w:val="bullet"/>
      <w:lvlText w:val=""/>
      <w:lvlJc w:val="left"/>
      <w:pPr>
        <w:tabs>
          <w:tab w:val="num" w:pos="3600"/>
        </w:tabs>
        <w:ind w:left="3600" w:hanging="360"/>
      </w:pPr>
      <w:rPr>
        <w:rFonts w:ascii="Wingdings" w:hAnsi="Wingdings" w:hint="default"/>
      </w:rPr>
    </w:lvl>
    <w:lvl w:ilvl="5" w:tplc="AA86830A" w:tentative="1">
      <w:start w:val="1"/>
      <w:numFmt w:val="bullet"/>
      <w:lvlText w:val=""/>
      <w:lvlJc w:val="left"/>
      <w:pPr>
        <w:tabs>
          <w:tab w:val="num" w:pos="4320"/>
        </w:tabs>
        <w:ind w:left="4320" w:hanging="360"/>
      </w:pPr>
      <w:rPr>
        <w:rFonts w:ascii="Wingdings" w:hAnsi="Wingdings" w:hint="default"/>
      </w:rPr>
    </w:lvl>
    <w:lvl w:ilvl="6" w:tplc="BBC28BE6" w:tentative="1">
      <w:start w:val="1"/>
      <w:numFmt w:val="bullet"/>
      <w:lvlText w:val=""/>
      <w:lvlJc w:val="left"/>
      <w:pPr>
        <w:tabs>
          <w:tab w:val="num" w:pos="5040"/>
        </w:tabs>
        <w:ind w:left="5040" w:hanging="360"/>
      </w:pPr>
      <w:rPr>
        <w:rFonts w:ascii="Wingdings" w:hAnsi="Wingdings" w:hint="default"/>
      </w:rPr>
    </w:lvl>
    <w:lvl w:ilvl="7" w:tplc="80C6BC68" w:tentative="1">
      <w:start w:val="1"/>
      <w:numFmt w:val="bullet"/>
      <w:lvlText w:val=""/>
      <w:lvlJc w:val="left"/>
      <w:pPr>
        <w:tabs>
          <w:tab w:val="num" w:pos="5760"/>
        </w:tabs>
        <w:ind w:left="5760" w:hanging="360"/>
      </w:pPr>
      <w:rPr>
        <w:rFonts w:ascii="Wingdings" w:hAnsi="Wingdings" w:hint="default"/>
      </w:rPr>
    </w:lvl>
    <w:lvl w:ilvl="8" w:tplc="67861FD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72A77E8"/>
    <w:multiLevelType w:val="multilevel"/>
    <w:tmpl w:val="3EEEB7DC"/>
    <w:numStyleLink w:val="Bbc"/>
  </w:abstractNum>
  <w:abstractNum w:abstractNumId="29" w15:restartNumberingAfterBreak="0">
    <w:nsid w:val="3F3D3FF0"/>
    <w:multiLevelType w:val="multilevel"/>
    <w:tmpl w:val="3EEEB7DC"/>
    <w:numStyleLink w:val="Bbc"/>
  </w:abstractNum>
  <w:abstractNum w:abstractNumId="30" w15:restartNumberingAfterBreak="0">
    <w:nsid w:val="45C73295"/>
    <w:multiLevelType w:val="multilevel"/>
    <w:tmpl w:val="A39ADFF0"/>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576" w:hanging="576"/>
      </w:pPr>
      <w:rPr>
        <w:rFonts w:hint="default"/>
      </w:rPr>
    </w:lvl>
    <w:lvl w:ilvl="2">
      <w:start w:val="1"/>
      <w:numFmt w:val="decimal"/>
      <w:pStyle w:val="berschrift3"/>
      <w:lvlText w:val="%1.%2.%3"/>
      <w:lvlJc w:val="left"/>
      <w:pPr>
        <w:ind w:left="720" w:hanging="720"/>
      </w:pPr>
      <w:rPr>
        <w:rFonts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31" w15:restartNumberingAfterBreak="0">
    <w:nsid w:val="45D65EA8"/>
    <w:multiLevelType w:val="hybridMultilevel"/>
    <w:tmpl w:val="1EB21114"/>
    <w:lvl w:ilvl="0" w:tplc="6EA404A8">
      <w:start w:val="1"/>
      <w:numFmt w:val="bullet"/>
      <w:lvlText w:val=""/>
      <w:lvlJc w:val="left"/>
      <w:pPr>
        <w:tabs>
          <w:tab w:val="num" w:pos="720"/>
        </w:tabs>
        <w:ind w:left="720" w:hanging="360"/>
      </w:pPr>
      <w:rPr>
        <w:rFonts w:ascii="Wingdings" w:hAnsi="Wingdings" w:hint="default"/>
      </w:rPr>
    </w:lvl>
    <w:lvl w:ilvl="1" w:tplc="D8DCEA02">
      <w:numFmt w:val="bullet"/>
      <w:lvlText w:val=""/>
      <w:lvlJc w:val="left"/>
      <w:pPr>
        <w:tabs>
          <w:tab w:val="num" w:pos="1440"/>
        </w:tabs>
        <w:ind w:left="1440" w:hanging="360"/>
      </w:pPr>
      <w:rPr>
        <w:rFonts w:ascii="Symbol" w:hAnsi="Symbol" w:hint="default"/>
      </w:rPr>
    </w:lvl>
    <w:lvl w:ilvl="2" w:tplc="15B406CA" w:tentative="1">
      <w:start w:val="1"/>
      <w:numFmt w:val="bullet"/>
      <w:lvlText w:val=""/>
      <w:lvlJc w:val="left"/>
      <w:pPr>
        <w:tabs>
          <w:tab w:val="num" w:pos="2160"/>
        </w:tabs>
        <w:ind w:left="2160" w:hanging="360"/>
      </w:pPr>
      <w:rPr>
        <w:rFonts w:ascii="Wingdings" w:hAnsi="Wingdings" w:hint="default"/>
      </w:rPr>
    </w:lvl>
    <w:lvl w:ilvl="3" w:tplc="AC220E68" w:tentative="1">
      <w:start w:val="1"/>
      <w:numFmt w:val="bullet"/>
      <w:lvlText w:val=""/>
      <w:lvlJc w:val="left"/>
      <w:pPr>
        <w:tabs>
          <w:tab w:val="num" w:pos="2880"/>
        </w:tabs>
        <w:ind w:left="2880" w:hanging="360"/>
      </w:pPr>
      <w:rPr>
        <w:rFonts w:ascii="Wingdings" w:hAnsi="Wingdings" w:hint="default"/>
      </w:rPr>
    </w:lvl>
    <w:lvl w:ilvl="4" w:tplc="0FAA52DC" w:tentative="1">
      <w:start w:val="1"/>
      <w:numFmt w:val="bullet"/>
      <w:lvlText w:val=""/>
      <w:lvlJc w:val="left"/>
      <w:pPr>
        <w:tabs>
          <w:tab w:val="num" w:pos="3600"/>
        </w:tabs>
        <w:ind w:left="3600" w:hanging="360"/>
      </w:pPr>
      <w:rPr>
        <w:rFonts w:ascii="Wingdings" w:hAnsi="Wingdings" w:hint="default"/>
      </w:rPr>
    </w:lvl>
    <w:lvl w:ilvl="5" w:tplc="242C1076" w:tentative="1">
      <w:start w:val="1"/>
      <w:numFmt w:val="bullet"/>
      <w:lvlText w:val=""/>
      <w:lvlJc w:val="left"/>
      <w:pPr>
        <w:tabs>
          <w:tab w:val="num" w:pos="4320"/>
        </w:tabs>
        <w:ind w:left="4320" w:hanging="360"/>
      </w:pPr>
      <w:rPr>
        <w:rFonts w:ascii="Wingdings" w:hAnsi="Wingdings" w:hint="default"/>
      </w:rPr>
    </w:lvl>
    <w:lvl w:ilvl="6" w:tplc="BC42C16A" w:tentative="1">
      <w:start w:val="1"/>
      <w:numFmt w:val="bullet"/>
      <w:lvlText w:val=""/>
      <w:lvlJc w:val="left"/>
      <w:pPr>
        <w:tabs>
          <w:tab w:val="num" w:pos="5040"/>
        </w:tabs>
        <w:ind w:left="5040" w:hanging="360"/>
      </w:pPr>
      <w:rPr>
        <w:rFonts w:ascii="Wingdings" w:hAnsi="Wingdings" w:hint="default"/>
      </w:rPr>
    </w:lvl>
    <w:lvl w:ilvl="7" w:tplc="886C24B0" w:tentative="1">
      <w:start w:val="1"/>
      <w:numFmt w:val="bullet"/>
      <w:lvlText w:val=""/>
      <w:lvlJc w:val="left"/>
      <w:pPr>
        <w:tabs>
          <w:tab w:val="num" w:pos="5760"/>
        </w:tabs>
        <w:ind w:left="5760" w:hanging="360"/>
      </w:pPr>
      <w:rPr>
        <w:rFonts w:ascii="Wingdings" w:hAnsi="Wingdings" w:hint="default"/>
      </w:rPr>
    </w:lvl>
    <w:lvl w:ilvl="8" w:tplc="E174DC74"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246FBE"/>
    <w:multiLevelType w:val="multilevel"/>
    <w:tmpl w:val="3EEEB7DC"/>
    <w:numStyleLink w:val="Bbc"/>
  </w:abstractNum>
  <w:abstractNum w:abstractNumId="33" w15:restartNumberingAfterBreak="0">
    <w:nsid w:val="499A5287"/>
    <w:multiLevelType w:val="multilevel"/>
    <w:tmpl w:val="3EEEB7DC"/>
    <w:numStyleLink w:val="Bbc"/>
  </w:abstractNum>
  <w:abstractNum w:abstractNumId="34" w15:restartNumberingAfterBreak="0">
    <w:nsid w:val="4FFA7FB2"/>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5" w15:restartNumberingAfterBreak="0">
    <w:nsid w:val="5668188A"/>
    <w:multiLevelType w:val="multilevel"/>
    <w:tmpl w:val="3EEEB7DC"/>
    <w:numStyleLink w:val="Bbc"/>
  </w:abstractNum>
  <w:abstractNum w:abstractNumId="36" w15:restartNumberingAfterBreak="0">
    <w:nsid w:val="68013581"/>
    <w:multiLevelType w:val="multilevel"/>
    <w:tmpl w:val="3EEEB7DC"/>
    <w:numStyleLink w:val="Bbc"/>
  </w:abstractNum>
  <w:abstractNum w:abstractNumId="37" w15:restartNumberingAfterBreak="0">
    <w:nsid w:val="6F211023"/>
    <w:multiLevelType w:val="hybridMultilevel"/>
    <w:tmpl w:val="67F45FAA"/>
    <w:lvl w:ilvl="0" w:tplc="0807000F">
      <w:start w:val="1"/>
      <w:numFmt w:val="decimal"/>
      <w:lvlText w:val="%1."/>
      <w:lvlJc w:val="left"/>
      <w:pPr>
        <w:ind w:left="3600" w:hanging="360"/>
      </w:pPr>
    </w:lvl>
    <w:lvl w:ilvl="1" w:tplc="08070019" w:tentative="1">
      <w:start w:val="1"/>
      <w:numFmt w:val="lowerLetter"/>
      <w:lvlText w:val="%2."/>
      <w:lvlJc w:val="left"/>
      <w:pPr>
        <w:ind w:left="4320" w:hanging="360"/>
      </w:pPr>
    </w:lvl>
    <w:lvl w:ilvl="2" w:tplc="0807001B" w:tentative="1">
      <w:start w:val="1"/>
      <w:numFmt w:val="lowerRoman"/>
      <w:lvlText w:val="%3."/>
      <w:lvlJc w:val="right"/>
      <w:pPr>
        <w:ind w:left="5040" w:hanging="180"/>
      </w:pPr>
    </w:lvl>
    <w:lvl w:ilvl="3" w:tplc="0807000F" w:tentative="1">
      <w:start w:val="1"/>
      <w:numFmt w:val="decimal"/>
      <w:lvlText w:val="%4."/>
      <w:lvlJc w:val="left"/>
      <w:pPr>
        <w:ind w:left="5760" w:hanging="360"/>
      </w:pPr>
    </w:lvl>
    <w:lvl w:ilvl="4" w:tplc="08070019" w:tentative="1">
      <w:start w:val="1"/>
      <w:numFmt w:val="lowerLetter"/>
      <w:lvlText w:val="%5."/>
      <w:lvlJc w:val="left"/>
      <w:pPr>
        <w:ind w:left="6480" w:hanging="360"/>
      </w:pPr>
    </w:lvl>
    <w:lvl w:ilvl="5" w:tplc="0807001B" w:tentative="1">
      <w:start w:val="1"/>
      <w:numFmt w:val="lowerRoman"/>
      <w:lvlText w:val="%6."/>
      <w:lvlJc w:val="right"/>
      <w:pPr>
        <w:ind w:left="7200" w:hanging="180"/>
      </w:pPr>
    </w:lvl>
    <w:lvl w:ilvl="6" w:tplc="0807000F" w:tentative="1">
      <w:start w:val="1"/>
      <w:numFmt w:val="decimal"/>
      <w:lvlText w:val="%7."/>
      <w:lvlJc w:val="left"/>
      <w:pPr>
        <w:ind w:left="7920" w:hanging="360"/>
      </w:pPr>
    </w:lvl>
    <w:lvl w:ilvl="7" w:tplc="08070019" w:tentative="1">
      <w:start w:val="1"/>
      <w:numFmt w:val="lowerLetter"/>
      <w:lvlText w:val="%8."/>
      <w:lvlJc w:val="left"/>
      <w:pPr>
        <w:ind w:left="8640" w:hanging="360"/>
      </w:pPr>
    </w:lvl>
    <w:lvl w:ilvl="8" w:tplc="0807001B" w:tentative="1">
      <w:start w:val="1"/>
      <w:numFmt w:val="lowerRoman"/>
      <w:lvlText w:val="%9."/>
      <w:lvlJc w:val="right"/>
      <w:pPr>
        <w:ind w:left="9360" w:hanging="180"/>
      </w:pPr>
    </w:lvl>
  </w:abstractNum>
  <w:abstractNum w:abstractNumId="38" w15:restartNumberingAfterBreak="0">
    <w:nsid w:val="79656019"/>
    <w:multiLevelType w:val="multilevel"/>
    <w:tmpl w:val="3EEEB7DC"/>
    <w:numStyleLink w:val="Bbc"/>
  </w:abstractNum>
  <w:abstractNum w:abstractNumId="39" w15:restartNumberingAfterBreak="0">
    <w:nsid w:val="7F263B46"/>
    <w:multiLevelType w:val="hybridMultilevel"/>
    <w:tmpl w:val="5CB28DE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25"/>
  </w:num>
  <w:num w:numId="2">
    <w:abstractNumId w:val="4"/>
  </w:num>
  <w:num w:numId="3">
    <w:abstractNumId w:val="5"/>
  </w:num>
  <w:num w:numId="4">
    <w:abstractNumId w:val="30"/>
  </w:num>
  <w:num w:numId="5">
    <w:abstractNumId w:val="9"/>
  </w:num>
  <w:num w:numId="6">
    <w:abstractNumId w:val="7"/>
  </w:num>
  <w:num w:numId="7">
    <w:abstractNumId w:val="6"/>
  </w:num>
  <w:num w:numId="8">
    <w:abstractNumId w:val="21"/>
  </w:num>
  <w:num w:numId="9">
    <w:abstractNumId w:val="24"/>
  </w:num>
  <w:num w:numId="10">
    <w:abstractNumId w:val="18"/>
  </w:num>
  <w:num w:numId="11">
    <w:abstractNumId w:val="14"/>
    <w:lvlOverride w:ilvl="0">
      <w:lvl w:ilvl="0">
        <w:start w:val="1"/>
        <w:numFmt w:val="bullet"/>
        <w:lvlText w:val=""/>
        <w:lvlJc w:val="left"/>
        <w:pPr>
          <w:ind w:left="360" w:hanging="360"/>
        </w:pPr>
        <w:rPr>
          <w:rFonts w:ascii="Webdings" w:hAnsi="Webdings" w:hint="default"/>
          <w:sz w:val="16"/>
        </w:rPr>
      </w:lvl>
    </w:lvlOverride>
  </w:num>
  <w:num w:numId="12">
    <w:abstractNumId w:val="32"/>
  </w:num>
  <w:num w:numId="13">
    <w:abstractNumId w:val="12"/>
  </w:num>
  <w:num w:numId="14">
    <w:abstractNumId w:val="27"/>
  </w:num>
  <w:num w:numId="15">
    <w:abstractNumId w:val="16"/>
  </w:num>
  <w:num w:numId="16">
    <w:abstractNumId w:val="11"/>
  </w:num>
  <w:num w:numId="17">
    <w:abstractNumId w:val="29"/>
  </w:num>
  <w:num w:numId="18">
    <w:abstractNumId w:val="35"/>
  </w:num>
  <w:num w:numId="19">
    <w:abstractNumId w:val="31"/>
  </w:num>
  <w:num w:numId="20">
    <w:abstractNumId w:val="15"/>
  </w:num>
  <w:num w:numId="21">
    <w:abstractNumId w:val="28"/>
  </w:num>
  <w:num w:numId="22">
    <w:abstractNumId w:val="34"/>
  </w:num>
  <w:num w:numId="23">
    <w:abstractNumId w:val="13"/>
  </w:num>
  <w:num w:numId="24">
    <w:abstractNumId w:val="33"/>
  </w:num>
  <w:num w:numId="25">
    <w:abstractNumId w:val="10"/>
  </w:num>
  <w:num w:numId="26">
    <w:abstractNumId w:val="17"/>
  </w:num>
  <w:num w:numId="27">
    <w:abstractNumId w:val="26"/>
  </w:num>
  <w:num w:numId="28">
    <w:abstractNumId w:val="8"/>
  </w:num>
  <w:num w:numId="29">
    <w:abstractNumId w:val="3"/>
  </w:num>
  <w:num w:numId="30">
    <w:abstractNumId w:val="2"/>
  </w:num>
  <w:num w:numId="31">
    <w:abstractNumId w:val="1"/>
  </w:num>
  <w:num w:numId="32">
    <w:abstractNumId w:val="0"/>
  </w:num>
  <w:num w:numId="33">
    <w:abstractNumId w:val="23"/>
  </w:num>
  <w:num w:numId="34">
    <w:abstractNumId w:val="20"/>
  </w:num>
  <w:num w:numId="35">
    <w:abstractNumId w:val="36"/>
  </w:num>
  <w:num w:numId="36">
    <w:abstractNumId w:val="38"/>
  </w:num>
  <w:num w:numId="37">
    <w:abstractNumId w:val="22"/>
  </w:num>
  <w:num w:numId="38">
    <w:abstractNumId w:val="37"/>
  </w:num>
  <w:num w:numId="39">
    <w:abstractNumId w:val="19"/>
  </w:num>
  <w:num w:numId="40">
    <w:abstractNumId w:val="3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activeWritingStyle w:appName="MSWord" w:lang="de-CH" w:vendorID="64" w:dllVersion="131078" w:nlCheck="1" w:checkStyle="0"/>
  <w:activeWritingStyle w:appName="MSWord" w:lang="de-DE" w:vendorID="64" w:dllVersion="131078" w:nlCheck="1" w:checkStyle="0"/>
  <w:activeWritingStyle w:appName="MSWord" w:lang="fr-CH" w:vendorID="64" w:dllVersion="131078" w:nlCheck="1" w:checkStyle="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drawingGridHorizontalSpacing w:val="3209"/>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4C66"/>
    <w:rsid w:val="000006F6"/>
    <w:rsid w:val="00000FB8"/>
    <w:rsid w:val="0000348C"/>
    <w:rsid w:val="000202AC"/>
    <w:rsid w:val="00023886"/>
    <w:rsid w:val="00025107"/>
    <w:rsid w:val="00025C45"/>
    <w:rsid w:val="00043215"/>
    <w:rsid w:val="0004356C"/>
    <w:rsid w:val="00044383"/>
    <w:rsid w:val="00045025"/>
    <w:rsid w:val="00045278"/>
    <w:rsid w:val="0004704C"/>
    <w:rsid w:val="00054B1B"/>
    <w:rsid w:val="00057287"/>
    <w:rsid w:val="0006124D"/>
    <w:rsid w:val="000618D2"/>
    <w:rsid w:val="00074715"/>
    <w:rsid w:val="00075808"/>
    <w:rsid w:val="0008265F"/>
    <w:rsid w:val="0009617E"/>
    <w:rsid w:val="00097FDB"/>
    <w:rsid w:val="000A05D5"/>
    <w:rsid w:val="000A0E37"/>
    <w:rsid w:val="000A21FE"/>
    <w:rsid w:val="000A35CA"/>
    <w:rsid w:val="000A4AA6"/>
    <w:rsid w:val="000A55B8"/>
    <w:rsid w:val="000A5DE7"/>
    <w:rsid w:val="000A6A0A"/>
    <w:rsid w:val="000B09B1"/>
    <w:rsid w:val="000B1C3C"/>
    <w:rsid w:val="000B1C85"/>
    <w:rsid w:val="000B4E71"/>
    <w:rsid w:val="000B6C9B"/>
    <w:rsid w:val="000C5F09"/>
    <w:rsid w:val="000C785B"/>
    <w:rsid w:val="000D3448"/>
    <w:rsid w:val="000D4C41"/>
    <w:rsid w:val="000D6EB1"/>
    <w:rsid w:val="000D78BA"/>
    <w:rsid w:val="000E6D24"/>
    <w:rsid w:val="000E76AA"/>
    <w:rsid w:val="000F4705"/>
    <w:rsid w:val="000F473F"/>
    <w:rsid w:val="00100F32"/>
    <w:rsid w:val="00111F92"/>
    <w:rsid w:val="00120FDC"/>
    <w:rsid w:val="00127E0C"/>
    <w:rsid w:val="00130017"/>
    <w:rsid w:val="00130998"/>
    <w:rsid w:val="00134E69"/>
    <w:rsid w:val="00137AAA"/>
    <w:rsid w:val="001423B4"/>
    <w:rsid w:val="00144A21"/>
    <w:rsid w:val="00150C68"/>
    <w:rsid w:val="00151FB8"/>
    <w:rsid w:val="001529AC"/>
    <w:rsid w:val="00153B93"/>
    <w:rsid w:val="001566CD"/>
    <w:rsid w:val="00164576"/>
    <w:rsid w:val="00165E8D"/>
    <w:rsid w:val="001679FF"/>
    <w:rsid w:val="00175AC5"/>
    <w:rsid w:val="00175D60"/>
    <w:rsid w:val="001800F8"/>
    <w:rsid w:val="00181E40"/>
    <w:rsid w:val="0018363C"/>
    <w:rsid w:val="00192C47"/>
    <w:rsid w:val="00194593"/>
    <w:rsid w:val="001A14AE"/>
    <w:rsid w:val="001A5024"/>
    <w:rsid w:val="001A5645"/>
    <w:rsid w:val="001A6DFA"/>
    <w:rsid w:val="001B30BA"/>
    <w:rsid w:val="001B3C54"/>
    <w:rsid w:val="001B55B4"/>
    <w:rsid w:val="001B63DC"/>
    <w:rsid w:val="001C42C8"/>
    <w:rsid w:val="001C6EDB"/>
    <w:rsid w:val="001D0685"/>
    <w:rsid w:val="001D2B0A"/>
    <w:rsid w:val="001D2B46"/>
    <w:rsid w:val="001D3FD2"/>
    <w:rsid w:val="001D464C"/>
    <w:rsid w:val="001D4FEC"/>
    <w:rsid w:val="001E06CC"/>
    <w:rsid w:val="001E27AA"/>
    <w:rsid w:val="001E388B"/>
    <w:rsid w:val="001E3C7C"/>
    <w:rsid w:val="001E4612"/>
    <w:rsid w:val="001E61AF"/>
    <w:rsid w:val="001E6814"/>
    <w:rsid w:val="001F1408"/>
    <w:rsid w:val="001F2F9B"/>
    <w:rsid w:val="001F3548"/>
    <w:rsid w:val="001F3872"/>
    <w:rsid w:val="0021067F"/>
    <w:rsid w:val="00213F61"/>
    <w:rsid w:val="002144F9"/>
    <w:rsid w:val="00220210"/>
    <w:rsid w:val="00223BB9"/>
    <w:rsid w:val="00224046"/>
    <w:rsid w:val="00232504"/>
    <w:rsid w:val="0023388F"/>
    <w:rsid w:val="00235BCA"/>
    <w:rsid w:val="0023765C"/>
    <w:rsid w:val="00237C79"/>
    <w:rsid w:val="0024105D"/>
    <w:rsid w:val="0024597F"/>
    <w:rsid w:val="0024623D"/>
    <w:rsid w:val="00246F7D"/>
    <w:rsid w:val="00250CD2"/>
    <w:rsid w:val="00252D6F"/>
    <w:rsid w:val="00254C69"/>
    <w:rsid w:val="00254C98"/>
    <w:rsid w:val="00255EDF"/>
    <w:rsid w:val="00260E82"/>
    <w:rsid w:val="00262C11"/>
    <w:rsid w:val="00263FDC"/>
    <w:rsid w:val="00265400"/>
    <w:rsid w:val="00270207"/>
    <w:rsid w:val="00272BB6"/>
    <w:rsid w:val="00274051"/>
    <w:rsid w:val="002845D2"/>
    <w:rsid w:val="00285485"/>
    <w:rsid w:val="00286CF5"/>
    <w:rsid w:val="002923A6"/>
    <w:rsid w:val="002952C3"/>
    <w:rsid w:val="002957A5"/>
    <w:rsid w:val="002958A7"/>
    <w:rsid w:val="002968F0"/>
    <w:rsid w:val="002A1C01"/>
    <w:rsid w:val="002A43A7"/>
    <w:rsid w:val="002B09A3"/>
    <w:rsid w:val="002B0C7D"/>
    <w:rsid w:val="002B1DA1"/>
    <w:rsid w:val="002B3642"/>
    <w:rsid w:val="002B3693"/>
    <w:rsid w:val="002B3C0D"/>
    <w:rsid w:val="002C2300"/>
    <w:rsid w:val="002C2F16"/>
    <w:rsid w:val="002C5342"/>
    <w:rsid w:val="002D3CF5"/>
    <w:rsid w:val="002D4557"/>
    <w:rsid w:val="002D5FA7"/>
    <w:rsid w:val="002E0337"/>
    <w:rsid w:val="002E0894"/>
    <w:rsid w:val="002E32EE"/>
    <w:rsid w:val="002E3515"/>
    <w:rsid w:val="002E729E"/>
    <w:rsid w:val="002F64AB"/>
    <w:rsid w:val="00305607"/>
    <w:rsid w:val="00306193"/>
    <w:rsid w:val="00311FB3"/>
    <w:rsid w:val="00316341"/>
    <w:rsid w:val="00322FA6"/>
    <w:rsid w:val="00323B56"/>
    <w:rsid w:val="00325A0A"/>
    <w:rsid w:val="003267D1"/>
    <w:rsid w:val="0032747A"/>
    <w:rsid w:val="003322F7"/>
    <w:rsid w:val="00334FBB"/>
    <w:rsid w:val="0033671A"/>
    <w:rsid w:val="0034355B"/>
    <w:rsid w:val="00343D62"/>
    <w:rsid w:val="00353D6B"/>
    <w:rsid w:val="00357F6F"/>
    <w:rsid w:val="00361B5D"/>
    <w:rsid w:val="00362CEC"/>
    <w:rsid w:val="00365395"/>
    <w:rsid w:val="00371393"/>
    <w:rsid w:val="00371ACD"/>
    <w:rsid w:val="0037238D"/>
    <w:rsid w:val="003731A8"/>
    <w:rsid w:val="00380F61"/>
    <w:rsid w:val="003814A3"/>
    <w:rsid w:val="0038210D"/>
    <w:rsid w:val="00382938"/>
    <w:rsid w:val="00383AF3"/>
    <w:rsid w:val="00385170"/>
    <w:rsid w:val="003851EA"/>
    <w:rsid w:val="00387E0B"/>
    <w:rsid w:val="003930E3"/>
    <w:rsid w:val="00397160"/>
    <w:rsid w:val="003A7754"/>
    <w:rsid w:val="003B03FA"/>
    <w:rsid w:val="003B136B"/>
    <w:rsid w:val="003B4F04"/>
    <w:rsid w:val="003B7E3C"/>
    <w:rsid w:val="003C3977"/>
    <w:rsid w:val="003C7CB0"/>
    <w:rsid w:val="003D0FF3"/>
    <w:rsid w:val="003D1127"/>
    <w:rsid w:val="003D7208"/>
    <w:rsid w:val="003E0112"/>
    <w:rsid w:val="003E043F"/>
    <w:rsid w:val="003E0684"/>
    <w:rsid w:val="003E21F6"/>
    <w:rsid w:val="003E317F"/>
    <w:rsid w:val="003E49E6"/>
    <w:rsid w:val="003E5336"/>
    <w:rsid w:val="003F4205"/>
    <w:rsid w:val="003F431E"/>
    <w:rsid w:val="00406CA3"/>
    <w:rsid w:val="00410B57"/>
    <w:rsid w:val="0041340B"/>
    <w:rsid w:val="00415CB9"/>
    <w:rsid w:val="004161D6"/>
    <w:rsid w:val="00426C08"/>
    <w:rsid w:val="00431F13"/>
    <w:rsid w:val="00434474"/>
    <w:rsid w:val="00434DC3"/>
    <w:rsid w:val="0043551E"/>
    <w:rsid w:val="00435B58"/>
    <w:rsid w:val="00436C7D"/>
    <w:rsid w:val="00441EB4"/>
    <w:rsid w:val="00444943"/>
    <w:rsid w:val="0044672F"/>
    <w:rsid w:val="0044679B"/>
    <w:rsid w:val="00450E47"/>
    <w:rsid w:val="00461944"/>
    <w:rsid w:val="00461BAD"/>
    <w:rsid w:val="00463498"/>
    <w:rsid w:val="00464D20"/>
    <w:rsid w:val="00473ACE"/>
    <w:rsid w:val="00475036"/>
    <w:rsid w:val="00480573"/>
    <w:rsid w:val="00481A37"/>
    <w:rsid w:val="0048257B"/>
    <w:rsid w:val="00482B70"/>
    <w:rsid w:val="004945FD"/>
    <w:rsid w:val="004A2286"/>
    <w:rsid w:val="004A2D44"/>
    <w:rsid w:val="004A637E"/>
    <w:rsid w:val="004B19DC"/>
    <w:rsid w:val="004B7E5B"/>
    <w:rsid w:val="004C14B7"/>
    <w:rsid w:val="004C729A"/>
    <w:rsid w:val="004D1EFD"/>
    <w:rsid w:val="004D3714"/>
    <w:rsid w:val="004D3EF5"/>
    <w:rsid w:val="004E05B9"/>
    <w:rsid w:val="004E1EBF"/>
    <w:rsid w:val="004F0A14"/>
    <w:rsid w:val="004F292A"/>
    <w:rsid w:val="004F5D64"/>
    <w:rsid w:val="00504E91"/>
    <w:rsid w:val="00505C1C"/>
    <w:rsid w:val="00512478"/>
    <w:rsid w:val="00516109"/>
    <w:rsid w:val="005177BC"/>
    <w:rsid w:val="00522980"/>
    <w:rsid w:val="00530082"/>
    <w:rsid w:val="00532211"/>
    <w:rsid w:val="0053247B"/>
    <w:rsid w:val="005324A6"/>
    <w:rsid w:val="00532CFE"/>
    <w:rsid w:val="005374BA"/>
    <w:rsid w:val="00541157"/>
    <w:rsid w:val="00541EFD"/>
    <w:rsid w:val="00542759"/>
    <w:rsid w:val="005430FA"/>
    <w:rsid w:val="00543B43"/>
    <w:rsid w:val="00550B11"/>
    <w:rsid w:val="0055140F"/>
    <w:rsid w:val="00553305"/>
    <w:rsid w:val="00556816"/>
    <w:rsid w:val="00560857"/>
    <w:rsid w:val="00564B14"/>
    <w:rsid w:val="00565A77"/>
    <w:rsid w:val="00566D8A"/>
    <w:rsid w:val="00573B3C"/>
    <w:rsid w:val="00576C9F"/>
    <w:rsid w:val="00582796"/>
    <w:rsid w:val="005831D1"/>
    <w:rsid w:val="0059401A"/>
    <w:rsid w:val="005A598B"/>
    <w:rsid w:val="005C33C6"/>
    <w:rsid w:val="005C5B20"/>
    <w:rsid w:val="005D261B"/>
    <w:rsid w:val="005D4353"/>
    <w:rsid w:val="005D4FEF"/>
    <w:rsid w:val="005E0C13"/>
    <w:rsid w:val="005E11AE"/>
    <w:rsid w:val="005E2BAC"/>
    <w:rsid w:val="005E4E6A"/>
    <w:rsid w:val="005E6B95"/>
    <w:rsid w:val="005F2930"/>
    <w:rsid w:val="005F4B62"/>
    <w:rsid w:val="005F6C83"/>
    <w:rsid w:val="00603475"/>
    <w:rsid w:val="00603894"/>
    <w:rsid w:val="00603A7C"/>
    <w:rsid w:val="00611C70"/>
    <w:rsid w:val="00612163"/>
    <w:rsid w:val="00624AD9"/>
    <w:rsid w:val="0063032C"/>
    <w:rsid w:val="00632E15"/>
    <w:rsid w:val="00640055"/>
    <w:rsid w:val="00643748"/>
    <w:rsid w:val="0065096E"/>
    <w:rsid w:val="006514B9"/>
    <w:rsid w:val="00652F51"/>
    <w:rsid w:val="006576DA"/>
    <w:rsid w:val="006579BB"/>
    <w:rsid w:val="00657B26"/>
    <w:rsid w:val="00660EF6"/>
    <w:rsid w:val="0066149D"/>
    <w:rsid w:val="006636D6"/>
    <w:rsid w:val="00663AF8"/>
    <w:rsid w:val="00665838"/>
    <w:rsid w:val="00666784"/>
    <w:rsid w:val="00666D4B"/>
    <w:rsid w:val="0067003E"/>
    <w:rsid w:val="00670977"/>
    <w:rsid w:val="00677A9F"/>
    <w:rsid w:val="00685190"/>
    <w:rsid w:val="00686582"/>
    <w:rsid w:val="006874C6"/>
    <w:rsid w:val="006877F5"/>
    <w:rsid w:val="00691744"/>
    <w:rsid w:val="00692A64"/>
    <w:rsid w:val="0069317F"/>
    <w:rsid w:val="006952DC"/>
    <w:rsid w:val="00696CD4"/>
    <w:rsid w:val="006A017B"/>
    <w:rsid w:val="006A037E"/>
    <w:rsid w:val="006A07E7"/>
    <w:rsid w:val="006A18ED"/>
    <w:rsid w:val="006A2D79"/>
    <w:rsid w:val="006A4544"/>
    <w:rsid w:val="006A6FEB"/>
    <w:rsid w:val="006A75D6"/>
    <w:rsid w:val="006A7C20"/>
    <w:rsid w:val="006B46D0"/>
    <w:rsid w:val="006B5162"/>
    <w:rsid w:val="006B6254"/>
    <w:rsid w:val="006B65E7"/>
    <w:rsid w:val="006B6B02"/>
    <w:rsid w:val="006C3F4E"/>
    <w:rsid w:val="006C60B3"/>
    <w:rsid w:val="006D0F6B"/>
    <w:rsid w:val="006D53BB"/>
    <w:rsid w:val="006D780A"/>
    <w:rsid w:val="006E28A1"/>
    <w:rsid w:val="006F1718"/>
    <w:rsid w:val="006F5B7B"/>
    <w:rsid w:val="007005AA"/>
    <w:rsid w:val="00702D86"/>
    <w:rsid w:val="00703148"/>
    <w:rsid w:val="0071002A"/>
    <w:rsid w:val="0071107D"/>
    <w:rsid w:val="00712616"/>
    <w:rsid w:val="00713E1E"/>
    <w:rsid w:val="00714C25"/>
    <w:rsid w:val="00716B76"/>
    <w:rsid w:val="00730300"/>
    <w:rsid w:val="00734EFE"/>
    <w:rsid w:val="007368FD"/>
    <w:rsid w:val="007430AF"/>
    <w:rsid w:val="007467B0"/>
    <w:rsid w:val="00751CF7"/>
    <w:rsid w:val="0075269B"/>
    <w:rsid w:val="00761194"/>
    <w:rsid w:val="00765182"/>
    <w:rsid w:val="007656C5"/>
    <w:rsid w:val="0076786E"/>
    <w:rsid w:val="0077149D"/>
    <w:rsid w:val="007740E7"/>
    <w:rsid w:val="0077680B"/>
    <w:rsid w:val="00777D37"/>
    <w:rsid w:val="00777E59"/>
    <w:rsid w:val="00785A68"/>
    <w:rsid w:val="0078732C"/>
    <w:rsid w:val="00791B59"/>
    <w:rsid w:val="007A1611"/>
    <w:rsid w:val="007A43DA"/>
    <w:rsid w:val="007B02E1"/>
    <w:rsid w:val="007B03D0"/>
    <w:rsid w:val="007B2593"/>
    <w:rsid w:val="007B4A2F"/>
    <w:rsid w:val="007B4E72"/>
    <w:rsid w:val="007C2250"/>
    <w:rsid w:val="007C4573"/>
    <w:rsid w:val="007C544D"/>
    <w:rsid w:val="007C5D4C"/>
    <w:rsid w:val="007C66B7"/>
    <w:rsid w:val="007D345F"/>
    <w:rsid w:val="007D38ED"/>
    <w:rsid w:val="007D4C66"/>
    <w:rsid w:val="007D4F66"/>
    <w:rsid w:val="007D65A7"/>
    <w:rsid w:val="007D68D2"/>
    <w:rsid w:val="007D7A59"/>
    <w:rsid w:val="007E00E8"/>
    <w:rsid w:val="007E01AA"/>
    <w:rsid w:val="007E305F"/>
    <w:rsid w:val="007E3376"/>
    <w:rsid w:val="007E34B9"/>
    <w:rsid w:val="007F0876"/>
    <w:rsid w:val="007F12F6"/>
    <w:rsid w:val="007F33AC"/>
    <w:rsid w:val="00803187"/>
    <w:rsid w:val="00813416"/>
    <w:rsid w:val="00814FF0"/>
    <w:rsid w:val="00815725"/>
    <w:rsid w:val="00817F47"/>
    <w:rsid w:val="008210AF"/>
    <w:rsid w:val="0082633E"/>
    <w:rsid w:val="00832FE8"/>
    <w:rsid w:val="00835B54"/>
    <w:rsid w:val="008365A1"/>
    <w:rsid w:val="00840070"/>
    <w:rsid w:val="00840E80"/>
    <w:rsid w:val="00841B87"/>
    <w:rsid w:val="0084268F"/>
    <w:rsid w:val="00844C4C"/>
    <w:rsid w:val="00845A27"/>
    <w:rsid w:val="00851A77"/>
    <w:rsid w:val="00851A9D"/>
    <w:rsid w:val="008530E6"/>
    <w:rsid w:val="008562FE"/>
    <w:rsid w:val="00856360"/>
    <w:rsid w:val="008573F0"/>
    <w:rsid w:val="00860D89"/>
    <w:rsid w:val="008653D1"/>
    <w:rsid w:val="00871FFF"/>
    <w:rsid w:val="00877BED"/>
    <w:rsid w:val="0088270E"/>
    <w:rsid w:val="00886B30"/>
    <w:rsid w:val="00894608"/>
    <w:rsid w:val="00894897"/>
    <w:rsid w:val="00895114"/>
    <w:rsid w:val="008A1177"/>
    <w:rsid w:val="008A2CFB"/>
    <w:rsid w:val="008A40B5"/>
    <w:rsid w:val="008A5802"/>
    <w:rsid w:val="008A5EC2"/>
    <w:rsid w:val="008A7082"/>
    <w:rsid w:val="008B12BF"/>
    <w:rsid w:val="008B146E"/>
    <w:rsid w:val="008B16D9"/>
    <w:rsid w:val="008B4BBC"/>
    <w:rsid w:val="008B4BE4"/>
    <w:rsid w:val="008B5794"/>
    <w:rsid w:val="008B5BD3"/>
    <w:rsid w:val="008C1B58"/>
    <w:rsid w:val="008C75A7"/>
    <w:rsid w:val="008D17DA"/>
    <w:rsid w:val="008D6258"/>
    <w:rsid w:val="008D6633"/>
    <w:rsid w:val="008E054B"/>
    <w:rsid w:val="008E13FB"/>
    <w:rsid w:val="008E5695"/>
    <w:rsid w:val="008F38D9"/>
    <w:rsid w:val="008F575A"/>
    <w:rsid w:val="00902F00"/>
    <w:rsid w:val="009044CA"/>
    <w:rsid w:val="00904CE3"/>
    <w:rsid w:val="009061A6"/>
    <w:rsid w:val="00917298"/>
    <w:rsid w:val="00917888"/>
    <w:rsid w:val="009222A9"/>
    <w:rsid w:val="0092481B"/>
    <w:rsid w:val="00927209"/>
    <w:rsid w:val="009303D3"/>
    <w:rsid w:val="009306E2"/>
    <w:rsid w:val="00932C30"/>
    <w:rsid w:val="009332F4"/>
    <w:rsid w:val="00937E79"/>
    <w:rsid w:val="00944E39"/>
    <w:rsid w:val="00951BBB"/>
    <w:rsid w:val="0095208F"/>
    <w:rsid w:val="009547F0"/>
    <w:rsid w:val="0095489F"/>
    <w:rsid w:val="00957969"/>
    <w:rsid w:val="009631FD"/>
    <w:rsid w:val="00963DB7"/>
    <w:rsid w:val="0097187F"/>
    <w:rsid w:val="0097197F"/>
    <w:rsid w:val="00972362"/>
    <w:rsid w:val="00973E9B"/>
    <w:rsid w:val="00980458"/>
    <w:rsid w:val="009879C8"/>
    <w:rsid w:val="009A513F"/>
    <w:rsid w:val="009B38C5"/>
    <w:rsid w:val="009B4AE9"/>
    <w:rsid w:val="009B77D8"/>
    <w:rsid w:val="009C1321"/>
    <w:rsid w:val="009C3659"/>
    <w:rsid w:val="009C40A7"/>
    <w:rsid w:val="009D2934"/>
    <w:rsid w:val="009D335F"/>
    <w:rsid w:val="009D6879"/>
    <w:rsid w:val="009D7FDE"/>
    <w:rsid w:val="009E1868"/>
    <w:rsid w:val="009F0525"/>
    <w:rsid w:val="009F33D3"/>
    <w:rsid w:val="009F470D"/>
    <w:rsid w:val="009F5F8C"/>
    <w:rsid w:val="009F6844"/>
    <w:rsid w:val="00A03541"/>
    <w:rsid w:val="00A04D31"/>
    <w:rsid w:val="00A061BA"/>
    <w:rsid w:val="00A06D56"/>
    <w:rsid w:val="00A1152A"/>
    <w:rsid w:val="00A12FA7"/>
    <w:rsid w:val="00A21404"/>
    <w:rsid w:val="00A21E8A"/>
    <w:rsid w:val="00A23C0B"/>
    <w:rsid w:val="00A23DEC"/>
    <w:rsid w:val="00A307A7"/>
    <w:rsid w:val="00A314C0"/>
    <w:rsid w:val="00A33995"/>
    <w:rsid w:val="00A35659"/>
    <w:rsid w:val="00A51CBD"/>
    <w:rsid w:val="00A53426"/>
    <w:rsid w:val="00A562DD"/>
    <w:rsid w:val="00A574C6"/>
    <w:rsid w:val="00A620BE"/>
    <w:rsid w:val="00A70C85"/>
    <w:rsid w:val="00A80726"/>
    <w:rsid w:val="00A84B0D"/>
    <w:rsid w:val="00A87014"/>
    <w:rsid w:val="00A96214"/>
    <w:rsid w:val="00AA41D5"/>
    <w:rsid w:val="00AB355C"/>
    <w:rsid w:val="00AC05AB"/>
    <w:rsid w:val="00AC5E40"/>
    <w:rsid w:val="00AD61E3"/>
    <w:rsid w:val="00AE0857"/>
    <w:rsid w:val="00AE1431"/>
    <w:rsid w:val="00AE3AF1"/>
    <w:rsid w:val="00AE718F"/>
    <w:rsid w:val="00AF0F54"/>
    <w:rsid w:val="00AF2E39"/>
    <w:rsid w:val="00AF5ACE"/>
    <w:rsid w:val="00AF688C"/>
    <w:rsid w:val="00B01266"/>
    <w:rsid w:val="00B02455"/>
    <w:rsid w:val="00B02B41"/>
    <w:rsid w:val="00B02D91"/>
    <w:rsid w:val="00B03649"/>
    <w:rsid w:val="00B05B48"/>
    <w:rsid w:val="00B05E62"/>
    <w:rsid w:val="00B06952"/>
    <w:rsid w:val="00B0773E"/>
    <w:rsid w:val="00B13E95"/>
    <w:rsid w:val="00B21BB8"/>
    <w:rsid w:val="00B27FF8"/>
    <w:rsid w:val="00B3056F"/>
    <w:rsid w:val="00B31085"/>
    <w:rsid w:val="00B36924"/>
    <w:rsid w:val="00B36A1B"/>
    <w:rsid w:val="00B3764F"/>
    <w:rsid w:val="00B4166C"/>
    <w:rsid w:val="00B43C25"/>
    <w:rsid w:val="00B46C9E"/>
    <w:rsid w:val="00B50CB5"/>
    <w:rsid w:val="00B5347F"/>
    <w:rsid w:val="00B546C8"/>
    <w:rsid w:val="00B56353"/>
    <w:rsid w:val="00B56D6A"/>
    <w:rsid w:val="00B61944"/>
    <w:rsid w:val="00B646A1"/>
    <w:rsid w:val="00B65F90"/>
    <w:rsid w:val="00B667CB"/>
    <w:rsid w:val="00B67A51"/>
    <w:rsid w:val="00B67AB8"/>
    <w:rsid w:val="00B67B85"/>
    <w:rsid w:val="00B72F28"/>
    <w:rsid w:val="00B8032D"/>
    <w:rsid w:val="00B8182F"/>
    <w:rsid w:val="00B82C23"/>
    <w:rsid w:val="00B864B2"/>
    <w:rsid w:val="00B8659F"/>
    <w:rsid w:val="00B90296"/>
    <w:rsid w:val="00B91DF4"/>
    <w:rsid w:val="00B957FD"/>
    <w:rsid w:val="00BA2B1D"/>
    <w:rsid w:val="00BA2DE5"/>
    <w:rsid w:val="00BB1C9E"/>
    <w:rsid w:val="00BB1F74"/>
    <w:rsid w:val="00BB20CE"/>
    <w:rsid w:val="00BB5A03"/>
    <w:rsid w:val="00BB72A0"/>
    <w:rsid w:val="00BB7688"/>
    <w:rsid w:val="00BC0D6E"/>
    <w:rsid w:val="00BC0F45"/>
    <w:rsid w:val="00BC3DA4"/>
    <w:rsid w:val="00BC548E"/>
    <w:rsid w:val="00BC6A36"/>
    <w:rsid w:val="00BE0227"/>
    <w:rsid w:val="00BE1A49"/>
    <w:rsid w:val="00BE28B5"/>
    <w:rsid w:val="00BE33EE"/>
    <w:rsid w:val="00BF7BB5"/>
    <w:rsid w:val="00C00D54"/>
    <w:rsid w:val="00C012BA"/>
    <w:rsid w:val="00C01B41"/>
    <w:rsid w:val="00C01F07"/>
    <w:rsid w:val="00C05A7B"/>
    <w:rsid w:val="00C07F5C"/>
    <w:rsid w:val="00C10A69"/>
    <w:rsid w:val="00C11F5D"/>
    <w:rsid w:val="00C16815"/>
    <w:rsid w:val="00C1798C"/>
    <w:rsid w:val="00C326B0"/>
    <w:rsid w:val="00C35418"/>
    <w:rsid w:val="00C36FED"/>
    <w:rsid w:val="00C37A50"/>
    <w:rsid w:val="00C45DBF"/>
    <w:rsid w:val="00C46A92"/>
    <w:rsid w:val="00C55B49"/>
    <w:rsid w:val="00C55BD4"/>
    <w:rsid w:val="00C579D6"/>
    <w:rsid w:val="00C614A3"/>
    <w:rsid w:val="00C725AB"/>
    <w:rsid w:val="00C74DD7"/>
    <w:rsid w:val="00C755AA"/>
    <w:rsid w:val="00C7783F"/>
    <w:rsid w:val="00C80EA6"/>
    <w:rsid w:val="00C845D3"/>
    <w:rsid w:val="00C873CA"/>
    <w:rsid w:val="00C90EE2"/>
    <w:rsid w:val="00C91258"/>
    <w:rsid w:val="00C92CFB"/>
    <w:rsid w:val="00C931AE"/>
    <w:rsid w:val="00C9695B"/>
    <w:rsid w:val="00C97DEB"/>
    <w:rsid w:val="00CA6C6A"/>
    <w:rsid w:val="00CA7B7D"/>
    <w:rsid w:val="00CB6049"/>
    <w:rsid w:val="00CC2483"/>
    <w:rsid w:val="00CC3FCD"/>
    <w:rsid w:val="00CC4E85"/>
    <w:rsid w:val="00CD02DA"/>
    <w:rsid w:val="00CD130D"/>
    <w:rsid w:val="00CD329F"/>
    <w:rsid w:val="00CD5CAC"/>
    <w:rsid w:val="00CD6939"/>
    <w:rsid w:val="00CD6C02"/>
    <w:rsid w:val="00CE2C73"/>
    <w:rsid w:val="00CE4BCF"/>
    <w:rsid w:val="00CF1A5A"/>
    <w:rsid w:val="00CF3EEF"/>
    <w:rsid w:val="00CF4C23"/>
    <w:rsid w:val="00CF62B9"/>
    <w:rsid w:val="00D0387E"/>
    <w:rsid w:val="00D04347"/>
    <w:rsid w:val="00D04E62"/>
    <w:rsid w:val="00D063B0"/>
    <w:rsid w:val="00D12173"/>
    <w:rsid w:val="00D1291E"/>
    <w:rsid w:val="00D22C33"/>
    <w:rsid w:val="00D22E1F"/>
    <w:rsid w:val="00D244B2"/>
    <w:rsid w:val="00D2459F"/>
    <w:rsid w:val="00D36B83"/>
    <w:rsid w:val="00D42E71"/>
    <w:rsid w:val="00D452A0"/>
    <w:rsid w:val="00D4701C"/>
    <w:rsid w:val="00D50181"/>
    <w:rsid w:val="00D61959"/>
    <w:rsid w:val="00D72281"/>
    <w:rsid w:val="00D7263A"/>
    <w:rsid w:val="00D72CA7"/>
    <w:rsid w:val="00D7328A"/>
    <w:rsid w:val="00D74F57"/>
    <w:rsid w:val="00D80479"/>
    <w:rsid w:val="00D80B8A"/>
    <w:rsid w:val="00D81785"/>
    <w:rsid w:val="00D831ED"/>
    <w:rsid w:val="00D86662"/>
    <w:rsid w:val="00D969E0"/>
    <w:rsid w:val="00DA0662"/>
    <w:rsid w:val="00DA4289"/>
    <w:rsid w:val="00DB6502"/>
    <w:rsid w:val="00DC008C"/>
    <w:rsid w:val="00DC0D21"/>
    <w:rsid w:val="00DC28E9"/>
    <w:rsid w:val="00DC637F"/>
    <w:rsid w:val="00DC6837"/>
    <w:rsid w:val="00DD1D67"/>
    <w:rsid w:val="00DD3369"/>
    <w:rsid w:val="00DD3CC3"/>
    <w:rsid w:val="00DD41F4"/>
    <w:rsid w:val="00DE214D"/>
    <w:rsid w:val="00DE49F2"/>
    <w:rsid w:val="00DF224B"/>
    <w:rsid w:val="00DF28C3"/>
    <w:rsid w:val="00E012A2"/>
    <w:rsid w:val="00E029CF"/>
    <w:rsid w:val="00E0412C"/>
    <w:rsid w:val="00E05290"/>
    <w:rsid w:val="00E10063"/>
    <w:rsid w:val="00E14AF3"/>
    <w:rsid w:val="00E2020F"/>
    <w:rsid w:val="00E2237D"/>
    <w:rsid w:val="00E26554"/>
    <w:rsid w:val="00E3558F"/>
    <w:rsid w:val="00E41A39"/>
    <w:rsid w:val="00E52DDC"/>
    <w:rsid w:val="00E56661"/>
    <w:rsid w:val="00E61D7A"/>
    <w:rsid w:val="00E62345"/>
    <w:rsid w:val="00E62A85"/>
    <w:rsid w:val="00E6536A"/>
    <w:rsid w:val="00E657F3"/>
    <w:rsid w:val="00E65BD9"/>
    <w:rsid w:val="00E6643A"/>
    <w:rsid w:val="00E66C4E"/>
    <w:rsid w:val="00E67105"/>
    <w:rsid w:val="00E729AE"/>
    <w:rsid w:val="00E81763"/>
    <w:rsid w:val="00E81DCE"/>
    <w:rsid w:val="00E822E0"/>
    <w:rsid w:val="00E84A9A"/>
    <w:rsid w:val="00E9015A"/>
    <w:rsid w:val="00E90170"/>
    <w:rsid w:val="00E90EBB"/>
    <w:rsid w:val="00E925A1"/>
    <w:rsid w:val="00E94D10"/>
    <w:rsid w:val="00E96AA3"/>
    <w:rsid w:val="00E971A9"/>
    <w:rsid w:val="00EA453A"/>
    <w:rsid w:val="00EA4A2C"/>
    <w:rsid w:val="00EA4E90"/>
    <w:rsid w:val="00EA75ED"/>
    <w:rsid w:val="00EB36A0"/>
    <w:rsid w:val="00EB715B"/>
    <w:rsid w:val="00EB758C"/>
    <w:rsid w:val="00EC2AE6"/>
    <w:rsid w:val="00EC41FD"/>
    <w:rsid w:val="00EC655F"/>
    <w:rsid w:val="00EC7671"/>
    <w:rsid w:val="00EE3F3F"/>
    <w:rsid w:val="00EE46B0"/>
    <w:rsid w:val="00EE56FF"/>
    <w:rsid w:val="00EF0924"/>
    <w:rsid w:val="00EF109B"/>
    <w:rsid w:val="00EF24A7"/>
    <w:rsid w:val="00EF3F18"/>
    <w:rsid w:val="00EF55F7"/>
    <w:rsid w:val="00EF601D"/>
    <w:rsid w:val="00EF6596"/>
    <w:rsid w:val="00EF733C"/>
    <w:rsid w:val="00F026F7"/>
    <w:rsid w:val="00F02763"/>
    <w:rsid w:val="00F11F97"/>
    <w:rsid w:val="00F13DD9"/>
    <w:rsid w:val="00F1544F"/>
    <w:rsid w:val="00F15CE7"/>
    <w:rsid w:val="00F16D84"/>
    <w:rsid w:val="00F26DAD"/>
    <w:rsid w:val="00F36CD2"/>
    <w:rsid w:val="00F374AC"/>
    <w:rsid w:val="00F432A0"/>
    <w:rsid w:val="00F46748"/>
    <w:rsid w:val="00F50702"/>
    <w:rsid w:val="00F50A44"/>
    <w:rsid w:val="00F60418"/>
    <w:rsid w:val="00F624F0"/>
    <w:rsid w:val="00F661BC"/>
    <w:rsid w:val="00F66E21"/>
    <w:rsid w:val="00F67619"/>
    <w:rsid w:val="00F75D6A"/>
    <w:rsid w:val="00F80821"/>
    <w:rsid w:val="00F80B9F"/>
    <w:rsid w:val="00F86953"/>
    <w:rsid w:val="00F86C15"/>
    <w:rsid w:val="00F91292"/>
    <w:rsid w:val="00F93C14"/>
    <w:rsid w:val="00F9694A"/>
    <w:rsid w:val="00FA532F"/>
    <w:rsid w:val="00FA6B43"/>
    <w:rsid w:val="00FB3F78"/>
    <w:rsid w:val="00FD20FA"/>
    <w:rsid w:val="00FD25D5"/>
    <w:rsid w:val="00FD7B47"/>
    <w:rsid w:val="00FE5509"/>
    <w:rsid w:val="00FE6D8B"/>
    <w:rsid w:val="00FF2295"/>
    <w:rsid w:val="00FF33E1"/>
    <w:rsid w:val="00FF4A29"/>
    <w:rsid w:val="00FF542C"/>
    <w:rsid w:val="00FF64A4"/>
    <w:rsid w:val="00FF7F3A"/>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2DA03F"/>
  <w15:chartTrackingRefBased/>
  <w15:docId w15:val="{5059687F-4B8B-4BD2-A1DD-7692988A3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1" w:defUIPriority="99" w:defSemiHidden="0" w:defUnhideWhenUsed="0" w:defQFormat="0" w:count="371">
    <w:lsdException w:name="Normal" w:locked="0" w:uiPriority="0" w:qFormat="1"/>
    <w:lsdException w:name="heading 1" w:locked="0" w:uiPriority="9" w:qFormat="1"/>
    <w:lsdException w:name="heading 2" w:locked="0" w:semiHidden="1" w:uiPriority="9" w:unhideWhenUsed="1" w:qFormat="1"/>
    <w:lsdException w:name="heading 3" w:locked="0" w:semiHidden="1" w:uiPriority="9" w:unhideWhenUsed="1"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0"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locked="0"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semiHidden="1"/>
    <w:lsdException w:name="No Spacing" w:locked="0"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lsdException w:name="Quote" w:locked="0" w:uiPriority="2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Standard">
    <w:name w:val="Normal"/>
    <w:aliases w:val="Lauftext"/>
    <w:qFormat/>
    <w:rsid w:val="000D6EB1"/>
    <w:pPr>
      <w:spacing w:after="240" w:line="240" w:lineRule="auto"/>
    </w:pPr>
    <w:rPr>
      <w:rFonts w:ascii="Titillium" w:hAnsi="Titillium"/>
    </w:rPr>
  </w:style>
  <w:style w:type="paragraph" w:styleId="berschrift1">
    <w:name w:val="heading 1"/>
    <w:basedOn w:val="Standard"/>
    <w:next w:val="berschrift2"/>
    <w:link w:val="berschrift1Zchn"/>
    <w:uiPriority w:val="9"/>
    <w:qFormat/>
    <w:rsid w:val="00B546C8"/>
    <w:pPr>
      <w:keepNext/>
      <w:keepLines/>
      <w:numPr>
        <w:numId w:val="4"/>
      </w:numPr>
      <w:spacing w:before="360" w:line="480" w:lineRule="exact"/>
      <w:outlineLvl w:val="0"/>
    </w:pPr>
    <w:rPr>
      <w:rFonts w:eastAsiaTheme="majorEastAsia" w:cstheme="majorBidi"/>
      <w:b/>
      <w:color w:val="000000" w:themeColor="text1"/>
      <w:sz w:val="42"/>
      <w:szCs w:val="42"/>
    </w:rPr>
  </w:style>
  <w:style w:type="paragraph" w:styleId="berschrift2">
    <w:name w:val="heading 2"/>
    <w:basedOn w:val="Standard"/>
    <w:next w:val="Standard"/>
    <w:link w:val="berschrift2Zchn"/>
    <w:uiPriority w:val="9"/>
    <w:qFormat/>
    <w:rsid w:val="000A21FE"/>
    <w:pPr>
      <w:keepNext/>
      <w:keepLines/>
      <w:numPr>
        <w:ilvl w:val="1"/>
        <w:numId w:val="4"/>
      </w:numPr>
      <w:tabs>
        <w:tab w:val="left" w:pos="851"/>
        <w:tab w:val="left" w:pos="1134"/>
      </w:tabs>
      <w:spacing w:before="360" w:line="420" w:lineRule="exact"/>
      <w:ind w:left="851" w:hanging="851"/>
      <w:outlineLvl w:val="1"/>
    </w:pPr>
    <w:rPr>
      <w:rFonts w:eastAsiaTheme="majorEastAsia" w:cstheme="majorBidi"/>
      <w:color w:val="009EE3"/>
      <w:sz w:val="36"/>
      <w:szCs w:val="36"/>
    </w:rPr>
  </w:style>
  <w:style w:type="paragraph" w:styleId="berschrift3">
    <w:name w:val="heading 3"/>
    <w:basedOn w:val="Standard"/>
    <w:next w:val="Standard"/>
    <w:link w:val="berschrift3Zchn"/>
    <w:uiPriority w:val="9"/>
    <w:qFormat/>
    <w:rsid w:val="00473ACE"/>
    <w:pPr>
      <w:keepNext/>
      <w:keepLines/>
      <w:numPr>
        <w:ilvl w:val="2"/>
        <w:numId w:val="4"/>
      </w:numPr>
      <w:spacing w:after="120"/>
      <w:ind w:left="851" w:hanging="851"/>
      <w:outlineLvl w:val="2"/>
    </w:pPr>
    <w:rPr>
      <w:rFonts w:eastAsiaTheme="majorEastAsia" w:cstheme="majorBidi"/>
      <w:color w:val="000000" w:themeColor="text1"/>
      <w:sz w:val="28"/>
    </w:rPr>
  </w:style>
  <w:style w:type="paragraph" w:styleId="berschrift4">
    <w:name w:val="heading 4"/>
    <w:next w:val="Standard"/>
    <w:link w:val="berschrift4Zchn"/>
    <w:uiPriority w:val="9"/>
    <w:qFormat/>
    <w:locked/>
    <w:rsid w:val="00DE214D"/>
    <w:pPr>
      <w:numPr>
        <w:ilvl w:val="3"/>
        <w:numId w:val="4"/>
      </w:numPr>
      <w:spacing w:after="0" w:line="240" w:lineRule="auto"/>
      <w:ind w:left="862" w:hanging="862"/>
      <w:outlineLvl w:val="3"/>
    </w:pPr>
    <w:rPr>
      <w:rFonts w:ascii="Titillium" w:eastAsiaTheme="majorEastAsia" w:hAnsi="Titillium" w:cstheme="majorBidi"/>
      <w:b/>
      <w:color w:val="000000" w:themeColor="text1"/>
    </w:rPr>
  </w:style>
  <w:style w:type="paragraph" w:styleId="berschrift5">
    <w:name w:val="heading 5"/>
    <w:basedOn w:val="Standard"/>
    <w:next w:val="Standard"/>
    <w:link w:val="berschrift5Zchn"/>
    <w:uiPriority w:val="9"/>
    <w:semiHidden/>
    <w:qFormat/>
    <w:locked/>
    <w:rsid w:val="00B546C8"/>
    <w:pPr>
      <w:keepNext/>
      <w:keepLines/>
      <w:numPr>
        <w:ilvl w:val="4"/>
        <w:numId w:val="4"/>
      </w:numPr>
      <w:spacing w:before="40" w:after="0"/>
      <w:outlineLvl w:val="4"/>
    </w:pPr>
    <w:rPr>
      <w:rFonts w:asciiTheme="majorHAnsi" w:eastAsiaTheme="majorEastAsia" w:hAnsiTheme="majorHAnsi" w:cstheme="majorBidi"/>
      <w:color w:val="962E27" w:themeColor="accent1" w:themeShade="BF"/>
    </w:rPr>
  </w:style>
  <w:style w:type="paragraph" w:styleId="berschrift6">
    <w:name w:val="heading 6"/>
    <w:basedOn w:val="Standard"/>
    <w:next w:val="Standard"/>
    <w:link w:val="berschrift6Zchn"/>
    <w:uiPriority w:val="9"/>
    <w:semiHidden/>
    <w:qFormat/>
    <w:locked/>
    <w:rsid w:val="00B546C8"/>
    <w:pPr>
      <w:keepNext/>
      <w:keepLines/>
      <w:numPr>
        <w:ilvl w:val="5"/>
        <w:numId w:val="4"/>
      </w:numPr>
      <w:spacing w:before="40" w:after="0"/>
      <w:outlineLvl w:val="5"/>
    </w:pPr>
    <w:rPr>
      <w:rFonts w:asciiTheme="majorHAnsi" w:eastAsiaTheme="majorEastAsia" w:hAnsiTheme="majorHAnsi" w:cstheme="majorBidi"/>
      <w:color w:val="641E1A" w:themeColor="accent1" w:themeShade="7F"/>
    </w:rPr>
  </w:style>
  <w:style w:type="paragraph" w:styleId="berschrift7">
    <w:name w:val="heading 7"/>
    <w:basedOn w:val="Standard"/>
    <w:next w:val="Standard"/>
    <w:link w:val="berschrift7Zchn"/>
    <w:uiPriority w:val="9"/>
    <w:semiHidden/>
    <w:qFormat/>
    <w:locked/>
    <w:rsid w:val="00B546C8"/>
    <w:pPr>
      <w:keepNext/>
      <w:keepLines/>
      <w:numPr>
        <w:ilvl w:val="6"/>
        <w:numId w:val="4"/>
      </w:numPr>
      <w:spacing w:before="40" w:after="0"/>
      <w:outlineLvl w:val="6"/>
    </w:pPr>
    <w:rPr>
      <w:rFonts w:asciiTheme="majorHAnsi" w:eastAsiaTheme="majorEastAsia" w:hAnsiTheme="majorHAnsi" w:cstheme="majorBidi"/>
      <w:i/>
      <w:iCs/>
      <w:color w:val="641E1A" w:themeColor="accent1" w:themeShade="7F"/>
    </w:rPr>
  </w:style>
  <w:style w:type="paragraph" w:styleId="berschrift8">
    <w:name w:val="heading 8"/>
    <w:basedOn w:val="Standard"/>
    <w:next w:val="Standard"/>
    <w:link w:val="berschrift8Zchn"/>
    <w:uiPriority w:val="9"/>
    <w:semiHidden/>
    <w:qFormat/>
    <w:locked/>
    <w:rsid w:val="00B546C8"/>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qFormat/>
    <w:locked/>
    <w:rsid w:val="00B546C8"/>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546C8"/>
    <w:rPr>
      <w:rFonts w:ascii="Titillium" w:eastAsiaTheme="majorEastAsia" w:hAnsi="Titillium" w:cstheme="majorBidi"/>
      <w:b/>
      <w:color w:val="000000" w:themeColor="text1"/>
      <w:sz w:val="42"/>
      <w:szCs w:val="42"/>
    </w:rPr>
  </w:style>
  <w:style w:type="character" w:customStyle="1" w:styleId="berschrift2Zchn">
    <w:name w:val="Überschrift 2 Zchn"/>
    <w:basedOn w:val="Absatz-Standardschriftart"/>
    <w:link w:val="berschrift2"/>
    <w:uiPriority w:val="9"/>
    <w:rsid w:val="000A21FE"/>
    <w:rPr>
      <w:rFonts w:ascii="Titillium" w:eastAsiaTheme="majorEastAsia" w:hAnsi="Titillium" w:cstheme="majorBidi"/>
      <w:color w:val="009EE3"/>
      <w:sz w:val="36"/>
      <w:szCs w:val="36"/>
    </w:rPr>
  </w:style>
  <w:style w:type="character" w:customStyle="1" w:styleId="berschrift3Zchn">
    <w:name w:val="Überschrift 3 Zchn"/>
    <w:basedOn w:val="Absatz-Standardschriftart"/>
    <w:link w:val="berschrift3"/>
    <w:uiPriority w:val="9"/>
    <w:rsid w:val="00473ACE"/>
    <w:rPr>
      <w:rFonts w:ascii="Titillium" w:eastAsiaTheme="majorEastAsia" w:hAnsi="Titillium" w:cstheme="majorBidi"/>
      <w:color w:val="000000" w:themeColor="text1"/>
      <w:sz w:val="28"/>
    </w:rPr>
  </w:style>
  <w:style w:type="paragraph" w:styleId="Zitat">
    <w:name w:val="Quote"/>
    <w:basedOn w:val="Standard"/>
    <w:next w:val="Standard"/>
    <w:link w:val="ZitatZchn"/>
    <w:uiPriority w:val="29"/>
    <w:qFormat/>
    <w:rsid w:val="009D2934"/>
    <w:pPr>
      <w:spacing w:before="200" w:after="160"/>
      <w:ind w:right="864"/>
    </w:pPr>
    <w:rPr>
      <w:i/>
      <w:iCs/>
      <w:color w:val="000000" w:themeColor="text1"/>
    </w:rPr>
  </w:style>
  <w:style w:type="character" w:customStyle="1" w:styleId="ZitatZchn">
    <w:name w:val="Zitat Zchn"/>
    <w:basedOn w:val="Absatz-Standardschriftart"/>
    <w:link w:val="Zitat"/>
    <w:uiPriority w:val="29"/>
    <w:rsid w:val="009D2934"/>
    <w:rPr>
      <w:rFonts w:ascii="Titillium" w:hAnsi="Titillium"/>
      <w:i/>
      <w:iCs/>
      <w:color w:val="000000" w:themeColor="text1"/>
    </w:rPr>
  </w:style>
  <w:style w:type="character" w:styleId="Fett">
    <w:name w:val="Strong"/>
    <w:basedOn w:val="Absatz-Standardschriftart"/>
    <w:uiPriority w:val="22"/>
    <w:qFormat/>
    <w:rsid w:val="009D2934"/>
    <w:rPr>
      <w:b/>
      <w:bCs/>
    </w:rPr>
  </w:style>
  <w:style w:type="paragraph" w:styleId="Listenabsatz">
    <w:name w:val="List Paragraph"/>
    <w:basedOn w:val="Standard"/>
    <w:uiPriority w:val="34"/>
    <w:semiHidden/>
    <w:locked/>
    <w:rsid w:val="008573F0"/>
    <w:pPr>
      <w:numPr>
        <w:numId w:val="8"/>
      </w:numPr>
      <w:ind w:left="357" w:hanging="357"/>
      <w:contextualSpacing/>
    </w:pPr>
  </w:style>
  <w:style w:type="numbering" w:customStyle="1" w:styleId="Bbc">
    <w:name w:val="Bbc"/>
    <w:uiPriority w:val="99"/>
    <w:rsid w:val="001529AC"/>
    <w:pPr>
      <w:numPr>
        <w:numId w:val="1"/>
      </w:numPr>
    </w:pPr>
  </w:style>
  <w:style w:type="paragraph" w:styleId="Kopfzeile">
    <w:name w:val="header"/>
    <w:basedOn w:val="Standard"/>
    <w:link w:val="KopfzeileZchn"/>
    <w:uiPriority w:val="99"/>
    <w:unhideWhenUsed/>
    <w:locked/>
    <w:rsid w:val="00BC0D6E"/>
    <w:pPr>
      <w:tabs>
        <w:tab w:val="center" w:pos="4536"/>
        <w:tab w:val="right" w:pos="9072"/>
      </w:tabs>
    </w:pPr>
  </w:style>
  <w:style w:type="character" w:customStyle="1" w:styleId="KopfzeileZchn">
    <w:name w:val="Kopfzeile Zchn"/>
    <w:basedOn w:val="Absatz-Standardschriftart"/>
    <w:link w:val="Kopfzeile"/>
    <w:uiPriority w:val="99"/>
    <w:rsid w:val="00BC0D6E"/>
    <w:rPr>
      <w:rFonts w:ascii="Titillium" w:hAnsi="Titillium"/>
    </w:rPr>
  </w:style>
  <w:style w:type="paragraph" w:styleId="Fuzeile">
    <w:name w:val="footer"/>
    <w:basedOn w:val="Standard"/>
    <w:link w:val="FuzeileZchn"/>
    <w:uiPriority w:val="99"/>
    <w:unhideWhenUsed/>
    <w:locked/>
    <w:rsid w:val="00BC0D6E"/>
    <w:pPr>
      <w:tabs>
        <w:tab w:val="center" w:pos="4536"/>
        <w:tab w:val="right" w:pos="9072"/>
      </w:tabs>
    </w:pPr>
  </w:style>
  <w:style w:type="character" w:customStyle="1" w:styleId="FuzeileZchn">
    <w:name w:val="Fußzeile Zchn"/>
    <w:basedOn w:val="Absatz-Standardschriftart"/>
    <w:link w:val="Fuzeile"/>
    <w:uiPriority w:val="99"/>
    <w:rsid w:val="00BC0D6E"/>
    <w:rPr>
      <w:rFonts w:ascii="Titillium" w:hAnsi="Titillium"/>
    </w:rPr>
  </w:style>
  <w:style w:type="table" w:styleId="Tabellenraster">
    <w:name w:val="Table Grid"/>
    <w:aliases w:val="Bbc Tabelle (technisch)"/>
    <w:basedOn w:val="NormaleTabelle"/>
    <w:uiPriority w:val="39"/>
    <w:rsid w:val="00385170"/>
    <w:pPr>
      <w:spacing w:after="0" w:line="240" w:lineRule="auto"/>
      <w:contextualSpacing/>
    </w:pPr>
    <w:rPr>
      <w:rFonts w:ascii="Titillium" w:hAnsi="Titillium"/>
    </w:rPr>
    <w:tblPr>
      <w:tblStyleRowBandSize w:val="1"/>
      <w:tblCellMar>
        <w:left w:w="0" w:type="dxa"/>
        <w:right w:w="0" w:type="dxa"/>
      </w:tblCellMar>
    </w:tblPr>
    <w:tcPr>
      <w:vAlign w:val="center"/>
    </w:tcPr>
    <w:tblStylePr w:type="firstRow">
      <w:rPr>
        <w:rFonts w:ascii="Titillium" w:hAnsi="Titillium"/>
        <w:b/>
        <w:sz w:val="22"/>
      </w:rPr>
      <w:tblPr/>
      <w:tcPr>
        <w:tcBorders>
          <w:top w:val="nil"/>
          <w:left w:val="nil"/>
          <w:bottom w:val="nil"/>
          <w:right w:val="nil"/>
          <w:insideH w:val="nil"/>
          <w:insideV w:val="nil"/>
          <w:tl2br w:val="nil"/>
          <w:tr2bl w:val="nil"/>
        </w:tcBorders>
      </w:tcPr>
    </w:tblStylePr>
    <w:tblStylePr w:type="firstCol">
      <w:rPr>
        <w:b/>
      </w:rPr>
    </w:tblStylePr>
    <w:tblStylePr w:type="band1Horz">
      <w:tblPr/>
      <w:tcPr>
        <w:shd w:val="clear" w:color="auto" w:fill="D9D9D9"/>
      </w:tcPr>
    </w:tblStylePr>
  </w:style>
  <w:style w:type="paragraph" w:customStyle="1" w:styleId="berschrift1ohneAbstnde">
    <w:name w:val="Überschrift 1 ohne Abstände"/>
    <w:basedOn w:val="berschrift1"/>
    <w:next w:val="berschrift2ohneabstnde"/>
    <w:uiPriority w:val="74"/>
    <w:qFormat/>
    <w:rsid w:val="00DE214D"/>
    <w:pPr>
      <w:spacing w:after="0"/>
      <w:ind w:left="851" w:hanging="851"/>
    </w:pPr>
  </w:style>
  <w:style w:type="paragraph" w:customStyle="1" w:styleId="berschrift2ohneabstnde">
    <w:name w:val="Überschrift 2 ohne abstände"/>
    <w:basedOn w:val="berschrift2"/>
    <w:next w:val="Standard"/>
    <w:uiPriority w:val="74"/>
    <w:qFormat/>
    <w:rsid w:val="00DE214D"/>
    <w:pPr>
      <w:spacing w:before="0"/>
    </w:pPr>
  </w:style>
  <w:style w:type="paragraph" w:customStyle="1" w:styleId="Tabellenkopfzeile">
    <w:name w:val="Tabellenkopfzeile"/>
    <w:basedOn w:val="Standard"/>
    <w:uiPriority w:val="73"/>
    <w:qFormat/>
    <w:rsid w:val="00A562DD"/>
    <w:pPr>
      <w:spacing w:after="0"/>
    </w:pPr>
    <w:rPr>
      <w:b/>
      <w:color w:val="000000" w:themeColor="text1"/>
    </w:rPr>
  </w:style>
  <w:style w:type="paragraph" w:customStyle="1" w:styleId="Tabellentext">
    <w:name w:val="Tabellentext"/>
    <w:basedOn w:val="Standard"/>
    <w:uiPriority w:val="73"/>
    <w:qFormat/>
    <w:rsid w:val="00973E9B"/>
    <w:pPr>
      <w:spacing w:before="120" w:after="120"/>
      <w:contextualSpacing/>
    </w:pPr>
    <w:rPr>
      <w:color w:val="000000" w:themeColor="text1"/>
    </w:rPr>
  </w:style>
  <w:style w:type="paragraph" w:styleId="Inhaltsverzeichnisberschrift">
    <w:name w:val="TOC Heading"/>
    <w:basedOn w:val="berschrift1"/>
    <w:next w:val="Standard"/>
    <w:uiPriority w:val="39"/>
    <w:qFormat/>
    <w:locked/>
    <w:rsid w:val="00791B59"/>
    <w:pPr>
      <w:numPr>
        <w:numId w:val="0"/>
      </w:numPr>
      <w:spacing w:before="240" w:after="0" w:line="259" w:lineRule="auto"/>
      <w:outlineLvl w:val="9"/>
    </w:pPr>
    <w:rPr>
      <w:szCs w:val="32"/>
      <w:lang w:eastAsia="de-CH"/>
    </w:rPr>
  </w:style>
  <w:style w:type="paragraph" w:styleId="Verzeichnis1">
    <w:name w:val="toc 1"/>
    <w:basedOn w:val="Standard"/>
    <w:next w:val="Standard"/>
    <w:autoRedefine/>
    <w:uiPriority w:val="39"/>
    <w:locked/>
    <w:rsid w:val="00E925A1"/>
    <w:pPr>
      <w:tabs>
        <w:tab w:val="left" w:pos="709"/>
        <w:tab w:val="right" w:leader="dot" w:pos="9628"/>
      </w:tabs>
      <w:spacing w:before="120" w:after="60"/>
      <w:contextualSpacing/>
    </w:pPr>
    <w:rPr>
      <w:b/>
      <w:noProof/>
    </w:rPr>
  </w:style>
  <w:style w:type="paragraph" w:styleId="Verzeichnis2">
    <w:name w:val="toc 2"/>
    <w:basedOn w:val="Standard"/>
    <w:next w:val="Standard"/>
    <w:autoRedefine/>
    <w:uiPriority w:val="39"/>
    <w:locked/>
    <w:rsid w:val="00E925A1"/>
    <w:pPr>
      <w:tabs>
        <w:tab w:val="left" w:pos="709"/>
        <w:tab w:val="right" w:leader="dot" w:pos="9628"/>
      </w:tabs>
      <w:spacing w:before="60" w:after="60"/>
      <w:contextualSpacing/>
    </w:pPr>
    <w:rPr>
      <w:noProof/>
    </w:rPr>
  </w:style>
  <w:style w:type="paragraph" w:styleId="Verzeichnis3">
    <w:name w:val="toc 3"/>
    <w:basedOn w:val="Standard"/>
    <w:next w:val="Standard"/>
    <w:autoRedefine/>
    <w:uiPriority w:val="39"/>
    <w:locked/>
    <w:rsid w:val="005C33C6"/>
    <w:pPr>
      <w:tabs>
        <w:tab w:val="left" w:pos="1560"/>
        <w:tab w:val="right" w:leader="dot" w:pos="9628"/>
      </w:tabs>
      <w:spacing w:before="60" w:after="60"/>
      <w:ind w:left="709"/>
      <w:contextualSpacing/>
    </w:pPr>
  </w:style>
  <w:style w:type="character" w:styleId="Hyperlink">
    <w:name w:val="Hyperlink"/>
    <w:basedOn w:val="Absatz-Standardschriftart"/>
    <w:uiPriority w:val="99"/>
    <w:unhideWhenUsed/>
    <w:locked/>
    <w:rsid w:val="00E6643A"/>
    <w:rPr>
      <w:color w:val="009EE3" w:themeColor="hyperlink"/>
      <w:u w:val="single"/>
    </w:rPr>
  </w:style>
  <w:style w:type="character" w:customStyle="1" w:styleId="berschrift4Zchn">
    <w:name w:val="Überschrift 4 Zchn"/>
    <w:basedOn w:val="Absatz-Standardschriftart"/>
    <w:link w:val="berschrift4"/>
    <w:uiPriority w:val="9"/>
    <w:rsid w:val="00DE214D"/>
    <w:rPr>
      <w:rFonts w:ascii="Titillium" w:eastAsiaTheme="majorEastAsia" w:hAnsi="Titillium" w:cstheme="majorBidi"/>
      <w:b/>
      <w:color w:val="000000" w:themeColor="text1"/>
    </w:rPr>
  </w:style>
  <w:style w:type="character" w:customStyle="1" w:styleId="berschrift5Zchn">
    <w:name w:val="Überschrift 5 Zchn"/>
    <w:basedOn w:val="Absatz-Standardschriftart"/>
    <w:link w:val="berschrift5"/>
    <w:uiPriority w:val="9"/>
    <w:semiHidden/>
    <w:rsid w:val="00B546C8"/>
    <w:rPr>
      <w:rFonts w:asciiTheme="majorHAnsi" w:eastAsiaTheme="majorEastAsia" w:hAnsiTheme="majorHAnsi" w:cstheme="majorBidi"/>
      <w:color w:val="962E27" w:themeColor="accent1" w:themeShade="BF"/>
    </w:rPr>
  </w:style>
  <w:style w:type="character" w:customStyle="1" w:styleId="berschrift6Zchn">
    <w:name w:val="Überschrift 6 Zchn"/>
    <w:basedOn w:val="Absatz-Standardschriftart"/>
    <w:link w:val="berschrift6"/>
    <w:uiPriority w:val="9"/>
    <w:semiHidden/>
    <w:rsid w:val="00B546C8"/>
    <w:rPr>
      <w:rFonts w:asciiTheme="majorHAnsi" w:eastAsiaTheme="majorEastAsia" w:hAnsiTheme="majorHAnsi" w:cstheme="majorBidi"/>
      <w:color w:val="641E1A" w:themeColor="accent1" w:themeShade="7F"/>
    </w:rPr>
  </w:style>
  <w:style w:type="character" w:customStyle="1" w:styleId="berschrift7Zchn">
    <w:name w:val="Überschrift 7 Zchn"/>
    <w:basedOn w:val="Absatz-Standardschriftart"/>
    <w:link w:val="berschrift7"/>
    <w:uiPriority w:val="9"/>
    <w:semiHidden/>
    <w:rsid w:val="00B546C8"/>
    <w:rPr>
      <w:rFonts w:asciiTheme="majorHAnsi" w:eastAsiaTheme="majorEastAsia" w:hAnsiTheme="majorHAnsi" w:cstheme="majorBidi"/>
      <w:i/>
      <w:iCs/>
      <w:color w:val="641E1A" w:themeColor="accent1" w:themeShade="7F"/>
    </w:rPr>
  </w:style>
  <w:style w:type="character" w:customStyle="1" w:styleId="berschrift8Zchn">
    <w:name w:val="Überschrift 8 Zchn"/>
    <w:basedOn w:val="Absatz-Standardschriftart"/>
    <w:link w:val="berschrift8"/>
    <w:uiPriority w:val="9"/>
    <w:semiHidden/>
    <w:rsid w:val="00B546C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B546C8"/>
    <w:rPr>
      <w:rFonts w:asciiTheme="majorHAnsi" w:eastAsiaTheme="majorEastAsia" w:hAnsiTheme="majorHAnsi" w:cstheme="majorBidi"/>
      <w:i/>
      <w:iCs/>
      <w:color w:val="272727" w:themeColor="text1" w:themeTint="D8"/>
      <w:sz w:val="21"/>
      <w:szCs w:val="21"/>
    </w:rPr>
  </w:style>
  <w:style w:type="table" w:styleId="Gitternetztabelle1hell">
    <w:name w:val="Grid Table 1 Light"/>
    <w:basedOn w:val="NormaleTabelle"/>
    <w:uiPriority w:val="46"/>
    <w:rsid w:val="00FD20FA"/>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itternetztabelle1hellAkzent1">
    <w:name w:val="Grid Table 1 Light Accent 1"/>
    <w:basedOn w:val="NormaleTabelle"/>
    <w:uiPriority w:val="46"/>
    <w:rsid w:val="00FD20FA"/>
    <w:pPr>
      <w:spacing w:after="0" w:line="240" w:lineRule="auto"/>
    </w:pPr>
    <w:tblPr>
      <w:tblStyleRowBandSize w:val="1"/>
      <w:tblStyleColBandSize w:val="1"/>
      <w:tblBorders>
        <w:top w:val="single" w:sz="4" w:space="0" w:color="E9B1AD" w:themeColor="accent1" w:themeTint="66"/>
        <w:left w:val="single" w:sz="4" w:space="0" w:color="E9B1AD" w:themeColor="accent1" w:themeTint="66"/>
        <w:bottom w:val="single" w:sz="4" w:space="0" w:color="E9B1AD" w:themeColor="accent1" w:themeTint="66"/>
        <w:right w:val="single" w:sz="4" w:space="0" w:color="E9B1AD" w:themeColor="accent1" w:themeTint="66"/>
        <w:insideH w:val="single" w:sz="4" w:space="0" w:color="E9B1AD" w:themeColor="accent1" w:themeTint="66"/>
        <w:insideV w:val="single" w:sz="4" w:space="0" w:color="E9B1AD" w:themeColor="accent1" w:themeTint="66"/>
      </w:tblBorders>
    </w:tblPr>
    <w:tblStylePr w:type="firstRow">
      <w:rPr>
        <w:b/>
        <w:bCs/>
      </w:rPr>
      <w:tblPr/>
      <w:tcPr>
        <w:tcBorders>
          <w:bottom w:val="single" w:sz="12" w:space="0" w:color="DF8A84" w:themeColor="accent1" w:themeTint="99"/>
        </w:tcBorders>
      </w:tcPr>
    </w:tblStylePr>
    <w:tblStylePr w:type="lastRow">
      <w:rPr>
        <w:b/>
        <w:bCs/>
      </w:rPr>
      <w:tblPr/>
      <w:tcPr>
        <w:tcBorders>
          <w:top w:val="double" w:sz="2" w:space="0" w:color="DF8A84" w:themeColor="accent1" w:themeTint="99"/>
        </w:tcBorders>
      </w:tcPr>
    </w:tblStylePr>
    <w:tblStylePr w:type="firstCol">
      <w:rPr>
        <w:b/>
        <w:bCs/>
      </w:rPr>
    </w:tblStylePr>
    <w:tblStylePr w:type="lastCol">
      <w:rPr>
        <w:b/>
        <w:bCs/>
      </w:rPr>
    </w:tblStylePr>
  </w:style>
  <w:style w:type="table" w:styleId="EinfacheTabelle3">
    <w:name w:val="Plain Table 3"/>
    <w:basedOn w:val="NormaleTabelle"/>
    <w:uiPriority w:val="43"/>
    <w:rsid w:val="00D7228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TitelTitelseite">
    <w:name w:val="Titel Titelseite"/>
    <w:semiHidden/>
    <w:qFormat/>
    <w:rsid w:val="00EC655F"/>
    <w:pPr>
      <w:spacing w:after="0" w:line="560" w:lineRule="exact"/>
    </w:pPr>
    <w:rPr>
      <w:rFonts w:ascii="Titillium" w:eastAsiaTheme="majorEastAsia" w:hAnsi="Titillium" w:cstheme="majorBidi"/>
      <w:b/>
      <w:color w:val="000000" w:themeColor="text1"/>
      <w:sz w:val="48"/>
      <w:szCs w:val="42"/>
    </w:rPr>
  </w:style>
  <w:style w:type="paragraph" w:customStyle="1" w:styleId="UntertitelTitelseite">
    <w:name w:val="Untertitel Titelseite"/>
    <w:semiHidden/>
    <w:qFormat/>
    <w:rsid w:val="001E3C7C"/>
    <w:pPr>
      <w:spacing w:after="0" w:line="480" w:lineRule="exact"/>
    </w:pPr>
    <w:rPr>
      <w:rFonts w:ascii="Titillium" w:eastAsiaTheme="majorEastAsia" w:hAnsi="Titillium" w:cstheme="majorBidi"/>
      <w:color w:val="009EE3"/>
      <w:sz w:val="42"/>
      <w:szCs w:val="42"/>
    </w:rPr>
  </w:style>
  <w:style w:type="table" w:styleId="Listentabelle5dunkelAkzent2">
    <w:name w:val="List Table 5 Dark Accent 2"/>
    <w:basedOn w:val="NormaleTabelle"/>
    <w:uiPriority w:val="50"/>
    <w:rsid w:val="00213F61"/>
    <w:pPr>
      <w:spacing w:after="0" w:line="240" w:lineRule="auto"/>
    </w:pPr>
    <w:rPr>
      <w:color w:val="FFFFFF" w:themeColor="background1"/>
    </w:rPr>
    <w:tblPr>
      <w:tblStyleRowBandSize w:val="1"/>
      <w:tblStyleColBandSize w:val="1"/>
      <w:tblBorders>
        <w:top w:val="single" w:sz="24" w:space="0" w:color="994B9B" w:themeColor="accent2"/>
        <w:left w:val="single" w:sz="24" w:space="0" w:color="994B9B" w:themeColor="accent2"/>
        <w:bottom w:val="single" w:sz="24" w:space="0" w:color="994B9B" w:themeColor="accent2"/>
        <w:right w:val="single" w:sz="24" w:space="0" w:color="994B9B" w:themeColor="accent2"/>
      </w:tblBorders>
    </w:tblPr>
    <w:tcPr>
      <w:shd w:val="clear" w:color="auto" w:fill="994B9B"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character" w:styleId="Platzhaltertext">
    <w:name w:val="Placeholder Text"/>
    <w:basedOn w:val="Absatz-Standardschriftart"/>
    <w:uiPriority w:val="99"/>
    <w:semiHidden/>
    <w:locked/>
    <w:rsid w:val="00556816"/>
    <w:rPr>
      <w:color w:val="808080"/>
    </w:rPr>
  </w:style>
  <w:style w:type="table" w:customStyle="1" w:styleId="BbcTabellesthetisch">
    <w:name w:val="Bbc Tabelle (ästhetisch)"/>
    <w:basedOn w:val="Tabellenraster"/>
    <w:uiPriority w:val="99"/>
    <w:rsid w:val="00973E9B"/>
    <w:tblPr>
      <w:tblStyleColBandSize w:val="1"/>
      <w:tblBorders>
        <w:bottom w:val="single" w:sz="8" w:space="0" w:color="000000" w:themeColor="text1"/>
      </w:tblBorders>
    </w:tblPr>
    <w:tcPr>
      <w:shd w:val="clear" w:color="auto" w:fill="auto"/>
      <w:vAlign w:val="top"/>
    </w:tcPr>
    <w:tblStylePr w:type="firstRow">
      <w:rPr>
        <w:rFonts w:ascii="Titillium" w:hAnsi="Titillium"/>
        <w:b/>
        <w:sz w:val="22"/>
      </w:rPr>
      <w:tblPr/>
      <w:tcPr>
        <w:tcBorders>
          <w:top w:val="nil"/>
          <w:left w:val="nil"/>
          <w:bottom w:val="single" w:sz="12" w:space="0" w:color="000000" w:themeColor="text1"/>
          <w:right w:val="nil"/>
          <w:insideH w:val="nil"/>
          <w:insideV w:val="nil"/>
          <w:tl2br w:val="nil"/>
          <w:tr2bl w:val="nil"/>
        </w:tcBorders>
        <w:shd w:val="clear" w:color="auto" w:fill="FFFFFF" w:themeFill="background1"/>
      </w:tcPr>
    </w:tblStylePr>
    <w:tblStylePr w:type="lastRow">
      <w:pPr>
        <w:jc w:val="left"/>
      </w:pPr>
      <w:rPr>
        <w:rFonts w:ascii="Titillium" w:hAnsi="Titillium"/>
        <w:b w:val="0"/>
      </w:rPr>
      <w:tblPr/>
      <w:tcPr>
        <w:tcBorders>
          <w:bottom w:val="single" w:sz="4" w:space="0" w:color="000000" w:themeColor="text1"/>
        </w:tcBorders>
        <w:shd w:val="clear" w:color="auto" w:fill="auto"/>
      </w:tcPr>
    </w:tblStylePr>
    <w:tblStylePr w:type="firstCol">
      <w:pPr>
        <w:wordWrap/>
        <w:spacing w:beforeLines="0" w:before="0" w:beforeAutospacing="0" w:afterLines="0" w:after="0" w:afterAutospacing="0" w:line="240" w:lineRule="auto"/>
        <w:ind w:leftChars="0" w:left="0" w:rightChars="0" w:right="0"/>
        <w:contextualSpacing/>
        <w:mirrorIndents w:val="0"/>
        <w:jc w:val="left"/>
        <w:outlineLvl w:val="9"/>
      </w:pPr>
      <w:rPr>
        <w:rFonts w:ascii="Titillium" w:hAnsi="Titillium"/>
        <w:b/>
        <w:sz w:val="22"/>
      </w:rPr>
    </w:tblStylePr>
    <w:tblStylePr w:type="band1Vert">
      <w:tblPr>
        <w:tblCellMar>
          <w:top w:w="0" w:type="dxa"/>
          <w:left w:w="28" w:type="dxa"/>
          <w:bottom w:w="0" w:type="dxa"/>
          <w:right w:w="28" w:type="dxa"/>
        </w:tblCellMar>
      </w:tblPr>
    </w:tblStylePr>
    <w:tblStylePr w:type="band2Vert">
      <w:tblPr>
        <w:tblCellMar>
          <w:top w:w="0" w:type="dxa"/>
          <w:left w:w="28" w:type="dxa"/>
          <w:bottom w:w="0" w:type="dxa"/>
          <w:right w:w="28" w:type="dxa"/>
        </w:tblCellMar>
      </w:tblPr>
    </w:tblStylePr>
    <w:tblStylePr w:type="band1Horz">
      <w:tblPr/>
      <w:tcPr>
        <w:tcBorders>
          <w:bottom w:val="single" w:sz="8" w:space="0" w:color="000000" w:themeColor="text1"/>
        </w:tcBorders>
        <w:shd w:val="clear" w:color="auto" w:fill="FFFFFF" w:themeFill="background1"/>
      </w:tcPr>
    </w:tblStylePr>
    <w:tblStylePr w:type="band2Horz">
      <w:tblPr/>
      <w:tcPr>
        <w:tcBorders>
          <w:bottom w:val="single" w:sz="8" w:space="0" w:color="000000" w:themeColor="text1"/>
        </w:tcBorders>
        <w:shd w:val="clear" w:color="auto" w:fill="auto"/>
      </w:tcPr>
    </w:tblStylePr>
  </w:style>
  <w:style w:type="paragraph" w:styleId="Aufzhlungszeichen">
    <w:name w:val="List Bullet"/>
    <w:basedOn w:val="Standard"/>
    <w:uiPriority w:val="99"/>
    <w:semiHidden/>
    <w:qFormat/>
    <w:locked/>
    <w:rsid w:val="00951BBB"/>
    <w:pPr>
      <w:numPr>
        <w:numId w:val="5"/>
      </w:numPr>
      <w:contextualSpacing/>
    </w:pPr>
  </w:style>
  <w:style w:type="paragraph" w:styleId="Aufzhlungszeichen4">
    <w:name w:val="List Bullet 4"/>
    <w:basedOn w:val="Standard"/>
    <w:uiPriority w:val="99"/>
    <w:semiHidden/>
    <w:locked/>
    <w:rsid w:val="00951BBB"/>
    <w:pPr>
      <w:numPr>
        <w:numId w:val="3"/>
      </w:numPr>
      <w:contextualSpacing/>
    </w:pPr>
  </w:style>
  <w:style w:type="paragraph" w:styleId="Liste">
    <w:name w:val="List"/>
    <w:uiPriority w:val="99"/>
    <w:unhideWhenUsed/>
    <w:locked/>
    <w:rsid w:val="00246F7D"/>
    <w:pPr>
      <w:spacing w:line="240" w:lineRule="auto"/>
      <w:ind w:left="284" w:hanging="284"/>
      <w:contextualSpacing/>
    </w:pPr>
    <w:rPr>
      <w:rFonts w:ascii="Titillium" w:hAnsi="Titillium"/>
    </w:rPr>
  </w:style>
  <w:style w:type="paragraph" w:styleId="Liste4">
    <w:name w:val="List 4"/>
    <w:basedOn w:val="Standard"/>
    <w:uiPriority w:val="99"/>
    <w:unhideWhenUsed/>
    <w:locked/>
    <w:rsid w:val="00951BBB"/>
    <w:pPr>
      <w:ind w:left="1132" w:hanging="283"/>
      <w:contextualSpacing/>
    </w:pPr>
  </w:style>
  <w:style w:type="paragraph" w:styleId="Aufzhlungszeichen2">
    <w:name w:val="List Bullet 2"/>
    <w:basedOn w:val="Standard"/>
    <w:uiPriority w:val="99"/>
    <w:semiHidden/>
    <w:locked/>
    <w:rsid w:val="00951BBB"/>
    <w:pPr>
      <w:numPr>
        <w:numId w:val="6"/>
      </w:numPr>
      <w:contextualSpacing/>
    </w:pPr>
  </w:style>
  <w:style w:type="paragraph" w:styleId="Aufzhlungszeichen5">
    <w:name w:val="List Bullet 5"/>
    <w:basedOn w:val="Standard"/>
    <w:uiPriority w:val="99"/>
    <w:semiHidden/>
    <w:locked/>
    <w:rsid w:val="00951BBB"/>
    <w:pPr>
      <w:numPr>
        <w:numId w:val="2"/>
      </w:numPr>
      <w:contextualSpacing/>
    </w:pPr>
  </w:style>
  <w:style w:type="paragraph" w:styleId="Aufzhlungszeichen3">
    <w:name w:val="List Bullet 3"/>
    <w:basedOn w:val="Standard"/>
    <w:uiPriority w:val="99"/>
    <w:semiHidden/>
    <w:locked/>
    <w:rsid w:val="00951BBB"/>
    <w:pPr>
      <w:numPr>
        <w:numId w:val="7"/>
      </w:numPr>
      <w:contextualSpacing/>
    </w:pPr>
  </w:style>
  <w:style w:type="paragraph" w:customStyle="1" w:styleId="Anhang1">
    <w:name w:val="Anhang 1"/>
    <w:next w:val="Anhang2"/>
    <w:link w:val="Anhang1Zchn"/>
    <w:uiPriority w:val="19"/>
    <w:qFormat/>
    <w:rsid w:val="00532CFE"/>
    <w:pPr>
      <w:numPr>
        <w:numId w:val="9"/>
      </w:numPr>
    </w:pPr>
    <w:rPr>
      <w:rFonts w:ascii="Titillium" w:eastAsiaTheme="majorEastAsia" w:hAnsi="Titillium" w:cstheme="majorBidi"/>
      <w:b/>
      <w:color w:val="000000" w:themeColor="text1"/>
      <w:sz w:val="42"/>
      <w:szCs w:val="42"/>
    </w:rPr>
  </w:style>
  <w:style w:type="character" w:customStyle="1" w:styleId="Anhang1Zchn">
    <w:name w:val="Anhang 1 Zchn"/>
    <w:basedOn w:val="berschrift1Zchn"/>
    <w:link w:val="Anhang1"/>
    <w:uiPriority w:val="19"/>
    <w:rsid w:val="00532CFE"/>
    <w:rPr>
      <w:rFonts w:ascii="Titillium" w:eastAsiaTheme="majorEastAsia" w:hAnsi="Titillium" w:cstheme="majorBidi"/>
      <w:b/>
      <w:color w:val="000000" w:themeColor="text1"/>
      <w:sz w:val="42"/>
      <w:szCs w:val="42"/>
    </w:rPr>
  </w:style>
  <w:style w:type="paragraph" w:customStyle="1" w:styleId="Anhang2">
    <w:name w:val="Anhang 2"/>
    <w:next w:val="Anhang3"/>
    <w:link w:val="Anhang2Zchn"/>
    <w:uiPriority w:val="19"/>
    <w:qFormat/>
    <w:rsid w:val="00532CFE"/>
    <w:pPr>
      <w:numPr>
        <w:ilvl w:val="1"/>
        <w:numId w:val="9"/>
      </w:numPr>
      <w:ind w:left="578" w:hanging="578"/>
    </w:pPr>
    <w:rPr>
      <w:rFonts w:ascii="Titillium" w:eastAsiaTheme="majorEastAsia" w:hAnsi="Titillium" w:cstheme="majorBidi"/>
      <w:color w:val="009EE3"/>
      <w:sz w:val="36"/>
      <w:szCs w:val="36"/>
    </w:rPr>
  </w:style>
  <w:style w:type="character" w:customStyle="1" w:styleId="Anhang2Zchn">
    <w:name w:val="Anhang 2 Zchn"/>
    <w:basedOn w:val="berschrift2Zchn"/>
    <w:link w:val="Anhang2"/>
    <w:uiPriority w:val="19"/>
    <w:rsid w:val="00532CFE"/>
    <w:rPr>
      <w:rFonts w:ascii="Titillium" w:eastAsiaTheme="majorEastAsia" w:hAnsi="Titillium" w:cstheme="majorBidi"/>
      <w:color w:val="009EE3"/>
      <w:sz w:val="36"/>
      <w:szCs w:val="36"/>
    </w:rPr>
  </w:style>
  <w:style w:type="paragraph" w:customStyle="1" w:styleId="Anhang3">
    <w:name w:val="Anhang 3"/>
    <w:next w:val="Standard"/>
    <w:uiPriority w:val="19"/>
    <w:qFormat/>
    <w:rsid w:val="00532CFE"/>
    <w:pPr>
      <w:numPr>
        <w:ilvl w:val="2"/>
        <w:numId w:val="9"/>
      </w:numPr>
    </w:pPr>
    <w:rPr>
      <w:rFonts w:ascii="Titillium" w:eastAsiaTheme="majorEastAsia" w:hAnsi="Titillium" w:cstheme="majorBidi"/>
      <w:color w:val="000000" w:themeColor="text1"/>
      <w:sz w:val="28"/>
    </w:rPr>
  </w:style>
  <w:style w:type="paragraph" w:styleId="Verzeichnis4">
    <w:name w:val="toc 4"/>
    <w:basedOn w:val="Standard"/>
    <w:next w:val="Standard"/>
    <w:autoRedefine/>
    <w:uiPriority w:val="39"/>
    <w:locked/>
    <w:rsid w:val="005C33C6"/>
    <w:pPr>
      <w:tabs>
        <w:tab w:val="left" w:pos="1540"/>
        <w:tab w:val="right" w:leader="dot" w:pos="9628"/>
      </w:tabs>
      <w:spacing w:after="100"/>
      <w:ind w:left="658" w:firstLine="51"/>
      <w:contextualSpacing/>
    </w:pPr>
  </w:style>
  <w:style w:type="table" w:styleId="TabellemithellemGitternetz">
    <w:name w:val="Grid Table Light"/>
    <w:basedOn w:val="NormaleTabelle"/>
    <w:uiPriority w:val="40"/>
    <w:rsid w:val="0027405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locked/>
    <w:rsid w:val="00044383"/>
    <w:pPr>
      <w:spacing w:after="0"/>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044383"/>
    <w:rPr>
      <w:rFonts w:ascii="Segoe UI" w:hAnsi="Segoe UI" w:cs="Segoe UI"/>
      <w:sz w:val="18"/>
      <w:szCs w:val="18"/>
    </w:rPr>
  </w:style>
  <w:style w:type="paragraph" w:styleId="Abbildungsverzeichnis">
    <w:name w:val="table of figures"/>
    <w:basedOn w:val="Standard"/>
    <w:next w:val="Standard"/>
    <w:uiPriority w:val="99"/>
    <w:unhideWhenUsed/>
    <w:locked/>
    <w:rsid w:val="00250CD2"/>
    <w:pPr>
      <w:spacing w:after="0"/>
      <w:ind w:left="440" w:hanging="440"/>
    </w:pPr>
    <w:rPr>
      <w:rFonts w:asciiTheme="minorHAnsi" w:hAnsiTheme="minorHAnsi" w:cstheme="minorHAnsi"/>
      <w:caps/>
      <w:sz w:val="20"/>
      <w:szCs w:val="20"/>
    </w:rPr>
  </w:style>
  <w:style w:type="paragraph" w:styleId="Beschriftung">
    <w:name w:val="caption"/>
    <w:basedOn w:val="Standard"/>
    <w:next w:val="Standard"/>
    <w:uiPriority w:val="35"/>
    <w:unhideWhenUsed/>
    <w:qFormat/>
    <w:locked/>
    <w:rsid w:val="00250CD2"/>
    <w:pPr>
      <w:spacing w:after="200"/>
    </w:pPr>
    <w:rPr>
      <w:i/>
      <w:iCs/>
      <w:color w:val="565656" w:themeColor="text2"/>
      <w:sz w:val="18"/>
      <w:szCs w:val="18"/>
    </w:rPr>
  </w:style>
  <w:style w:type="table" w:customStyle="1" w:styleId="TableGrid">
    <w:name w:val="TableGrid"/>
    <w:rsid w:val="006A75D6"/>
    <w:pPr>
      <w:spacing w:after="0" w:line="240" w:lineRule="auto"/>
    </w:pPr>
    <w:rPr>
      <w:rFonts w:eastAsiaTheme="minorEastAsia"/>
      <w:lang w:eastAsia="de-CH"/>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07810">
      <w:bodyDiv w:val="1"/>
      <w:marLeft w:val="0"/>
      <w:marRight w:val="0"/>
      <w:marTop w:val="0"/>
      <w:marBottom w:val="0"/>
      <w:divBdr>
        <w:top w:val="none" w:sz="0" w:space="0" w:color="auto"/>
        <w:left w:val="none" w:sz="0" w:space="0" w:color="auto"/>
        <w:bottom w:val="none" w:sz="0" w:space="0" w:color="auto"/>
        <w:right w:val="none" w:sz="0" w:space="0" w:color="auto"/>
      </w:divBdr>
      <w:divsChild>
        <w:div w:id="610940274">
          <w:marLeft w:val="1123"/>
          <w:marRight w:val="0"/>
          <w:marTop w:val="86"/>
          <w:marBottom w:val="0"/>
          <w:divBdr>
            <w:top w:val="none" w:sz="0" w:space="0" w:color="auto"/>
            <w:left w:val="none" w:sz="0" w:space="0" w:color="auto"/>
            <w:bottom w:val="none" w:sz="0" w:space="0" w:color="auto"/>
            <w:right w:val="none" w:sz="0" w:space="0" w:color="auto"/>
          </w:divBdr>
        </w:div>
        <w:div w:id="769476046">
          <w:marLeft w:val="1123"/>
          <w:marRight w:val="0"/>
          <w:marTop w:val="86"/>
          <w:marBottom w:val="0"/>
          <w:divBdr>
            <w:top w:val="none" w:sz="0" w:space="0" w:color="auto"/>
            <w:left w:val="none" w:sz="0" w:space="0" w:color="auto"/>
            <w:bottom w:val="none" w:sz="0" w:space="0" w:color="auto"/>
            <w:right w:val="none" w:sz="0" w:space="0" w:color="auto"/>
          </w:divBdr>
        </w:div>
        <w:div w:id="1223951048">
          <w:marLeft w:val="1123"/>
          <w:marRight w:val="0"/>
          <w:marTop w:val="86"/>
          <w:marBottom w:val="0"/>
          <w:divBdr>
            <w:top w:val="none" w:sz="0" w:space="0" w:color="auto"/>
            <w:left w:val="none" w:sz="0" w:space="0" w:color="auto"/>
            <w:bottom w:val="none" w:sz="0" w:space="0" w:color="auto"/>
            <w:right w:val="none" w:sz="0" w:space="0" w:color="auto"/>
          </w:divBdr>
        </w:div>
        <w:div w:id="1335643062">
          <w:marLeft w:val="1123"/>
          <w:marRight w:val="0"/>
          <w:marTop w:val="86"/>
          <w:marBottom w:val="0"/>
          <w:divBdr>
            <w:top w:val="none" w:sz="0" w:space="0" w:color="auto"/>
            <w:left w:val="none" w:sz="0" w:space="0" w:color="auto"/>
            <w:bottom w:val="none" w:sz="0" w:space="0" w:color="auto"/>
            <w:right w:val="none" w:sz="0" w:space="0" w:color="auto"/>
          </w:divBdr>
        </w:div>
        <w:div w:id="1853446649">
          <w:marLeft w:val="418"/>
          <w:marRight w:val="0"/>
          <w:marTop w:val="86"/>
          <w:marBottom w:val="0"/>
          <w:divBdr>
            <w:top w:val="none" w:sz="0" w:space="0" w:color="auto"/>
            <w:left w:val="none" w:sz="0" w:space="0" w:color="auto"/>
            <w:bottom w:val="none" w:sz="0" w:space="0" w:color="auto"/>
            <w:right w:val="none" w:sz="0" w:space="0" w:color="auto"/>
          </w:divBdr>
        </w:div>
        <w:div w:id="1962344600">
          <w:marLeft w:val="418"/>
          <w:marRight w:val="0"/>
          <w:marTop w:val="86"/>
          <w:marBottom w:val="0"/>
          <w:divBdr>
            <w:top w:val="none" w:sz="0" w:space="0" w:color="auto"/>
            <w:left w:val="none" w:sz="0" w:space="0" w:color="auto"/>
            <w:bottom w:val="none" w:sz="0" w:space="0" w:color="auto"/>
            <w:right w:val="none" w:sz="0" w:space="0" w:color="auto"/>
          </w:divBdr>
        </w:div>
        <w:div w:id="2049722806">
          <w:marLeft w:val="418"/>
          <w:marRight w:val="0"/>
          <w:marTop w:val="86"/>
          <w:marBottom w:val="0"/>
          <w:divBdr>
            <w:top w:val="none" w:sz="0" w:space="0" w:color="auto"/>
            <w:left w:val="none" w:sz="0" w:space="0" w:color="auto"/>
            <w:bottom w:val="none" w:sz="0" w:space="0" w:color="auto"/>
            <w:right w:val="none" w:sz="0" w:space="0" w:color="auto"/>
          </w:divBdr>
        </w:div>
      </w:divsChild>
    </w:div>
    <w:div w:id="304087457">
      <w:bodyDiv w:val="1"/>
      <w:marLeft w:val="0"/>
      <w:marRight w:val="0"/>
      <w:marTop w:val="0"/>
      <w:marBottom w:val="0"/>
      <w:divBdr>
        <w:top w:val="none" w:sz="0" w:space="0" w:color="auto"/>
        <w:left w:val="none" w:sz="0" w:space="0" w:color="auto"/>
        <w:bottom w:val="none" w:sz="0" w:space="0" w:color="auto"/>
        <w:right w:val="none" w:sz="0" w:space="0" w:color="auto"/>
      </w:divBdr>
      <w:divsChild>
        <w:div w:id="85538589">
          <w:marLeft w:val="432"/>
          <w:marRight w:val="0"/>
          <w:marTop w:val="86"/>
          <w:marBottom w:val="0"/>
          <w:divBdr>
            <w:top w:val="none" w:sz="0" w:space="0" w:color="auto"/>
            <w:left w:val="none" w:sz="0" w:space="0" w:color="auto"/>
            <w:bottom w:val="none" w:sz="0" w:space="0" w:color="auto"/>
            <w:right w:val="none" w:sz="0" w:space="0" w:color="auto"/>
          </w:divBdr>
        </w:div>
        <w:div w:id="112722424">
          <w:marLeft w:val="432"/>
          <w:marRight w:val="0"/>
          <w:marTop w:val="86"/>
          <w:marBottom w:val="0"/>
          <w:divBdr>
            <w:top w:val="none" w:sz="0" w:space="0" w:color="auto"/>
            <w:left w:val="none" w:sz="0" w:space="0" w:color="auto"/>
            <w:bottom w:val="none" w:sz="0" w:space="0" w:color="auto"/>
            <w:right w:val="none" w:sz="0" w:space="0" w:color="auto"/>
          </w:divBdr>
        </w:div>
        <w:div w:id="626547403">
          <w:marLeft w:val="1080"/>
          <w:marRight w:val="0"/>
          <w:marTop w:val="86"/>
          <w:marBottom w:val="0"/>
          <w:divBdr>
            <w:top w:val="none" w:sz="0" w:space="0" w:color="auto"/>
            <w:left w:val="none" w:sz="0" w:space="0" w:color="auto"/>
            <w:bottom w:val="none" w:sz="0" w:space="0" w:color="auto"/>
            <w:right w:val="none" w:sz="0" w:space="0" w:color="auto"/>
          </w:divBdr>
        </w:div>
        <w:div w:id="1006397587">
          <w:marLeft w:val="1080"/>
          <w:marRight w:val="0"/>
          <w:marTop w:val="86"/>
          <w:marBottom w:val="0"/>
          <w:divBdr>
            <w:top w:val="none" w:sz="0" w:space="0" w:color="auto"/>
            <w:left w:val="none" w:sz="0" w:space="0" w:color="auto"/>
            <w:bottom w:val="none" w:sz="0" w:space="0" w:color="auto"/>
            <w:right w:val="none" w:sz="0" w:space="0" w:color="auto"/>
          </w:divBdr>
        </w:div>
        <w:div w:id="1441950327">
          <w:marLeft w:val="432"/>
          <w:marRight w:val="0"/>
          <w:marTop w:val="86"/>
          <w:marBottom w:val="0"/>
          <w:divBdr>
            <w:top w:val="none" w:sz="0" w:space="0" w:color="auto"/>
            <w:left w:val="none" w:sz="0" w:space="0" w:color="auto"/>
            <w:bottom w:val="none" w:sz="0" w:space="0" w:color="auto"/>
            <w:right w:val="none" w:sz="0" w:space="0" w:color="auto"/>
          </w:divBdr>
        </w:div>
        <w:div w:id="1504200046">
          <w:marLeft w:val="1080"/>
          <w:marRight w:val="0"/>
          <w:marTop w:val="86"/>
          <w:marBottom w:val="0"/>
          <w:divBdr>
            <w:top w:val="none" w:sz="0" w:space="0" w:color="auto"/>
            <w:left w:val="none" w:sz="0" w:space="0" w:color="auto"/>
            <w:bottom w:val="none" w:sz="0" w:space="0" w:color="auto"/>
            <w:right w:val="none" w:sz="0" w:space="0" w:color="auto"/>
          </w:divBdr>
        </w:div>
        <w:div w:id="2139712740">
          <w:marLeft w:val="1080"/>
          <w:marRight w:val="0"/>
          <w:marTop w:val="86"/>
          <w:marBottom w:val="0"/>
          <w:divBdr>
            <w:top w:val="none" w:sz="0" w:space="0" w:color="auto"/>
            <w:left w:val="none" w:sz="0" w:space="0" w:color="auto"/>
            <w:bottom w:val="none" w:sz="0" w:space="0" w:color="auto"/>
            <w:right w:val="none" w:sz="0" w:space="0" w:color="auto"/>
          </w:divBdr>
        </w:div>
      </w:divsChild>
    </w:div>
    <w:div w:id="770703583">
      <w:bodyDiv w:val="1"/>
      <w:marLeft w:val="0"/>
      <w:marRight w:val="0"/>
      <w:marTop w:val="0"/>
      <w:marBottom w:val="0"/>
      <w:divBdr>
        <w:top w:val="none" w:sz="0" w:space="0" w:color="auto"/>
        <w:left w:val="none" w:sz="0" w:space="0" w:color="auto"/>
        <w:bottom w:val="none" w:sz="0" w:space="0" w:color="auto"/>
        <w:right w:val="none" w:sz="0" w:space="0" w:color="auto"/>
      </w:divBdr>
    </w:div>
    <w:div w:id="1029180939">
      <w:bodyDiv w:val="1"/>
      <w:marLeft w:val="0"/>
      <w:marRight w:val="0"/>
      <w:marTop w:val="0"/>
      <w:marBottom w:val="0"/>
      <w:divBdr>
        <w:top w:val="none" w:sz="0" w:space="0" w:color="auto"/>
        <w:left w:val="none" w:sz="0" w:space="0" w:color="auto"/>
        <w:bottom w:val="none" w:sz="0" w:space="0" w:color="auto"/>
        <w:right w:val="none" w:sz="0" w:space="0" w:color="auto"/>
      </w:divBdr>
    </w:div>
    <w:div w:id="1283882245">
      <w:bodyDiv w:val="1"/>
      <w:marLeft w:val="0"/>
      <w:marRight w:val="0"/>
      <w:marTop w:val="0"/>
      <w:marBottom w:val="0"/>
      <w:divBdr>
        <w:top w:val="none" w:sz="0" w:space="0" w:color="auto"/>
        <w:left w:val="none" w:sz="0" w:space="0" w:color="auto"/>
        <w:bottom w:val="none" w:sz="0" w:space="0" w:color="auto"/>
        <w:right w:val="none" w:sz="0" w:space="0" w:color="auto"/>
      </w:divBdr>
    </w:div>
    <w:div w:id="1691953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bweina\Desktop\zp2_smt\Dokumente\Technische_Dokumentation.docx"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weina\Documents\VorIPA\connectivityboard\IPA-Vorlagen\TechnischerBericht.dotx" TargetMode="External"/></Relationships>
</file>

<file path=word/theme/theme1.xml><?xml version="1.0" encoding="utf-8"?>
<a:theme xmlns:a="http://schemas.openxmlformats.org/drawingml/2006/main" name="Office">
  <a:themeElements>
    <a:clrScheme name="Diagrammfarben">
      <a:dk1>
        <a:sysClr val="windowText" lastClr="000000"/>
      </a:dk1>
      <a:lt1>
        <a:sysClr val="window" lastClr="FFFFFF"/>
      </a:lt1>
      <a:dk2>
        <a:srgbClr val="565656"/>
      </a:dk2>
      <a:lt2>
        <a:srgbClr val="E7E6E6"/>
      </a:lt2>
      <a:accent1>
        <a:srgbClr val="C93E34"/>
      </a:accent1>
      <a:accent2>
        <a:srgbClr val="994B9B"/>
      </a:accent2>
      <a:accent3>
        <a:srgbClr val="51BAD5"/>
      </a:accent3>
      <a:accent4>
        <a:srgbClr val="F2AC42"/>
      </a:accent4>
      <a:accent5>
        <a:srgbClr val="283155"/>
      </a:accent5>
      <a:accent6>
        <a:srgbClr val="559B47"/>
      </a:accent6>
      <a:hlink>
        <a:srgbClr val="009EE3"/>
      </a:hlink>
      <a:folHlink>
        <a:srgbClr val="009EE3"/>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6FD827-7680-48E1-9C0F-0ED423244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TechnischerBericht.dotx</Template>
  <TotalTime>0</TotalTime>
  <Pages>24</Pages>
  <Words>1998</Words>
  <Characters>12592</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Technischer Bericht</vt:lpstr>
    </vt:vector>
  </TitlesOfParts>
  <Company/>
  <LinksUpToDate>false</LinksUpToDate>
  <CharactersWithSpaces>14561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Technischer Bericht</dc:title>
  <dc:subject/>
  <dc:creator>Weinmann Armin</dc:creator>
  <cp:keywords/>
  <dc:description/>
  <cp:lastModifiedBy>Weinmann Armin</cp:lastModifiedBy>
  <cp:revision>12</cp:revision>
  <cp:lastPrinted>2020-12-22T10:16:00Z</cp:lastPrinted>
  <dcterms:created xsi:type="dcterms:W3CDTF">2021-02-04T12:14:00Z</dcterms:created>
  <dcterms:modified xsi:type="dcterms:W3CDTF">2021-02-09T14:44:00Z</dcterms:modified>
</cp:coreProperties>
</file>